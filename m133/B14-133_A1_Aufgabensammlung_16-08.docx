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88" w:rsidRDefault="00CF2988" w:rsidP="00CF2988">
      <w:pPr>
        <w:pStyle w:val="Titel"/>
      </w:pPr>
      <w:bookmarkStart w:id="0" w:name="_Toc92084022"/>
      <w:bookmarkStart w:id="1" w:name="_Toc92085314"/>
      <w:bookmarkStart w:id="2" w:name="_Toc92089523"/>
      <w:r>
        <w:t>Aufgabe</w:t>
      </w:r>
      <w:r w:rsidR="000A3C4D">
        <w:t>nsammlung zu ICT-BBCH Modul M</w:t>
      </w:r>
      <w:r w:rsidR="003B71DA">
        <w:t>1</w:t>
      </w:r>
      <w:r w:rsidR="007D7C23">
        <w:t>33</w:t>
      </w:r>
    </w:p>
    <w:p w:rsidR="00CF2988" w:rsidRPr="00CF2988" w:rsidRDefault="00CF2988" w:rsidP="00817302">
      <w:r w:rsidRPr="00CF2988">
        <w:t>Version BIVO 2014</w:t>
      </w:r>
    </w:p>
    <w:p w:rsidR="00CF2988" w:rsidRDefault="00CF2988" w:rsidP="00817302"/>
    <w:p w:rsidR="00CF2988" w:rsidRPr="00CF2988" w:rsidRDefault="00CF2988" w:rsidP="00817302">
      <w:pPr>
        <w:rPr>
          <w:sz w:val="32"/>
          <w:szCs w:val="32"/>
        </w:rPr>
      </w:pPr>
      <w:r w:rsidRPr="00CF2988">
        <w:rPr>
          <w:sz w:val="32"/>
          <w:szCs w:val="32"/>
        </w:rPr>
        <w:t>Inhaltsverzeichnis</w:t>
      </w:r>
    </w:p>
    <w:p w:rsidR="00A4653B" w:rsidRDefault="00817302">
      <w:pPr>
        <w:pStyle w:val="Verzeichnis1"/>
        <w:rPr>
          <w:rFonts w:asciiTheme="minorHAnsi" w:eastAsiaTheme="minorEastAsia" w:hAnsiTheme="minorHAnsi" w:cstheme="minorBidi"/>
          <w:noProof/>
          <w:sz w:val="22"/>
          <w:szCs w:val="22"/>
        </w:rPr>
      </w:pPr>
      <w:r>
        <w:fldChar w:fldCharType="begin"/>
      </w:r>
      <w:r>
        <w:instrText xml:space="preserve"> TOC \h \z \t "Überschrift 1;1" </w:instrText>
      </w:r>
      <w:r>
        <w:fldChar w:fldCharType="separate"/>
      </w:r>
      <w:hyperlink w:anchor="_Toc458599331" w:history="1">
        <w:r w:rsidR="00A4653B" w:rsidRPr="007B0435">
          <w:rPr>
            <w:rStyle w:val="Hyperlink"/>
            <w:noProof/>
          </w:rPr>
          <w:t>1</w:t>
        </w:r>
        <w:r w:rsidR="00A4653B">
          <w:rPr>
            <w:rFonts w:asciiTheme="minorHAnsi" w:eastAsiaTheme="minorEastAsia" w:hAnsiTheme="minorHAnsi" w:cstheme="minorBidi"/>
            <w:noProof/>
            <w:sz w:val="22"/>
            <w:szCs w:val="22"/>
          </w:rPr>
          <w:tab/>
        </w:r>
        <w:r w:rsidR="00A4653B" w:rsidRPr="007B0435">
          <w:rPr>
            <w:rStyle w:val="Hyperlink"/>
            <w:noProof/>
          </w:rPr>
          <w:t>Lokaler Server einrichten (Kap 2)</w:t>
        </w:r>
        <w:r w:rsidR="00A4653B">
          <w:rPr>
            <w:noProof/>
            <w:webHidden/>
          </w:rPr>
          <w:tab/>
        </w:r>
        <w:r w:rsidR="00A4653B">
          <w:rPr>
            <w:noProof/>
            <w:webHidden/>
          </w:rPr>
          <w:fldChar w:fldCharType="begin"/>
        </w:r>
        <w:r w:rsidR="00A4653B">
          <w:rPr>
            <w:noProof/>
            <w:webHidden/>
          </w:rPr>
          <w:instrText xml:space="preserve"> PAGEREF _Toc458599331 \h </w:instrText>
        </w:r>
        <w:r w:rsidR="00A4653B">
          <w:rPr>
            <w:noProof/>
            <w:webHidden/>
          </w:rPr>
        </w:r>
        <w:r w:rsidR="00A4653B">
          <w:rPr>
            <w:noProof/>
            <w:webHidden/>
          </w:rPr>
          <w:fldChar w:fldCharType="separate"/>
        </w:r>
        <w:r w:rsidR="00A4653B">
          <w:rPr>
            <w:noProof/>
            <w:webHidden/>
          </w:rPr>
          <w:t>2</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32" w:history="1">
        <w:r w:rsidR="00A4653B" w:rsidRPr="007B0435">
          <w:rPr>
            <w:rStyle w:val="Hyperlink"/>
            <w:noProof/>
          </w:rPr>
          <w:t>2</w:t>
        </w:r>
        <w:r w:rsidR="00A4653B">
          <w:rPr>
            <w:rFonts w:asciiTheme="minorHAnsi" w:eastAsiaTheme="minorEastAsia" w:hAnsiTheme="minorHAnsi" w:cstheme="minorBidi"/>
            <w:noProof/>
            <w:sz w:val="22"/>
            <w:szCs w:val="22"/>
          </w:rPr>
          <w:tab/>
        </w:r>
        <w:r w:rsidR="00A4653B" w:rsidRPr="007B0435">
          <w:rPr>
            <w:rStyle w:val="Hyperlink"/>
            <w:noProof/>
          </w:rPr>
          <w:t>Serverseitige Konfigurationen (Kap 2)</w:t>
        </w:r>
        <w:r w:rsidR="00A4653B">
          <w:rPr>
            <w:noProof/>
            <w:webHidden/>
          </w:rPr>
          <w:tab/>
        </w:r>
        <w:r w:rsidR="00A4653B">
          <w:rPr>
            <w:noProof/>
            <w:webHidden/>
          </w:rPr>
          <w:fldChar w:fldCharType="begin"/>
        </w:r>
        <w:r w:rsidR="00A4653B">
          <w:rPr>
            <w:noProof/>
            <w:webHidden/>
          </w:rPr>
          <w:instrText xml:space="preserve"> PAGEREF _Toc458599332 \h </w:instrText>
        </w:r>
        <w:r w:rsidR="00A4653B">
          <w:rPr>
            <w:noProof/>
            <w:webHidden/>
          </w:rPr>
        </w:r>
        <w:r w:rsidR="00A4653B">
          <w:rPr>
            <w:noProof/>
            <w:webHidden/>
          </w:rPr>
          <w:fldChar w:fldCharType="separate"/>
        </w:r>
        <w:r w:rsidR="00A4653B">
          <w:rPr>
            <w:noProof/>
            <w:webHidden/>
          </w:rPr>
          <w:t>3</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33" w:history="1">
        <w:r w:rsidR="00A4653B" w:rsidRPr="007B0435">
          <w:rPr>
            <w:rStyle w:val="Hyperlink"/>
            <w:noProof/>
          </w:rPr>
          <w:t>3</w:t>
        </w:r>
        <w:r w:rsidR="00A4653B">
          <w:rPr>
            <w:rFonts w:asciiTheme="minorHAnsi" w:eastAsiaTheme="minorEastAsia" w:hAnsiTheme="minorHAnsi" w:cstheme="minorBidi"/>
            <w:noProof/>
            <w:sz w:val="22"/>
            <w:szCs w:val="22"/>
          </w:rPr>
          <w:tab/>
        </w:r>
        <w:r w:rsidR="00A4653B" w:rsidRPr="007B0435">
          <w:rPr>
            <w:rStyle w:val="Hyperlink"/>
            <w:noProof/>
          </w:rPr>
          <w:t>Werkzeuge und Erweiterungen (Kap 2)</w:t>
        </w:r>
        <w:r w:rsidR="00A4653B">
          <w:rPr>
            <w:noProof/>
            <w:webHidden/>
          </w:rPr>
          <w:tab/>
        </w:r>
        <w:r w:rsidR="00A4653B">
          <w:rPr>
            <w:noProof/>
            <w:webHidden/>
          </w:rPr>
          <w:fldChar w:fldCharType="begin"/>
        </w:r>
        <w:r w:rsidR="00A4653B">
          <w:rPr>
            <w:noProof/>
            <w:webHidden/>
          </w:rPr>
          <w:instrText xml:space="preserve"> PAGEREF _Toc458599333 \h </w:instrText>
        </w:r>
        <w:r w:rsidR="00A4653B">
          <w:rPr>
            <w:noProof/>
            <w:webHidden/>
          </w:rPr>
        </w:r>
        <w:r w:rsidR="00A4653B">
          <w:rPr>
            <w:noProof/>
            <w:webHidden/>
          </w:rPr>
          <w:fldChar w:fldCharType="separate"/>
        </w:r>
        <w:r w:rsidR="00A4653B">
          <w:rPr>
            <w:noProof/>
            <w:webHidden/>
          </w:rPr>
          <w:t>4</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34" w:history="1">
        <w:r w:rsidR="00A4653B" w:rsidRPr="007B0435">
          <w:rPr>
            <w:rStyle w:val="Hyperlink"/>
            <w:noProof/>
          </w:rPr>
          <w:t>4</w:t>
        </w:r>
        <w:r w:rsidR="00A4653B">
          <w:rPr>
            <w:rFonts w:asciiTheme="minorHAnsi" w:eastAsiaTheme="minorEastAsia" w:hAnsiTheme="minorHAnsi" w:cstheme="minorBidi"/>
            <w:noProof/>
            <w:sz w:val="22"/>
            <w:szCs w:val="22"/>
          </w:rPr>
          <w:tab/>
        </w:r>
        <w:r w:rsidR="00A4653B" w:rsidRPr="007B0435">
          <w:rPr>
            <w:rStyle w:val="Hyperlink"/>
            <w:noProof/>
          </w:rPr>
          <w:t>Versionierung und Kontrolle (Kap 2)</w:t>
        </w:r>
        <w:r w:rsidR="00A4653B">
          <w:rPr>
            <w:noProof/>
            <w:webHidden/>
          </w:rPr>
          <w:tab/>
        </w:r>
        <w:r w:rsidR="00A4653B">
          <w:rPr>
            <w:noProof/>
            <w:webHidden/>
          </w:rPr>
          <w:fldChar w:fldCharType="begin"/>
        </w:r>
        <w:r w:rsidR="00A4653B">
          <w:rPr>
            <w:noProof/>
            <w:webHidden/>
          </w:rPr>
          <w:instrText xml:space="preserve"> PAGEREF _Toc458599334 \h </w:instrText>
        </w:r>
        <w:r w:rsidR="00A4653B">
          <w:rPr>
            <w:noProof/>
            <w:webHidden/>
          </w:rPr>
        </w:r>
        <w:r w:rsidR="00A4653B">
          <w:rPr>
            <w:noProof/>
            <w:webHidden/>
          </w:rPr>
          <w:fldChar w:fldCharType="separate"/>
        </w:r>
        <w:r w:rsidR="00A4653B">
          <w:rPr>
            <w:noProof/>
            <w:webHidden/>
          </w:rPr>
          <w:t>5</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35" w:history="1">
        <w:r w:rsidR="00A4653B" w:rsidRPr="007B0435">
          <w:rPr>
            <w:rStyle w:val="Hyperlink"/>
            <w:noProof/>
          </w:rPr>
          <w:t>5</w:t>
        </w:r>
        <w:r w:rsidR="00A4653B">
          <w:rPr>
            <w:rFonts w:asciiTheme="minorHAnsi" w:eastAsiaTheme="minorEastAsia" w:hAnsiTheme="minorHAnsi" w:cstheme="minorBidi"/>
            <w:noProof/>
            <w:sz w:val="22"/>
            <w:szCs w:val="22"/>
          </w:rPr>
          <w:tab/>
        </w:r>
        <w:r w:rsidR="00A4653B" w:rsidRPr="007B0435">
          <w:rPr>
            <w:rStyle w:val="Hyperlink"/>
            <w:noProof/>
          </w:rPr>
          <w:t>PHP Code und HTML (Kap 3 + 8)</w:t>
        </w:r>
        <w:r w:rsidR="00A4653B">
          <w:rPr>
            <w:noProof/>
            <w:webHidden/>
          </w:rPr>
          <w:tab/>
        </w:r>
        <w:r w:rsidR="00A4653B">
          <w:rPr>
            <w:noProof/>
            <w:webHidden/>
          </w:rPr>
          <w:fldChar w:fldCharType="begin"/>
        </w:r>
        <w:r w:rsidR="00A4653B">
          <w:rPr>
            <w:noProof/>
            <w:webHidden/>
          </w:rPr>
          <w:instrText xml:space="preserve"> PAGEREF _Toc458599335 \h </w:instrText>
        </w:r>
        <w:r w:rsidR="00A4653B">
          <w:rPr>
            <w:noProof/>
            <w:webHidden/>
          </w:rPr>
        </w:r>
        <w:r w:rsidR="00A4653B">
          <w:rPr>
            <w:noProof/>
            <w:webHidden/>
          </w:rPr>
          <w:fldChar w:fldCharType="separate"/>
        </w:r>
        <w:r w:rsidR="00A4653B">
          <w:rPr>
            <w:noProof/>
            <w:webHidden/>
          </w:rPr>
          <w:t>6</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36" w:history="1">
        <w:r w:rsidR="00A4653B" w:rsidRPr="007B0435">
          <w:rPr>
            <w:rStyle w:val="Hyperlink"/>
            <w:noProof/>
          </w:rPr>
          <w:t>6</w:t>
        </w:r>
        <w:r w:rsidR="00A4653B">
          <w:rPr>
            <w:rFonts w:asciiTheme="minorHAnsi" w:eastAsiaTheme="minorEastAsia" w:hAnsiTheme="minorHAnsi" w:cstheme="minorBidi"/>
            <w:noProof/>
            <w:sz w:val="22"/>
            <w:szCs w:val="22"/>
          </w:rPr>
          <w:tab/>
        </w:r>
        <w:r w:rsidR="00A4653B" w:rsidRPr="007B0435">
          <w:rPr>
            <w:rStyle w:val="Hyperlink"/>
            <w:noProof/>
          </w:rPr>
          <w:t>Variablen und Konstanten (Kap 3 + 8)</w:t>
        </w:r>
        <w:r w:rsidR="00A4653B">
          <w:rPr>
            <w:noProof/>
            <w:webHidden/>
          </w:rPr>
          <w:tab/>
        </w:r>
        <w:r w:rsidR="00A4653B">
          <w:rPr>
            <w:noProof/>
            <w:webHidden/>
          </w:rPr>
          <w:fldChar w:fldCharType="begin"/>
        </w:r>
        <w:r w:rsidR="00A4653B">
          <w:rPr>
            <w:noProof/>
            <w:webHidden/>
          </w:rPr>
          <w:instrText xml:space="preserve"> PAGEREF _Toc458599336 \h </w:instrText>
        </w:r>
        <w:r w:rsidR="00A4653B">
          <w:rPr>
            <w:noProof/>
            <w:webHidden/>
          </w:rPr>
        </w:r>
        <w:r w:rsidR="00A4653B">
          <w:rPr>
            <w:noProof/>
            <w:webHidden/>
          </w:rPr>
          <w:fldChar w:fldCharType="separate"/>
        </w:r>
        <w:r w:rsidR="00A4653B">
          <w:rPr>
            <w:noProof/>
            <w:webHidden/>
          </w:rPr>
          <w:t>7</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37" w:history="1">
        <w:r w:rsidR="00A4653B" w:rsidRPr="007B0435">
          <w:rPr>
            <w:rStyle w:val="Hyperlink"/>
            <w:noProof/>
          </w:rPr>
          <w:t>7</w:t>
        </w:r>
        <w:r w:rsidR="00A4653B">
          <w:rPr>
            <w:rFonts w:asciiTheme="minorHAnsi" w:eastAsiaTheme="minorEastAsia" w:hAnsiTheme="minorHAnsi" w:cstheme="minorBidi"/>
            <w:noProof/>
            <w:sz w:val="22"/>
            <w:szCs w:val="22"/>
          </w:rPr>
          <w:tab/>
        </w:r>
        <w:r w:rsidR="00A4653B" w:rsidRPr="007B0435">
          <w:rPr>
            <w:rStyle w:val="Hyperlink"/>
            <w:noProof/>
          </w:rPr>
          <w:t>Variablen in PHP einsetzen (Kap 3 + 8)</w:t>
        </w:r>
        <w:r w:rsidR="00A4653B">
          <w:rPr>
            <w:noProof/>
            <w:webHidden/>
          </w:rPr>
          <w:tab/>
        </w:r>
        <w:r w:rsidR="00A4653B">
          <w:rPr>
            <w:noProof/>
            <w:webHidden/>
          </w:rPr>
          <w:fldChar w:fldCharType="begin"/>
        </w:r>
        <w:r w:rsidR="00A4653B">
          <w:rPr>
            <w:noProof/>
            <w:webHidden/>
          </w:rPr>
          <w:instrText xml:space="preserve"> PAGEREF _Toc458599337 \h </w:instrText>
        </w:r>
        <w:r w:rsidR="00A4653B">
          <w:rPr>
            <w:noProof/>
            <w:webHidden/>
          </w:rPr>
        </w:r>
        <w:r w:rsidR="00A4653B">
          <w:rPr>
            <w:noProof/>
            <w:webHidden/>
          </w:rPr>
          <w:fldChar w:fldCharType="separate"/>
        </w:r>
        <w:r w:rsidR="00A4653B">
          <w:rPr>
            <w:noProof/>
            <w:webHidden/>
          </w:rPr>
          <w:t>8</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38" w:history="1">
        <w:r w:rsidR="00A4653B" w:rsidRPr="007B0435">
          <w:rPr>
            <w:rStyle w:val="Hyperlink"/>
            <w:noProof/>
          </w:rPr>
          <w:t>8</w:t>
        </w:r>
        <w:r w:rsidR="00A4653B">
          <w:rPr>
            <w:rFonts w:asciiTheme="minorHAnsi" w:eastAsiaTheme="minorEastAsia" w:hAnsiTheme="minorHAnsi" w:cstheme="minorBidi"/>
            <w:noProof/>
            <w:sz w:val="22"/>
            <w:szCs w:val="22"/>
          </w:rPr>
          <w:tab/>
        </w:r>
        <w:r w:rsidR="00A4653B" w:rsidRPr="007B0435">
          <w:rPr>
            <w:rStyle w:val="Hyperlink"/>
            <w:noProof/>
          </w:rPr>
          <w:t>Arrays (Teil 1) (Kap 3, 8 + 9)</w:t>
        </w:r>
        <w:r w:rsidR="00A4653B">
          <w:rPr>
            <w:noProof/>
            <w:webHidden/>
          </w:rPr>
          <w:tab/>
        </w:r>
        <w:r w:rsidR="00A4653B">
          <w:rPr>
            <w:noProof/>
            <w:webHidden/>
          </w:rPr>
          <w:fldChar w:fldCharType="begin"/>
        </w:r>
        <w:r w:rsidR="00A4653B">
          <w:rPr>
            <w:noProof/>
            <w:webHidden/>
          </w:rPr>
          <w:instrText xml:space="preserve"> PAGEREF _Toc458599338 \h </w:instrText>
        </w:r>
        <w:r w:rsidR="00A4653B">
          <w:rPr>
            <w:noProof/>
            <w:webHidden/>
          </w:rPr>
        </w:r>
        <w:r w:rsidR="00A4653B">
          <w:rPr>
            <w:noProof/>
            <w:webHidden/>
          </w:rPr>
          <w:fldChar w:fldCharType="separate"/>
        </w:r>
        <w:r w:rsidR="00A4653B">
          <w:rPr>
            <w:noProof/>
            <w:webHidden/>
          </w:rPr>
          <w:t>9</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39" w:history="1">
        <w:r w:rsidR="00A4653B" w:rsidRPr="007B0435">
          <w:rPr>
            <w:rStyle w:val="Hyperlink"/>
            <w:noProof/>
          </w:rPr>
          <w:t>9</w:t>
        </w:r>
        <w:r w:rsidR="00A4653B">
          <w:rPr>
            <w:rFonts w:asciiTheme="minorHAnsi" w:eastAsiaTheme="minorEastAsia" w:hAnsiTheme="minorHAnsi" w:cstheme="minorBidi"/>
            <w:noProof/>
            <w:sz w:val="22"/>
            <w:szCs w:val="22"/>
          </w:rPr>
          <w:tab/>
        </w:r>
        <w:r w:rsidR="00A4653B" w:rsidRPr="007B0435">
          <w:rPr>
            <w:rStyle w:val="Hyperlink"/>
            <w:noProof/>
          </w:rPr>
          <w:t>Arrays (Teil 2) (Kap 3, 8 + 9)</w:t>
        </w:r>
        <w:r w:rsidR="00A4653B">
          <w:rPr>
            <w:noProof/>
            <w:webHidden/>
          </w:rPr>
          <w:tab/>
        </w:r>
        <w:r w:rsidR="00A4653B">
          <w:rPr>
            <w:noProof/>
            <w:webHidden/>
          </w:rPr>
          <w:fldChar w:fldCharType="begin"/>
        </w:r>
        <w:r w:rsidR="00A4653B">
          <w:rPr>
            <w:noProof/>
            <w:webHidden/>
          </w:rPr>
          <w:instrText xml:space="preserve"> PAGEREF _Toc458599339 \h </w:instrText>
        </w:r>
        <w:r w:rsidR="00A4653B">
          <w:rPr>
            <w:noProof/>
            <w:webHidden/>
          </w:rPr>
        </w:r>
        <w:r w:rsidR="00A4653B">
          <w:rPr>
            <w:noProof/>
            <w:webHidden/>
          </w:rPr>
          <w:fldChar w:fldCharType="separate"/>
        </w:r>
        <w:r w:rsidR="00A4653B">
          <w:rPr>
            <w:noProof/>
            <w:webHidden/>
          </w:rPr>
          <w:t>9</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40" w:history="1">
        <w:r w:rsidR="00A4653B" w:rsidRPr="007B0435">
          <w:rPr>
            <w:rStyle w:val="Hyperlink"/>
            <w:noProof/>
          </w:rPr>
          <w:t>10</w:t>
        </w:r>
        <w:r w:rsidR="00A4653B">
          <w:rPr>
            <w:rFonts w:asciiTheme="minorHAnsi" w:eastAsiaTheme="minorEastAsia" w:hAnsiTheme="minorHAnsi" w:cstheme="minorBidi"/>
            <w:noProof/>
            <w:sz w:val="22"/>
            <w:szCs w:val="22"/>
          </w:rPr>
          <w:tab/>
        </w:r>
        <w:r w:rsidR="00A4653B" w:rsidRPr="007B0435">
          <w:rPr>
            <w:rStyle w:val="Hyperlink"/>
            <w:noProof/>
          </w:rPr>
          <w:t>Kontrollstrukturen (Teil 1) (Kap 3 + 8)</w:t>
        </w:r>
        <w:r w:rsidR="00A4653B">
          <w:rPr>
            <w:noProof/>
            <w:webHidden/>
          </w:rPr>
          <w:tab/>
        </w:r>
        <w:r w:rsidR="00A4653B">
          <w:rPr>
            <w:noProof/>
            <w:webHidden/>
          </w:rPr>
          <w:fldChar w:fldCharType="begin"/>
        </w:r>
        <w:r w:rsidR="00A4653B">
          <w:rPr>
            <w:noProof/>
            <w:webHidden/>
          </w:rPr>
          <w:instrText xml:space="preserve"> PAGEREF _Toc458599340 \h </w:instrText>
        </w:r>
        <w:r w:rsidR="00A4653B">
          <w:rPr>
            <w:noProof/>
            <w:webHidden/>
          </w:rPr>
        </w:r>
        <w:r w:rsidR="00A4653B">
          <w:rPr>
            <w:noProof/>
            <w:webHidden/>
          </w:rPr>
          <w:fldChar w:fldCharType="separate"/>
        </w:r>
        <w:r w:rsidR="00A4653B">
          <w:rPr>
            <w:noProof/>
            <w:webHidden/>
          </w:rPr>
          <w:t>10</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41" w:history="1">
        <w:r w:rsidR="00A4653B" w:rsidRPr="007B0435">
          <w:rPr>
            <w:rStyle w:val="Hyperlink"/>
            <w:noProof/>
          </w:rPr>
          <w:t>11</w:t>
        </w:r>
        <w:r w:rsidR="00A4653B">
          <w:rPr>
            <w:rFonts w:asciiTheme="minorHAnsi" w:eastAsiaTheme="minorEastAsia" w:hAnsiTheme="minorHAnsi" w:cstheme="minorBidi"/>
            <w:noProof/>
            <w:sz w:val="22"/>
            <w:szCs w:val="22"/>
          </w:rPr>
          <w:tab/>
        </w:r>
        <w:r w:rsidR="00A4653B" w:rsidRPr="007B0435">
          <w:rPr>
            <w:rStyle w:val="Hyperlink"/>
            <w:noProof/>
          </w:rPr>
          <w:t>Kontrollstrukturen (Teil 2) (Kap 3 + 8)</w:t>
        </w:r>
        <w:r w:rsidR="00A4653B">
          <w:rPr>
            <w:noProof/>
            <w:webHidden/>
          </w:rPr>
          <w:tab/>
        </w:r>
        <w:r w:rsidR="00A4653B">
          <w:rPr>
            <w:noProof/>
            <w:webHidden/>
          </w:rPr>
          <w:fldChar w:fldCharType="begin"/>
        </w:r>
        <w:r w:rsidR="00A4653B">
          <w:rPr>
            <w:noProof/>
            <w:webHidden/>
          </w:rPr>
          <w:instrText xml:space="preserve"> PAGEREF _Toc458599341 \h </w:instrText>
        </w:r>
        <w:r w:rsidR="00A4653B">
          <w:rPr>
            <w:noProof/>
            <w:webHidden/>
          </w:rPr>
        </w:r>
        <w:r w:rsidR="00A4653B">
          <w:rPr>
            <w:noProof/>
            <w:webHidden/>
          </w:rPr>
          <w:fldChar w:fldCharType="separate"/>
        </w:r>
        <w:r w:rsidR="00A4653B">
          <w:rPr>
            <w:noProof/>
            <w:webHidden/>
          </w:rPr>
          <w:t>11</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42" w:history="1">
        <w:r w:rsidR="00A4653B" w:rsidRPr="007B0435">
          <w:rPr>
            <w:rStyle w:val="Hyperlink"/>
            <w:noProof/>
          </w:rPr>
          <w:t>12</w:t>
        </w:r>
        <w:r w:rsidR="00A4653B">
          <w:rPr>
            <w:rFonts w:asciiTheme="minorHAnsi" w:eastAsiaTheme="minorEastAsia" w:hAnsiTheme="minorHAnsi" w:cstheme="minorBidi"/>
            <w:noProof/>
            <w:sz w:val="22"/>
            <w:szCs w:val="22"/>
          </w:rPr>
          <w:tab/>
        </w:r>
        <w:r w:rsidR="00A4653B" w:rsidRPr="007B0435">
          <w:rPr>
            <w:rStyle w:val="Hyperlink"/>
            <w:noProof/>
          </w:rPr>
          <w:t>Kontrollstrukturen (Teil 3) (Kap 3 + 8)</w:t>
        </w:r>
        <w:r w:rsidR="00A4653B">
          <w:rPr>
            <w:noProof/>
            <w:webHidden/>
          </w:rPr>
          <w:tab/>
        </w:r>
        <w:r w:rsidR="00A4653B">
          <w:rPr>
            <w:noProof/>
            <w:webHidden/>
          </w:rPr>
          <w:fldChar w:fldCharType="begin"/>
        </w:r>
        <w:r w:rsidR="00A4653B">
          <w:rPr>
            <w:noProof/>
            <w:webHidden/>
          </w:rPr>
          <w:instrText xml:space="preserve"> PAGEREF _Toc458599342 \h </w:instrText>
        </w:r>
        <w:r w:rsidR="00A4653B">
          <w:rPr>
            <w:noProof/>
            <w:webHidden/>
          </w:rPr>
        </w:r>
        <w:r w:rsidR="00A4653B">
          <w:rPr>
            <w:noProof/>
            <w:webHidden/>
          </w:rPr>
          <w:fldChar w:fldCharType="separate"/>
        </w:r>
        <w:r w:rsidR="00A4653B">
          <w:rPr>
            <w:noProof/>
            <w:webHidden/>
          </w:rPr>
          <w:t>12</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43" w:history="1">
        <w:r w:rsidR="00A4653B" w:rsidRPr="007B0435">
          <w:rPr>
            <w:rStyle w:val="Hyperlink"/>
            <w:noProof/>
          </w:rPr>
          <w:t>13</w:t>
        </w:r>
        <w:r w:rsidR="00A4653B">
          <w:rPr>
            <w:rFonts w:asciiTheme="minorHAnsi" w:eastAsiaTheme="minorEastAsia" w:hAnsiTheme="minorHAnsi" w:cstheme="minorBidi"/>
            <w:noProof/>
            <w:sz w:val="22"/>
            <w:szCs w:val="22"/>
          </w:rPr>
          <w:tab/>
        </w:r>
        <w:r w:rsidR="00A4653B" w:rsidRPr="007B0435">
          <w:rPr>
            <w:rStyle w:val="Hyperlink"/>
            <w:noProof/>
          </w:rPr>
          <w:t>Kontrollstrukturen &amp; Parameterübergabe (Kap 3 + 8)</w:t>
        </w:r>
        <w:r w:rsidR="00A4653B">
          <w:rPr>
            <w:noProof/>
            <w:webHidden/>
          </w:rPr>
          <w:tab/>
        </w:r>
        <w:r w:rsidR="00A4653B">
          <w:rPr>
            <w:noProof/>
            <w:webHidden/>
          </w:rPr>
          <w:fldChar w:fldCharType="begin"/>
        </w:r>
        <w:r w:rsidR="00A4653B">
          <w:rPr>
            <w:noProof/>
            <w:webHidden/>
          </w:rPr>
          <w:instrText xml:space="preserve"> PAGEREF _Toc458599343 \h </w:instrText>
        </w:r>
        <w:r w:rsidR="00A4653B">
          <w:rPr>
            <w:noProof/>
            <w:webHidden/>
          </w:rPr>
        </w:r>
        <w:r w:rsidR="00A4653B">
          <w:rPr>
            <w:noProof/>
            <w:webHidden/>
          </w:rPr>
          <w:fldChar w:fldCharType="separate"/>
        </w:r>
        <w:r w:rsidR="00A4653B">
          <w:rPr>
            <w:noProof/>
            <w:webHidden/>
          </w:rPr>
          <w:t>13</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44" w:history="1">
        <w:r w:rsidR="00A4653B" w:rsidRPr="007B0435">
          <w:rPr>
            <w:rStyle w:val="Hyperlink"/>
            <w:noProof/>
          </w:rPr>
          <w:t>14</w:t>
        </w:r>
        <w:r w:rsidR="00A4653B">
          <w:rPr>
            <w:rFonts w:asciiTheme="minorHAnsi" w:eastAsiaTheme="minorEastAsia" w:hAnsiTheme="minorHAnsi" w:cstheme="minorBidi"/>
            <w:noProof/>
            <w:sz w:val="22"/>
            <w:szCs w:val="22"/>
          </w:rPr>
          <w:tab/>
        </w:r>
        <w:r w:rsidR="00A4653B" w:rsidRPr="007B0435">
          <w:rPr>
            <w:rStyle w:val="Hyperlink"/>
            <w:noProof/>
          </w:rPr>
          <w:t>Parameterübergabe (Teil 1) (Kap 3 + 8)</w:t>
        </w:r>
        <w:r w:rsidR="00A4653B">
          <w:rPr>
            <w:noProof/>
            <w:webHidden/>
          </w:rPr>
          <w:tab/>
        </w:r>
        <w:r w:rsidR="00A4653B">
          <w:rPr>
            <w:noProof/>
            <w:webHidden/>
          </w:rPr>
          <w:fldChar w:fldCharType="begin"/>
        </w:r>
        <w:r w:rsidR="00A4653B">
          <w:rPr>
            <w:noProof/>
            <w:webHidden/>
          </w:rPr>
          <w:instrText xml:space="preserve"> PAGEREF _Toc458599344 \h </w:instrText>
        </w:r>
        <w:r w:rsidR="00A4653B">
          <w:rPr>
            <w:noProof/>
            <w:webHidden/>
          </w:rPr>
        </w:r>
        <w:r w:rsidR="00A4653B">
          <w:rPr>
            <w:noProof/>
            <w:webHidden/>
          </w:rPr>
          <w:fldChar w:fldCharType="separate"/>
        </w:r>
        <w:r w:rsidR="00A4653B">
          <w:rPr>
            <w:noProof/>
            <w:webHidden/>
          </w:rPr>
          <w:t>14</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45" w:history="1">
        <w:r w:rsidR="00A4653B" w:rsidRPr="007B0435">
          <w:rPr>
            <w:rStyle w:val="Hyperlink"/>
            <w:noProof/>
          </w:rPr>
          <w:t>15</w:t>
        </w:r>
        <w:r w:rsidR="00A4653B">
          <w:rPr>
            <w:rFonts w:asciiTheme="minorHAnsi" w:eastAsiaTheme="minorEastAsia" w:hAnsiTheme="minorHAnsi" w:cstheme="minorBidi"/>
            <w:noProof/>
            <w:sz w:val="22"/>
            <w:szCs w:val="22"/>
          </w:rPr>
          <w:tab/>
        </w:r>
        <w:r w:rsidR="00A4653B" w:rsidRPr="007B0435">
          <w:rPr>
            <w:rStyle w:val="Hyperlink"/>
            <w:noProof/>
          </w:rPr>
          <w:t>Parameterübergabe (Teil 2) (Kap 3 + 8)</w:t>
        </w:r>
        <w:r w:rsidR="00A4653B">
          <w:rPr>
            <w:noProof/>
            <w:webHidden/>
          </w:rPr>
          <w:tab/>
        </w:r>
        <w:r w:rsidR="00A4653B">
          <w:rPr>
            <w:noProof/>
            <w:webHidden/>
          </w:rPr>
          <w:fldChar w:fldCharType="begin"/>
        </w:r>
        <w:r w:rsidR="00A4653B">
          <w:rPr>
            <w:noProof/>
            <w:webHidden/>
          </w:rPr>
          <w:instrText xml:space="preserve"> PAGEREF _Toc458599345 \h </w:instrText>
        </w:r>
        <w:r w:rsidR="00A4653B">
          <w:rPr>
            <w:noProof/>
            <w:webHidden/>
          </w:rPr>
        </w:r>
        <w:r w:rsidR="00A4653B">
          <w:rPr>
            <w:noProof/>
            <w:webHidden/>
          </w:rPr>
          <w:fldChar w:fldCharType="separate"/>
        </w:r>
        <w:r w:rsidR="00A4653B">
          <w:rPr>
            <w:noProof/>
            <w:webHidden/>
          </w:rPr>
          <w:t>15</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46" w:history="1">
        <w:r w:rsidR="00A4653B" w:rsidRPr="007B0435">
          <w:rPr>
            <w:rStyle w:val="Hyperlink"/>
            <w:noProof/>
          </w:rPr>
          <w:t>16</w:t>
        </w:r>
        <w:r w:rsidR="00A4653B">
          <w:rPr>
            <w:rFonts w:asciiTheme="minorHAnsi" w:eastAsiaTheme="minorEastAsia" w:hAnsiTheme="minorHAnsi" w:cstheme="minorBidi"/>
            <w:noProof/>
            <w:sz w:val="22"/>
            <w:szCs w:val="22"/>
          </w:rPr>
          <w:tab/>
        </w:r>
        <w:r w:rsidR="00A4653B" w:rsidRPr="007B0435">
          <w:rPr>
            <w:rStyle w:val="Hyperlink"/>
            <w:noProof/>
          </w:rPr>
          <w:t>Basic Repetitorium (Teil 1) (Kap 3 + 8)</w:t>
        </w:r>
        <w:r w:rsidR="00A4653B">
          <w:rPr>
            <w:noProof/>
            <w:webHidden/>
          </w:rPr>
          <w:tab/>
        </w:r>
        <w:r w:rsidR="00A4653B">
          <w:rPr>
            <w:noProof/>
            <w:webHidden/>
          </w:rPr>
          <w:fldChar w:fldCharType="begin"/>
        </w:r>
        <w:r w:rsidR="00A4653B">
          <w:rPr>
            <w:noProof/>
            <w:webHidden/>
          </w:rPr>
          <w:instrText xml:space="preserve"> PAGEREF _Toc458599346 \h </w:instrText>
        </w:r>
        <w:r w:rsidR="00A4653B">
          <w:rPr>
            <w:noProof/>
            <w:webHidden/>
          </w:rPr>
        </w:r>
        <w:r w:rsidR="00A4653B">
          <w:rPr>
            <w:noProof/>
            <w:webHidden/>
          </w:rPr>
          <w:fldChar w:fldCharType="separate"/>
        </w:r>
        <w:r w:rsidR="00A4653B">
          <w:rPr>
            <w:noProof/>
            <w:webHidden/>
          </w:rPr>
          <w:t>16</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47" w:history="1">
        <w:r w:rsidR="00A4653B" w:rsidRPr="007B0435">
          <w:rPr>
            <w:rStyle w:val="Hyperlink"/>
            <w:noProof/>
          </w:rPr>
          <w:t>17</w:t>
        </w:r>
        <w:r w:rsidR="00A4653B">
          <w:rPr>
            <w:rFonts w:asciiTheme="minorHAnsi" w:eastAsiaTheme="minorEastAsia" w:hAnsiTheme="minorHAnsi" w:cstheme="minorBidi"/>
            <w:noProof/>
            <w:sz w:val="22"/>
            <w:szCs w:val="22"/>
          </w:rPr>
          <w:tab/>
        </w:r>
        <w:r w:rsidR="00A4653B" w:rsidRPr="007B0435">
          <w:rPr>
            <w:rStyle w:val="Hyperlink"/>
            <w:noProof/>
          </w:rPr>
          <w:t>Basic Repetitorium (Teil 2) (Kap 3 + 8)</w:t>
        </w:r>
        <w:r w:rsidR="00A4653B">
          <w:rPr>
            <w:noProof/>
            <w:webHidden/>
          </w:rPr>
          <w:tab/>
        </w:r>
        <w:r w:rsidR="00A4653B">
          <w:rPr>
            <w:noProof/>
            <w:webHidden/>
          </w:rPr>
          <w:fldChar w:fldCharType="begin"/>
        </w:r>
        <w:r w:rsidR="00A4653B">
          <w:rPr>
            <w:noProof/>
            <w:webHidden/>
          </w:rPr>
          <w:instrText xml:space="preserve"> PAGEREF _Toc458599347 \h </w:instrText>
        </w:r>
        <w:r w:rsidR="00A4653B">
          <w:rPr>
            <w:noProof/>
            <w:webHidden/>
          </w:rPr>
        </w:r>
        <w:r w:rsidR="00A4653B">
          <w:rPr>
            <w:noProof/>
            <w:webHidden/>
          </w:rPr>
          <w:fldChar w:fldCharType="separate"/>
        </w:r>
        <w:r w:rsidR="00A4653B">
          <w:rPr>
            <w:noProof/>
            <w:webHidden/>
          </w:rPr>
          <w:t>17</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48" w:history="1">
        <w:r w:rsidR="00A4653B" w:rsidRPr="007B0435">
          <w:rPr>
            <w:rStyle w:val="Hyperlink"/>
            <w:noProof/>
          </w:rPr>
          <w:t>18</w:t>
        </w:r>
        <w:r w:rsidR="00A4653B">
          <w:rPr>
            <w:rFonts w:asciiTheme="minorHAnsi" w:eastAsiaTheme="minorEastAsia" w:hAnsiTheme="minorHAnsi" w:cstheme="minorBidi"/>
            <w:noProof/>
            <w:sz w:val="22"/>
            <w:szCs w:val="22"/>
          </w:rPr>
          <w:tab/>
        </w:r>
        <w:r w:rsidR="00A4653B" w:rsidRPr="007B0435">
          <w:rPr>
            <w:rStyle w:val="Hyperlink"/>
            <w:noProof/>
          </w:rPr>
          <w:t>Cross-Site Scripting (Kap 3)</w:t>
        </w:r>
        <w:r w:rsidR="00A4653B">
          <w:rPr>
            <w:noProof/>
            <w:webHidden/>
          </w:rPr>
          <w:tab/>
        </w:r>
        <w:r w:rsidR="00A4653B">
          <w:rPr>
            <w:noProof/>
            <w:webHidden/>
          </w:rPr>
          <w:fldChar w:fldCharType="begin"/>
        </w:r>
        <w:r w:rsidR="00A4653B">
          <w:rPr>
            <w:noProof/>
            <w:webHidden/>
          </w:rPr>
          <w:instrText xml:space="preserve"> PAGEREF _Toc458599348 \h </w:instrText>
        </w:r>
        <w:r w:rsidR="00A4653B">
          <w:rPr>
            <w:noProof/>
            <w:webHidden/>
          </w:rPr>
        </w:r>
        <w:r w:rsidR="00A4653B">
          <w:rPr>
            <w:noProof/>
            <w:webHidden/>
          </w:rPr>
          <w:fldChar w:fldCharType="separate"/>
        </w:r>
        <w:r w:rsidR="00A4653B">
          <w:rPr>
            <w:noProof/>
            <w:webHidden/>
          </w:rPr>
          <w:t>18</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49" w:history="1">
        <w:r w:rsidR="00A4653B" w:rsidRPr="007B0435">
          <w:rPr>
            <w:rStyle w:val="Hyperlink"/>
            <w:noProof/>
          </w:rPr>
          <w:t>19</w:t>
        </w:r>
        <w:r w:rsidR="00A4653B">
          <w:rPr>
            <w:rFonts w:asciiTheme="minorHAnsi" w:eastAsiaTheme="minorEastAsia" w:hAnsiTheme="minorHAnsi" w:cstheme="minorBidi"/>
            <w:noProof/>
            <w:sz w:val="22"/>
            <w:szCs w:val="22"/>
          </w:rPr>
          <w:tab/>
        </w:r>
        <w:r w:rsidR="00A4653B" w:rsidRPr="007B0435">
          <w:rPr>
            <w:rStyle w:val="Hyperlink"/>
            <w:noProof/>
          </w:rPr>
          <w:t>Datenintegrität (Kap 4 + 7)</w:t>
        </w:r>
        <w:r w:rsidR="00A4653B">
          <w:rPr>
            <w:noProof/>
            <w:webHidden/>
          </w:rPr>
          <w:tab/>
        </w:r>
        <w:r w:rsidR="00A4653B">
          <w:rPr>
            <w:noProof/>
            <w:webHidden/>
          </w:rPr>
          <w:fldChar w:fldCharType="begin"/>
        </w:r>
        <w:r w:rsidR="00A4653B">
          <w:rPr>
            <w:noProof/>
            <w:webHidden/>
          </w:rPr>
          <w:instrText xml:space="preserve"> PAGEREF _Toc458599349 \h </w:instrText>
        </w:r>
        <w:r w:rsidR="00A4653B">
          <w:rPr>
            <w:noProof/>
            <w:webHidden/>
          </w:rPr>
        </w:r>
        <w:r w:rsidR="00A4653B">
          <w:rPr>
            <w:noProof/>
            <w:webHidden/>
          </w:rPr>
          <w:fldChar w:fldCharType="separate"/>
        </w:r>
        <w:r w:rsidR="00A4653B">
          <w:rPr>
            <w:noProof/>
            <w:webHidden/>
          </w:rPr>
          <w:t>19</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50" w:history="1">
        <w:r w:rsidR="00A4653B" w:rsidRPr="007B0435">
          <w:rPr>
            <w:rStyle w:val="Hyperlink"/>
            <w:noProof/>
          </w:rPr>
          <w:t>20</w:t>
        </w:r>
        <w:r w:rsidR="00A4653B">
          <w:rPr>
            <w:rFonts w:asciiTheme="minorHAnsi" w:eastAsiaTheme="minorEastAsia" w:hAnsiTheme="minorHAnsi" w:cstheme="minorBidi"/>
            <w:noProof/>
            <w:sz w:val="22"/>
            <w:szCs w:val="22"/>
          </w:rPr>
          <w:tab/>
        </w:r>
        <w:r w:rsidR="00A4653B" w:rsidRPr="007B0435">
          <w:rPr>
            <w:rStyle w:val="Hyperlink"/>
            <w:noProof/>
          </w:rPr>
          <w:t>Zeitfunktionen (Kap 9)</w:t>
        </w:r>
        <w:r w:rsidR="00A4653B">
          <w:rPr>
            <w:noProof/>
            <w:webHidden/>
          </w:rPr>
          <w:tab/>
        </w:r>
        <w:r w:rsidR="00A4653B">
          <w:rPr>
            <w:noProof/>
            <w:webHidden/>
          </w:rPr>
          <w:fldChar w:fldCharType="begin"/>
        </w:r>
        <w:r w:rsidR="00A4653B">
          <w:rPr>
            <w:noProof/>
            <w:webHidden/>
          </w:rPr>
          <w:instrText xml:space="preserve"> PAGEREF _Toc458599350 \h </w:instrText>
        </w:r>
        <w:r w:rsidR="00A4653B">
          <w:rPr>
            <w:noProof/>
            <w:webHidden/>
          </w:rPr>
        </w:r>
        <w:r w:rsidR="00A4653B">
          <w:rPr>
            <w:noProof/>
            <w:webHidden/>
          </w:rPr>
          <w:fldChar w:fldCharType="separate"/>
        </w:r>
        <w:r w:rsidR="00A4653B">
          <w:rPr>
            <w:noProof/>
            <w:webHidden/>
          </w:rPr>
          <w:t>20</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51" w:history="1">
        <w:r w:rsidR="00A4653B" w:rsidRPr="007B0435">
          <w:rPr>
            <w:rStyle w:val="Hyperlink"/>
            <w:noProof/>
          </w:rPr>
          <w:t>21</w:t>
        </w:r>
        <w:r w:rsidR="00A4653B">
          <w:rPr>
            <w:rFonts w:asciiTheme="minorHAnsi" w:eastAsiaTheme="minorEastAsia" w:hAnsiTheme="minorHAnsi" w:cstheme="minorBidi"/>
            <w:noProof/>
            <w:sz w:val="22"/>
            <w:szCs w:val="22"/>
          </w:rPr>
          <w:tab/>
        </w:r>
        <w:r w:rsidR="00A4653B" w:rsidRPr="007B0435">
          <w:rPr>
            <w:rStyle w:val="Hyperlink"/>
            <w:noProof/>
          </w:rPr>
          <w:t>Suchen, Finden und Ersetzen (Kap 9)</w:t>
        </w:r>
        <w:r w:rsidR="00A4653B">
          <w:rPr>
            <w:noProof/>
            <w:webHidden/>
          </w:rPr>
          <w:tab/>
        </w:r>
        <w:r w:rsidR="00A4653B">
          <w:rPr>
            <w:noProof/>
            <w:webHidden/>
          </w:rPr>
          <w:fldChar w:fldCharType="begin"/>
        </w:r>
        <w:r w:rsidR="00A4653B">
          <w:rPr>
            <w:noProof/>
            <w:webHidden/>
          </w:rPr>
          <w:instrText xml:space="preserve"> PAGEREF _Toc458599351 \h </w:instrText>
        </w:r>
        <w:r w:rsidR="00A4653B">
          <w:rPr>
            <w:noProof/>
            <w:webHidden/>
          </w:rPr>
        </w:r>
        <w:r w:rsidR="00A4653B">
          <w:rPr>
            <w:noProof/>
            <w:webHidden/>
          </w:rPr>
          <w:fldChar w:fldCharType="separate"/>
        </w:r>
        <w:r w:rsidR="00A4653B">
          <w:rPr>
            <w:noProof/>
            <w:webHidden/>
          </w:rPr>
          <w:t>21</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52" w:history="1">
        <w:r w:rsidR="00A4653B" w:rsidRPr="007B0435">
          <w:rPr>
            <w:rStyle w:val="Hyperlink"/>
            <w:noProof/>
          </w:rPr>
          <w:t>22</w:t>
        </w:r>
        <w:r w:rsidR="00A4653B">
          <w:rPr>
            <w:rFonts w:asciiTheme="minorHAnsi" w:eastAsiaTheme="minorEastAsia" w:hAnsiTheme="minorHAnsi" w:cstheme="minorBidi"/>
            <w:noProof/>
            <w:sz w:val="22"/>
            <w:szCs w:val="22"/>
          </w:rPr>
          <w:tab/>
        </w:r>
        <w:r w:rsidR="00A4653B" w:rsidRPr="007B0435">
          <w:rPr>
            <w:rStyle w:val="Hyperlink"/>
            <w:noProof/>
          </w:rPr>
          <w:t>Funktionen für Arrays (Kap 9)</w:t>
        </w:r>
        <w:r w:rsidR="00A4653B">
          <w:rPr>
            <w:noProof/>
            <w:webHidden/>
          </w:rPr>
          <w:tab/>
        </w:r>
        <w:r w:rsidR="00A4653B">
          <w:rPr>
            <w:noProof/>
            <w:webHidden/>
          </w:rPr>
          <w:fldChar w:fldCharType="begin"/>
        </w:r>
        <w:r w:rsidR="00A4653B">
          <w:rPr>
            <w:noProof/>
            <w:webHidden/>
          </w:rPr>
          <w:instrText xml:space="preserve"> PAGEREF _Toc458599352 \h </w:instrText>
        </w:r>
        <w:r w:rsidR="00A4653B">
          <w:rPr>
            <w:noProof/>
            <w:webHidden/>
          </w:rPr>
        </w:r>
        <w:r w:rsidR="00A4653B">
          <w:rPr>
            <w:noProof/>
            <w:webHidden/>
          </w:rPr>
          <w:fldChar w:fldCharType="separate"/>
        </w:r>
        <w:r w:rsidR="00A4653B">
          <w:rPr>
            <w:noProof/>
            <w:webHidden/>
          </w:rPr>
          <w:t>22</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53" w:history="1">
        <w:r w:rsidR="00A4653B" w:rsidRPr="007B0435">
          <w:rPr>
            <w:rStyle w:val="Hyperlink"/>
            <w:noProof/>
          </w:rPr>
          <w:t>23</w:t>
        </w:r>
        <w:r w:rsidR="00A4653B">
          <w:rPr>
            <w:rFonts w:asciiTheme="minorHAnsi" w:eastAsiaTheme="minorEastAsia" w:hAnsiTheme="minorHAnsi" w:cstheme="minorBidi"/>
            <w:noProof/>
            <w:sz w:val="22"/>
            <w:szCs w:val="22"/>
          </w:rPr>
          <w:tab/>
        </w:r>
        <w:r w:rsidR="00A4653B" w:rsidRPr="007B0435">
          <w:rPr>
            <w:rStyle w:val="Hyperlink"/>
            <w:noProof/>
          </w:rPr>
          <w:t>Datei- und Verzeichnisfunktion I (Kap 9)</w:t>
        </w:r>
        <w:r w:rsidR="00A4653B">
          <w:rPr>
            <w:noProof/>
            <w:webHidden/>
          </w:rPr>
          <w:tab/>
        </w:r>
        <w:r w:rsidR="00A4653B">
          <w:rPr>
            <w:noProof/>
            <w:webHidden/>
          </w:rPr>
          <w:fldChar w:fldCharType="begin"/>
        </w:r>
        <w:r w:rsidR="00A4653B">
          <w:rPr>
            <w:noProof/>
            <w:webHidden/>
          </w:rPr>
          <w:instrText xml:space="preserve"> PAGEREF _Toc458599353 \h </w:instrText>
        </w:r>
        <w:r w:rsidR="00A4653B">
          <w:rPr>
            <w:noProof/>
            <w:webHidden/>
          </w:rPr>
        </w:r>
        <w:r w:rsidR="00A4653B">
          <w:rPr>
            <w:noProof/>
            <w:webHidden/>
          </w:rPr>
          <w:fldChar w:fldCharType="separate"/>
        </w:r>
        <w:r w:rsidR="00A4653B">
          <w:rPr>
            <w:noProof/>
            <w:webHidden/>
          </w:rPr>
          <w:t>23</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54" w:history="1">
        <w:r w:rsidR="00A4653B" w:rsidRPr="007B0435">
          <w:rPr>
            <w:rStyle w:val="Hyperlink"/>
            <w:noProof/>
          </w:rPr>
          <w:t>24</w:t>
        </w:r>
        <w:r w:rsidR="00A4653B">
          <w:rPr>
            <w:rFonts w:asciiTheme="minorHAnsi" w:eastAsiaTheme="minorEastAsia" w:hAnsiTheme="minorHAnsi" w:cstheme="minorBidi"/>
            <w:noProof/>
            <w:sz w:val="22"/>
            <w:szCs w:val="22"/>
          </w:rPr>
          <w:tab/>
        </w:r>
        <w:r w:rsidR="00A4653B" w:rsidRPr="007B0435">
          <w:rPr>
            <w:rStyle w:val="Hyperlink"/>
            <w:noProof/>
          </w:rPr>
          <w:t>Datei- und Verzeichnisfunktion II (Kap 9)</w:t>
        </w:r>
        <w:r w:rsidR="00A4653B">
          <w:rPr>
            <w:noProof/>
            <w:webHidden/>
          </w:rPr>
          <w:tab/>
        </w:r>
        <w:r w:rsidR="00A4653B">
          <w:rPr>
            <w:noProof/>
            <w:webHidden/>
          </w:rPr>
          <w:fldChar w:fldCharType="begin"/>
        </w:r>
        <w:r w:rsidR="00A4653B">
          <w:rPr>
            <w:noProof/>
            <w:webHidden/>
          </w:rPr>
          <w:instrText xml:space="preserve"> PAGEREF _Toc458599354 \h </w:instrText>
        </w:r>
        <w:r w:rsidR="00A4653B">
          <w:rPr>
            <w:noProof/>
            <w:webHidden/>
          </w:rPr>
        </w:r>
        <w:r w:rsidR="00A4653B">
          <w:rPr>
            <w:noProof/>
            <w:webHidden/>
          </w:rPr>
          <w:fldChar w:fldCharType="separate"/>
        </w:r>
        <w:r w:rsidR="00A4653B">
          <w:rPr>
            <w:noProof/>
            <w:webHidden/>
          </w:rPr>
          <w:t>24</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55" w:history="1">
        <w:r w:rsidR="00A4653B" w:rsidRPr="007B0435">
          <w:rPr>
            <w:rStyle w:val="Hyperlink"/>
            <w:noProof/>
          </w:rPr>
          <w:t>25</w:t>
        </w:r>
        <w:r w:rsidR="00A4653B">
          <w:rPr>
            <w:rFonts w:asciiTheme="minorHAnsi" w:eastAsiaTheme="minorEastAsia" w:hAnsiTheme="minorHAnsi" w:cstheme="minorBidi"/>
            <w:noProof/>
            <w:sz w:val="22"/>
            <w:szCs w:val="22"/>
          </w:rPr>
          <w:tab/>
        </w:r>
        <w:r w:rsidR="00A4653B" w:rsidRPr="007B0435">
          <w:rPr>
            <w:rStyle w:val="Hyperlink"/>
            <w:noProof/>
          </w:rPr>
          <w:t>Cookies &amp; Sessions I (Kap 9)</w:t>
        </w:r>
        <w:r w:rsidR="00A4653B">
          <w:rPr>
            <w:noProof/>
            <w:webHidden/>
          </w:rPr>
          <w:tab/>
        </w:r>
        <w:r w:rsidR="00A4653B">
          <w:rPr>
            <w:noProof/>
            <w:webHidden/>
          </w:rPr>
          <w:fldChar w:fldCharType="begin"/>
        </w:r>
        <w:r w:rsidR="00A4653B">
          <w:rPr>
            <w:noProof/>
            <w:webHidden/>
          </w:rPr>
          <w:instrText xml:space="preserve"> PAGEREF _Toc458599355 \h </w:instrText>
        </w:r>
        <w:r w:rsidR="00A4653B">
          <w:rPr>
            <w:noProof/>
            <w:webHidden/>
          </w:rPr>
        </w:r>
        <w:r w:rsidR="00A4653B">
          <w:rPr>
            <w:noProof/>
            <w:webHidden/>
          </w:rPr>
          <w:fldChar w:fldCharType="separate"/>
        </w:r>
        <w:r w:rsidR="00A4653B">
          <w:rPr>
            <w:noProof/>
            <w:webHidden/>
          </w:rPr>
          <w:t>25</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56" w:history="1">
        <w:r w:rsidR="00A4653B" w:rsidRPr="007B0435">
          <w:rPr>
            <w:rStyle w:val="Hyperlink"/>
            <w:noProof/>
          </w:rPr>
          <w:t>26</w:t>
        </w:r>
        <w:r w:rsidR="00A4653B">
          <w:rPr>
            <w:rFonts w:asciiTheme="minorHAnsi" w:eastAsiaTheme="minorEastAsia" w:hAnsiTheme="minorHAnsi" w:cstheme="minorBidi"/>
            <w:noProof/>
            <w:sz w:val="22"/>
            <w:szCs w:val="22"/>
          </w:rPr>
          <w:tab/>
        </w:r>
        <w:r w:rsidR="00A4653B" w:rsidRPr="007B0435">
          <w:rPr>
            <w:rStyle w:val="Hyperlink"/>
            <w:noProof/>
          </w:rPr>
          <w:t>Cookies &amp; Sessions II (Kap 9)</w:t>
        </w:r>
        <w:r w:rsidR="00A4653B">
          <w:rPr>
            <w:noProof/>
            <w:webHidden/>
          </w:rPr>
          <w:tab/>
        </w:r>
        <w:r w:rsidR="00A4653B">
          <w:rPr>
            <w:noProof/>
            <w:webHidden/>
          </w:rPr>
          <w:fldChar w:fldCharType="begin"/>
        </w:r>
        <w:r w:rsidR="00A4653B">
          <w:rPr>
            <w:noProof/>
            <w:webHidden/>
          </w:rPr>
          <w:instrText xml:space="preserve"> PAGEREF _Toc458599356 \h </w:instrText>
        </w:r>
        <w:r w:rsidR="00A4653B">
          <w:rPr>
            <w:noProof/>
            <w:webHidden/>
          </w:rPr>
        </w:r>
        <w:r w:rsidR="00A4653B">
          <w:rPr>
            <w:noProof/>
            <w:webHidden/>
          </w:rPr>
          <w:fldChar w:fldCharType="separate"/>
        </w:r>
        <w:r w:rsidR="00A4653B">
          <w:rPr>
            <w:noProof/>
            <w:webHidden/>
          </w:rPr>
          <w:t>26</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57" w:history="1">
        <w:r w:rsidR="00A4653B" w:rsidRPr="007B0435">
          <w:rPr>
            <w:rStyle w:val="Hyperlink"/>
            <w:noProof/>
          </w:rPr>
          <w:t>27</w:t>
        </w:r>
        <w:r w:rsidR="00A4653B">
          <w:rPr>
            <w:rFonts w:asciiTheme="minorHAnsi" w:eastAsiaTheme="minorEastAsia" w:hAnsiTheme="minorHAnsi" w:cstheme="minorBidi"/>
            <w:noProof/>
            <w:sz w:val="22"/>
            <w:szCs w:val="22"/>
          </w:rPr>
          <w:tab/>
        </w:r>
        <w:r w:rsidR="00A4653B" w:rsidRPr="007B0435">
          <w:rPr>
            <w:rStyle w:val="Hyperlink"/>
            <w:noProof/>
          </w:rPr>
          <w:t>Reguläre Ausdrücke I (Kap 10)</w:t>
        </w:r>
        <w:r w:rsidR="00A4653B">
          <w:rPr>
            <w:noProof/>
            <w:webHidden/>
          </w:rPr>
          <w:tab/>
        </w:r>
        <w:r w:rsidR="00A4653B">
          <w:rPr>
            <w:noProof/>
            <w:webHidden/>
          </w:rPr>
          <w:fldChar w:fldCharType="begin"/>
        </w:r>
        <w:r w:rsidR="00A4653B">
          <w:rPr>
            <w:noProof/>
            <w:webHidden/>
          </w:rPr>
          <w:instrText xml:space="preserve"> PAGEREF _Toc458599357 \h </w:instrText>
        </w:r>
        <w:r w:rsidR="00A4653B">
          <w:rPr>
            <w:noProof/>
            <w:webHidden/>
          </w:rPr>
        </w:r>
        <w:r w:rsidR="00A4653B">
          <w:rPr>
            <w:noProof/>
            <w:webHidden/>
          </w:rPr>
          <w:fldChar w:fldCharType="separate"/>
        </w:r>
        <w:r w:rsidR="00A4653B">
          <w:rPr>
            <w:noProof/>
            <w:webHidden/>
          </w:rPr>
          <w:t>27</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58" w:history="1">
        <w:r w:rsidR="00A4653B" w:rsidRPr="007B0435">
          <w:rPr>
            <w:rStyle w:val="Hyperlink"/>
            <w:noProof/>
          </w:rPr>
          <w:t>28</w:t>
        </w:r>
        <w:r w:rsidR="00A4653B">
          <w:rPr>
            <w:rFonts w:asciiTheme="minorHAnsi" w:eastAsiaTheme="minorEastAsia" w:hAnsiTheme="minorHAnsi" w:cstheme="minorBidi"/>
            <w:noProof/>
            <w:sz w:val="22"/>
            <w:szCs w:val="22"/>
          </w:rPr>
          <w:tab/>
        </w:r>
        <w:r w:rsidR="00A4653B" w:rsidRPr="007B0435">
          <w:rPr>
            <w:rStyle w:val="Hyperlink"/>
            <w:noProof/>
          </w:rPr>
          <w:t>Reguläre Ausdrücke II (Kap 10)</w:t>
        </w:r>
        <w:r w:rsidR="00A4653B">
          <w:rPr>
            <w:noProof/>
            <w:webHidden/>
          </w:rPr>
          <w:tab/>
        </w:r>
        <w:r w:rsidR="00A4653B">
          <w:rPr>
            <w:noProof/>
            <w:webHidden/>
          </w:rPr>
          <w:fldChar w:fldCharType="begin"/>
        </w:r>
        <w:r w:rsidR="00A4653B">
          <w:rPr>
            <w:noProof/>
            <w:webHidden/>
          </w:rPr>
          <w:instrText xml:space="preserve"> PAGEREF _Toc458599358 \h </w:instrText>
        </w:r>
        <w:r w:rsidR="00A4653B">
          <w:rPr>
            <w:noProof/>
            <w:webHidden/>
          </w:rPr>
        </w:r>
        <w:r w:rsidR="00A4653B">
          <w:rPr>
            <w:noProof/>
            <w:webHidden/>
          </w:rPr>
          <w:fldChar w:fldCharType="separate"/>
        </w:r>
        <w:r w:rsidR="00A4653B">
          <w:rPr>
            <w:noProof/>
            <w:webHidden/>
          </w:rPr>
          <w:t>28</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59" w:history="1">
        <w:r w:rsidR="00A4653B" w:rsidRPr="007B0435">
          <w:rPr>
            <w:rStyle w:val="Hyperlink"/>
            <w:noProof/>
          </w:rPr>
          <w:t>29</w:t>
        </w:r>
        <w:r w:rsidR="00A4653B">
          <w:rPr>
            <w:rFonts w:asciiTheme="minorHAnsi" w:eastAsiaTheme="minorEastAsia" w:hAnsiTheme="minorHAnsi" w:cstheme="minorBidi"/>
            <w:noProof/>
            <w:sz w:val="22"/>
            <w:szCs w:val="22"/>
          </w:rPr>
          <w:tab/>
        </w:r>
        <w:r w:rsidR="00A4653B" w:rsidRPr="007B0435">
          <w:rPr>
            <w:rStyle w:val="Hyperlink"/>
            <w:noProof/>
          </w:rPr>
          <w:t>Einführung Projekt «Kundenerfassung» (Fallstudie)</w:t>
        </w:r>
        <w:r w:rsidR="00A4653B">
          <w:rPr>
            <w:noProof/>
            <w:webHidden/>
          </w:rPr>
          <w:tab/>
        </w:r>
        <w:r w:rsidR="00A4653B">
          <w:rPr>
            <w:noProof/>
            <w:webHidden/>
          </w:rPr>
          <w:fldChar w:fldCharType="begin"/>
        </w:r>
        <w:r w:rsidR="00A4653B">
          <w:rPr>
            <w:noProof/>
            <w:webHidden/>
          </w:rPr>
          <w:instrText xml:space="preserve"> PAGEREF _Toc458599359 \h </w:instrText>
        </w:r>
        <w:r w:rsidR="00A4653B">
          <w:rPr>
            <w:noProof/>
            <w:webHidden/>
          </w:rPr>
        </w:r>
        <w:r w:rsidR="00A4653B">
          <w:rPr>
            <w:noProof/>
            <w:webHidden/>
          </w:rPr>
          <w:fldChar w:fldCharType="separate"/>
        </w:r>
        <w:r w:rsidR="00A4653B">
          <w:rPr>
            <w:noProof/>
            <w:webHidden/>
          </w:rPr>
          <w:t>29</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60" w:history="1">
        <w:r w:rsidR="00A4653B" w:rsidRPr="007B0435">
          <w:rPr>
            <w:rStyle w:val="Hyperlink"/>
            <w:noProof/>
          </w:rPr>
          <w:t>30</w:t>
        </w:r>
        <w:r w:rsidR="00A4653B">
          <w:rPr>
            <w:rFonts w:asciiTheme="minorHAnsi" w:eastAsiaTheme="minorEastAsia" w:hAnsiTheme="minorHAnsi" w:cstheme="minorBidi"/>
            <w:noProof/>
            <w:sz w:val="22"/>
            <w:szCs w:val="22"/>
          </w:rPr>
          <w:tab/>
        </w:r>
        <w:r w:rsidR="00A4653B" w:rsidRPr="007B0435">
          <w:rPr>
            <w:rStyle w:val="Hyperlink"/>
            <w:noProof/>
          </w:rPr>
          <w:t>Spezifikation erstellen (Fallstudie)</w:t>
        </w:r>
        <w:r w:rsidR="00A4653B">
          <w:rPr>
            <w:noProof/>
            <w:webHidden/>
          </w:rPr>
          <w:tab/>
        </w:r>
        <w:r w:rsidR="00A4653B">
          <w:rPr>
            <w:noProof/>
            <w:webHidden/>
          </w:rPr>
          <w:fldChar w:fldCharType="begin"/>
        </w:r>
        <w:r w:rsidR="00A4653B">
          <w:rPr>
            <w:noProof/>
            <w:webHidden/>
          </w:rPr>
          <w:instrText xml:space="preserve"> PAGEREF _Toc458599360 \h </w:instrText>
        </w:r>
        <w:r w:rsidR="00A4653B">
          <w:rPr>
            <w:noProof/>
            <w:webHidden/>
          </w:rPr>
        </w:r>
        <w:r w:rsidR="00A4653B">
          <w:rPr>
            <w:noProof/>
            <w:webHidden/>
          </w:rPr>
          <w:fldChar w:fldCharType="separate"/>
        </w:r>
        <w:r w:rsidR="00A4653B">
          <w:rPr>
            <w:noProof/>
            <w:webHidden/>
          </w:rPr>
          <w:t>30</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61" w:history="1">
        <w:r w:rsidR="00A4653B" w:rsidRPr="007B0435">
          <w:rPr>
            <w:rStyle w:val="Hyperlink"/>
            <w:noProof/>
          </w:rPr>
          <w:t>31</w:t>
        </w:r>
        <w:r w:rsidR="00A4653B">
          <w:rPr>
            <w:rFonts w:asciiTheme="minorHAnsi" w:eastAsiaTheme="minorEastAsia" w:hAnsiTheme="minorHAnsi" w:cstheme="minorBidi"/>
            <w:noProof/>
            <w:sz w:val="22"/>
            <w:szCs w:val="22"/>
          </w:rPr>
          <w:tab/>
        </w:r>
        <w:r w:rsidR="00A4653B" w:rsidRPr="007B0435">
          <w:rPr>
            <w:rStyle w:val="Hyperlink"/>
            <w:noProof/>
          </w:rPr>
          <w:t>Testplan erstellen (Kap 11)</w:t>
        </w:r>
        <w:r w:rsidR="00A4653B">
          <w:rPr>
            <w:noProof/>
            <w:webHidden/>
          </w:rPr>
          <w:tab/>
        </w:r>
        <w:r w:rsidR="00A4653B">
          <w:rPr>
            <w:noProof/>
            <w:webHidden/>
          </w:rPr>
          <w:fldChar w:fldCharType="begin"/>
        </w:r>
        <w:r w:rsidR="00A4653B">
          <w:rPr>
            <w:noProof/>
            <w:webHidden/>
          </w:rPr>
          <w:instrText xml:space="preserve"> PAGEREF _Toc458599361 \h </w:instrText>
        </w:r>
        <w:r w:rsidR="00A4653B">
          <w:rPr>
            <w:noProof/>
            <w:webHidden/>
          </w:rPr>
        </w:r>
        <w:r w:rsidR="00A4653B">
          <w:rPr>
            <w:noProof/>
            <w:webHidden/>
          </w:rPr>
          <w:fldChar w:fldCharType="separate"/>
        </w:r>
        <w:r w:rsidR="00A4653B">
          <w:rPr>
            <w:noProof/>
            <w:webHidden/>
          </w:rPr>
          <w:t>31</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62" w:history="1">
        <w:r w:rsidR="00A4653B" w:rsidRPr="007B0435">
          <w:rPr>
            <w:rStyle w:val="Hyperlink"/>
            <w:noProof/>
          </w:rPr>
          <w:t>32</w:t>
        </w:r>
        <w:r w:rsidR="00A4653B">
          <w:rPr>
            <w:rFonts w:asciiTheme="minorHAnsi" w:eastAsiaTheme="minorEastAsia" w:hAnsiTheme="minorHAnsi" w:cstheme="minorBidi"/>
            <w:noProof/>
            <w:sz w:val="22"/>
            <w:szCs w:val="22"/>
          </w:rPr>
          <w:tab/>
        </w:r>
        <w:r w:rsidR="00A4653B" w:rsidRPr="007B0435">
          <w:rPr>
            <w:rStyle w:val="Hyperlink"/>
            <w:noProof/>
          </w:rPr>
          <w:t>Kundenerfassung (Teil 1) (Kap 11)</w:t>
        </w:r>
        <w:r w:rsidR="00A4653B">
          <w:rPr>
            <w:noProof/>
            <w:webHidden/>
          </w:rPr>
          <w:tab/>
        </w:r>
        <w:r w:rsidR="00A4653B">
          <w:rPr>
            <w:noProof/>
            <w:webHidden/>
          </w:rPr>
          <w:fldChar w:fldCharType="begin"/>
        </w:r>
        <w:r w:rsidR="00A4653B">
          <w:rPr>
            <w:noProof/>
            <w:webHidden/>
          </w:rPr>
          <w:instrText xml:space="preserve"> PAGEREF _Toc458599362 \h </w:instrText>
        </w:r>
        <w:r w:rsidR="00A4653B">
          <w:rPr>
            <w:noProof/>
            <w:webHidden/>
          </w:rPr>
        </w:r>
        <w:r w:rsidR="00A4653B">
          <w:rPr>
            <w:noProof/>
            <w:webHidden/>
          </w:rPr>
          <w:fldChar w:fldCharType="separate"/>
        </w:r>
        <w:r w:rsidR="00A4653B">
          <w:rPr>
            <w:noProof/>
            <w:webHidden/>
          </w:rPr>
          <w:t>32</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63" w:history="1">
        <w:r w:rsidR="00A4653B" w:rsidRPr="007B0435">
          <w:rPr>
            <w:rStyle w:val="Hyperlink"/>
            <w:noProof/>
          </w:rPr>
          <w:t>33</w:t>
        </w:r>
        <w:r w:rsidR="00A4653B">
          <w:rPr>
            <w:rFonts w:asciiTheme="minorHAnsi" w:eastAsiaTheme="minorEastAsia" w:hAnsiTheme="minorHAnsi" w:cstheme="minorBidi"/>
            <w:noProof/>
            <w:sz w:val="22"/>
            <w:szCs w:val="22"/>
          </w:rPr>
          <w:tab/>
        </w:r>
        <w:r w:rsidR="00A4653B" w:rsidRPr="007B0435">
          <w:rPr>
            <w:rStyle w:val="Hyperlink"/>
            <w:noProof/>
          </w:rPr>
          <w:t>Kundenerfassung (Teil 2) (Kap 11)</w:t>
        </w:r>
        <w:r w:rsidR="00A4653B">
          <w:rPr>
            <w:noProof/>
            <w:webHidden/>
          </w:rPr>
          <w:tab/>
        </w:r>
        <w:r w:rsidR="00A4653B">
          <w:rPr>
            <w:noProof/>
            <w:webHidden/>
          </w:rPr>
          <w:fldChar w:fldCharType="begin"/>
        </w:r>
        <w:r w:rsidR="00A4653B">
          <w:rPr>
            <w:noProof/>
            <w:webHidden/>
          </w:rPr>
          <w:instrText xml:space="preserve"> PAGEREF _Toc458599363 \h </w:instrText>
        </w:r>
        <w:r w:rsidR="00A4653B">
          <w:rPr>
            <w:noProof/>
            <w:webHidden/>
          </w:rPr>
        </w:r>
        <w:r w:rsidR="00A4653B">
          <w:rPr>
            <w:noProof/>
            <w:webHidden/>
          </w:rPr>
          <w:fldChar w:fldCharType="separate"/>
        </w:r>
        <w:r w:rsidR="00A4653B">
          <w:rPr>
            <w:noProof/>
            <w:webHidden/>
          </w:rPr>
          <w:t>33</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64" w:history="1">
        <w:r w:rsidR="00A4653B" w:rsidRPr="007B0435">
          <w:rPr>
            <w:rStyle w:val="Hyperlink"/>
            <w:noProof/>
          </w:rPr>
          <w:t>34</w:t>
        </w:r>
        <w:r w:rsidR="00A4653B">
          <w:rPr>
            <w:rFonts w:asciiTheme="minorHAnsi" w:eastAsiaTheme="minorEastAsia" w:hAnsiTheme="minorHAnsi" w:cstheme="minorBidi"/>
            <w:noProof/>
            <w:sz w:val="22"/>
            <w:szCs w:val="22"/>
          </w:rPr>
          <w:tab/>
        </w:r>
        <w:r w:rsidR="00A4653B" w:rsidRPr="007B0435">
          <w:rPr>
            <w:rStyle w:val="Hyperlink"/>
            <w:noProof/>
          </w:rPr>
          <w:t>Kundenerfassung (Teil 3) (Kap 12)</w:t>
        </w:r>
        <w:r w:rsidR="00A4653B">
          <w:rPr>
            <w:noProof/>
            <w:webHidden/>
          </w:rPr>
          <w:tab/>
        </w:r>
        <w:r w:rsidR="00A4653B">
          <w:rPr>
            <w:noProof/>
            <w:webHidden/>
          </w:rPr>
          <w:fldChar w:fldCharType="begin"/>
        </w:r>
        <w:r w:rsidR="00A4653B">
          <w:rPr>
            <w:noProof/>
            <w:webHidden/>
          </w:rPr>
          <w:instrText xml:space="preserve"> PAGEREF _Toc458599364 \h </w:instrText>
        </w:r>
        <w:r w:rsidR="00A4653B">
          <w:rPr>
            <w:noProof/>
            <w:webHidden/>
          </w:rPr>
        </w:r>
        <w:r w:rsidR="00A4653B">
          <w:rPr>
            <w:noProof/>
            <w:webHidden/>
          </w:rPr>
          <w:fldChar w:fldCharType="separate"/>
        </w:r>
        <w:r w:rsidR="00A4653B">
          <w:rPr>
            <w:noProof/>
            <w:webHidden/>
          </w:rPr>
          <w:t>34</w:t>
        </w:r>
        <w:r w:rsidR="00A4653B">
          <w:rPr>
            <w:noProof/>
            <w:webHidden/>
          </w:rPr>
          <w:fldChar w:fldCharType="end"/>
        </w:r>
      </w:hyperlink>
    </w:p>
    <w:p w:rsidR="00A4653B" w:rsidRDefault="005361D9">
      <w:pPr>
        <w:pStyle w:val="Verzeichnis1"/>
        <w:rPr>
          <w:rFonts w:asciiTheme="minorHAnsi" w:eastAsiaTheme="minorEastAsia" w:hAnsiTheme="minorHAnsi" w:cstheme="minorBidi"/>
          <w:noProof/>
          <w:sz w:val="22"/>
          <w:szCs w:val="22"/>
        </w:rPr>
      </w:pPr>
      <w:hyperlink w:anchor="_Toc458599365" w:history="1">
        <w:r w:rsidR="00A4653B" w:rsidRPr="007B0435">
          <w:rPr>
            <w:rStyle w:val="Hyperlink"/>
            <w:noProof/>
          </w:rPr>
          <w:t>35</w:t>
        </w:r>
        <w:r w:rsidR="00A4653B">
          <w:rPr>
            <w:rFonts w:asciiTheme="minorHAnsi" w:eastAsiaTheme="minorEastAsia" w:hAnsiTheme="minorHAnsi" w:cstheme="minorBidi"/>
            <w:noProof/>
            <w:sz w:val="22"/>
            <w:szCs w:val="22"/>
          </w:rPr>
          <w:tab/>
        </w:r>
        <w:r w:rsidR="00A4653B" w:rsidRPr="007B0435">
          <w:rPr>
            <w:rStyle w:val="Hyperlink"/>
            <w:noProof/>
          </w:rPr>
          <w:t>Sicherheitstests durchführen (Kap 12)</w:t>
        </w:r>
        <w:r w:rsidR="00A4653B">
          <w:rPr>
            <w:noProof/>
            <w:webHidden/>
          </w:rPr>
          <w:tab/>
        </w:r>
        <w:r w:rsidR="00A4653B">
          <w:rPr>
            <w:noProof/>
            <w:webHidden/>
          </w:rPr>
          <w:fldChar w:fldCharType="begin"/>
        </w:r>
        <w:r w:rsidR="00A4653B">
          <w:rPr>
            <w:noProof/>
            <w:webHidden/>
          </w:rPr>
          <w:instrText xml:space="preserve"> PAGEREF _Toc458599365 \h </w:instrText>
        </w:r>
        <w:r w:rsidR="00A4653B">
          <w:rPr>
            <w:noProof/>
            <w:webHidden/>
          </w:rPr>
        </w:r>
        <w:r w:rsidR="00A4653B">
          <w:rPr>
            <w:noProof/>
            <w:webHidden/>
          </w:rPr>
          <w:fldChar w:fldCharType="separate"/>
        </w:r>
        <w:r w:rsidR="00A4653B">
          <w:rPr>
            <w:noProof/>
            <w:webHidden/>
          </w:rPr>
          <w:t>35</w:t>
        </w:r>
        <w:r w:rsidR="00A4653B">
          <w:rPr>
            <w:noProof/>
            <w:webHidden/>
          </w:rPr>
          <w:fldChar w:fldCharType="end"/>
        </w:r>
      </w:hyperlink>
    </w:p>
    <w:p w:rsidR="00637787" w:rsidRDefault="00817302" w:rsidP="00637787">
      <w:r>
        <w:fldChar w:fldCharType="end"/>
      </w:r>
    </w:p>
    <w:p w:rsidR="00637787" w:rsidRDefault="00637787" w:rsidP="00637787"/>
    <w:p w:rsidR="00637787" w:rsidRDefault="00637787" w:rsidP="00637787">
      <w:r>
        <w:br w:type="page"/>
      </w:r>
    </w:p>
    <w:p w:rsidR="008958B2" w:rsidRPr="00A4653B" w:rsidRDefault="001D3146" w:rsidP="00A4653B">
      <w:pPr>
        <w:pStyle w:val="berschrift1"/>
        <w:rPr>
          <w:rStyle w:val="KopfzeileZchn"/>
        </w:rPr>
      </w:pPr>
      <w:bookmarkStart w:id="3" w:name="_Toc458599331"/>
      <w:r w:rsidRPr="00A4653B">
        <w:rPr>
          <w:rStyle w:val="KopfzeileZchn"/>
        </w:rPr>
        <w:lastRenderedPageBreak/>
        <w:t>Lokaler Server einrichten</w:t>
      </w:r>
      <w:r w:rsidR="008958B2" w:rsidRPr="00A4653B">
        <w:rPr>
          <w:rStyle w:val="KopfzeileZchn"/>
        </w:rPr>
        <w:tab/>
        <w:t>(</w:t>
      </w:r>
      <w:r w:rsidR="00B5295D" w:rsidRPr="00A4653B">
        <w:rPr>
          <w:rStyle w:val="KopfzeileZchn"/>
        </w:rPr>
        <w:t>Kap 2</w:t>
      </w:r>
      <w:r w:rsidR="008958B2" w:rsidRPr="00A4653B">
        <w:rPr>
          <w:rStyle w:val="KopfzeileZchn"/>
        </w:rPr>
        <w:t>)</w:t>
      </w:r>
      <w:bookmarkEnd w:id="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8958B2" w:rsidRPr="00DC4448" w:rsidTr="0001220E">
        <w:trPr>
          <w:cantSplit/>
          <w:trHeight w:val="692"/>
        </w:trPr>
        <w:tc>
          <w:tcPr>
            <w:tcW w:w="984" w:type="pct"/>
            <w:shd w:val="clear" w:color="auto" w:fill="FFF3F3"/>
            <w:vAlign w:val="center"/>
          </w:tcPr>
          <w:p w:rsidR="008958B2" w:rsidRPr="00CF2988" w:rsidRDefault="008958B2" w:rsidP="00E24C93">
            <w:pPr>
              <w:rPr>
                <w:b/>
              </w:rPr>
            </w:pPr>
            <w:r>
              <w:rPr>
                <w:b/>
              </w:rPr>
              <w:t>er</w:t>
            </w:r>
            <w:r w:rsidRPr="00CF2988">
              <w:rPr>
                <w:b/>
              </w:rPr>
              <w:t>wünschtes</w:t>
            </w:r>
            <w:r>
              <w:rPr>
                <w:b/>
              </w:rPr>
              <w:br/>
            </w:r>
            <w:r w:rsidRPr="00CF2988">
              <w:rPr>
                <w:b/>
              </w:rPr>
              <w:t>Ergebnis</w:t>
            </w:r>
          </w:p>
        </w:tc>
        <w:tc>
          <w:tcPr>
            <w:tcW w:w="4016" w:type="pct"/>
            <w:vAlign w:val="center"/>
          </w:tcPr>
          <w:p w:rsidR="008958B2" w:rsidRPr="00574147" w:rsidRDefault="0001220E" w:rsidP="0001220E">
            <w:pPr>
              <w:rPr>
                <w:lang w:eastAsia="de-DE"/>
              </w:rPr>
            </w:pPr>
            <w:r>
              <w:rPr>
                <w:sz w:val="18"/>
              </w:rPr>
              <w:t xml:space="preserve">Sie können sich die notwendige Arbeitsumgebung selbstständig bereitstellen </w:t>
            </w:r>
            <w:r w:rsidR="001D3146" w:rsidRPr="001D3146">
              <w:rPr>
                <w:sz w:val="18"/>
              </w:rPr>
              <w:t>und sicher B</w:t>
            </w:r>
            <w:r w:rsidR="001D3146" w:rsidRPr="001D3146">
              <w:rPr>
                <w:sz w:val="18"/>
              </w:rPr>
              <w:t>e</w:t>
            </w:r>
            <w:r w:rsidR="001D3146" w:rsidRPr="001D3146">
              <w:rPr>
                <w:sz w:val="18"/>
              </w:rPr>
              <w:t>treiben</w:t>
            </w:r>
            <w:r>
              <w:rPr>
                <w:sz w:val="18"/>
              </w:rPr>
              <w:t>.</w:t>
            </w:r>
          </w:p>
        </w:tc>
      </w:tr>
      <w:tr w:rsidR="008958B2" w:rsidRPr="00DC4448" w:rsidTr="00E24C93">
        <w:trPr>
          <w:cantSplit/>
          <w:trHeight w:val="426"/>
        </w:trPr>
        <w:tc>
          <w:tcPr>
            <w:tcW w:w="984" w:type="pct"/>
            <w:shd w:val="clear" w:color="auto" w:fill="FFF3F3"/>
            <w:vAlign w:val="center"/>
          </w:tcPr>
          <w:p w:rsidR="008958B2" w:rsidRDefault="008958B2" w:rsidP="00E24C93">
            <w:pPr>
              <w:rPr>
                <w:b/>
              </w:rPr>
            </w:pPr>
            <w:r>
              <w:rPr>
                <w:b/>
              </w:rPr>
              <w:t>Aufgabentyp</w:t>
            </w:r>
          </w:p>
        </w:tc>
        <w:tc>
          <w:tcPr>
            <w:tcW w:w="4016" w:type="pct"/>
            <w:vAlign w:val="center"/>
          </w:tcPr>
          <w:p w:rsidR="008958B2" w:rsidRPr="00372F9B" w:rsidRDefault="0001220E" w:rsidP="00E24C93">
            <w:r>
              <w:t xml:space="preserve">Einzel- und </w:t>
            </w:r>
            <w:r w:rsidR="001D3146" w:rsidRPr="001D3146">
              <w:t>Gruppenaufgabe &amp; Präsentation</w:t>
            </w:r>
          </w:p>
        </w:tc>
      </w:tr>
      <w:tr w:rsidR="008958B2"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8958B2" w:rsidRPr="00CF2988" w:rsidRDefault="008958B2"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8958B2" w:rsidRPr="00DC4448" w:rsidRDefault="008958B2" w:rsidP="00E24C93">
            <w:pPr>
              <w:rPr>
                <w:lang w:eastAsia="de-DE"/>
              </w:rPr>
            </w:pPr>
            <w:r>
              <w:rPr>
                <w:lang w:eastAsia="de-DE"/>
              </w:rPr>
              <w:t>45 Min.</w:t>
            </w:r>
          </w:p>
        </w:tc>
      </w:tr>
      <w:tr w:rsidR="008958B2" w:rsidRPr="00DC4448" w:rsidTr="00E24C93">
        <w:trPr>
          <w:cantSplit/>
          <w:trHeight w:val="383"/>
        </w:trPr>
        <w:tc>
          <w:tcPr>
            <w:tcW w:w="984" w:type="pct"/>
            <w:shd w:val="clear" w:color="auto" w:fill="FFF3F3"/>
            <w:vAlign w:val="center"/>
          </w:tcPr>
          <w:p w:rsidR="008958B2" w:rsidRPr="00CF2988" w:rsidRDefault="008958B2" w:rsidP="00E24C93">
            <w:pPr>
              <w:rPr>
                <w:b/>
              </w:rPr>
            </w:pPr>
            <w:r w:rsidRPr="00CF2988">
              <w:rPr>
                <w:b/>
              </w:rPr>
              <w:t>Ausgangslage</w:t>
            </w:r>
          </w:p>
        </w:tc>
        <w:tc>
          <w:tcPr>
            <w:tcW w:w="4016" w:type="pct"/>
            <w:vAlign w:val="center"/>
          </w:tcPr>
          <w:p w:rsidR="008958B2" w:rsidRPr="00DC4448" w:rsidRDefault="001D3146" w:rsidP="0001220E">
            <w:r w:rsidRPr="001D3146">
              <w:t xml:space="preserve">Sie richten sich </w:t>
            </w:r>
            <w:r w:rsidR="0001220E">
              <w:t xml:space="preserve">individuell </w:t>
            </w:r>
            <w:r w:rsidRPr="001D3146">
              <w:t>Ihre Arbeitsumgebung ein. Konfigurationen und Siche</w:t>
            </w:r>
            <w:r w:rsidRPr="001D3146">
              <w:t>r</w:t>
            </w:r>
            <w:r w:rsidRPr="001D3146">
              <w:t>heitseinstellungen müssen überprüft und gegebenenfalls angepasst werden.</w:t>
            </w:r>
          </w:p>
        </w:tc>
      </w:tr>
      <w:tr w:rsidR="008958B2" w:rsidRPr="00DC4448" w:rsidTr="00E24C93">
        <w:trPr>
          <w:cantSplit/>
          <w:trHeight w:val="485"/>
        </w:trPr>
        <w:tc>
          <w:tcPr>
            <w:tcW w:w="984" w:type="pct"/>
            <w:shd w:val="clear" w:color="auto" w:fill="FFF3F3"/>
            <w:vAlign w:val="center"/>
          </w:tcPr>
          <w:p w:rsidR="008958B2" w:rsidRPr="00CF2988" w:rsidRDefault="008958B2" w:rsidP="00E24C93">
            <w:pPr>
              <w:rPr>
                <w:b/>
              </w:rPr>
            </w:pPr>
            <w:r w:rsidRPr="00CF2988">
              <w:rPr>
                <w:b/>
              </w:rPr>
              <w:t>Aufgabe</w:t>
            </w:r>
          </w:p>
        </w:tc>
        <w:tc>
          <w:tcPr>
            <w:tcW w:w="4016" w:type="pct"/>
            <w:vAlign w:val="center"/>
          </w:tcPr>
          <w:p w:rsidR="001D3146" w:rsidRDefault="001D3146" w:rsidP="001D3146">
            <w:pPr>
              <w:pStyle w:val="Aufzhlungszeichen"/>
            </w:pPr>
            <w:r>
              <w:t xml:space="preserve">Installation von XAMPP. Erstellen Sie im Webserververzeichnis eine </w:t>
            </w:r>
            <w:proofErr w:type="spellStart"/>
            <w:r>
              <w:t>php</w:t>
            </w:r>
            <w:proofErr w:type="spellEnd"/>
            <w:r>
              <w:t xml:space="preserve"> Datei mit dem Namen </w:t>
            </w:r>
            <w:proofErr w:type="spellStart"/>
            <w:r>
              <w:t>info.php</w:t>
            </w:r>
            <w:proofErr w:type="spellEnd"/>
            <w:r>
              <w:t>. Als In</w:t>
            </w:r>
            <w:r w:rsidR="0001220E">
              <w:t xml:space="preserve">halt benutzen Sie die Funktion </w:t>
            </w:r>
            <w:proofErr w:type="spellStart"/>
            <w:r w:rsidR="0001220E" w:rsidRPr="0001220E">
              <w:rPr>
                <w:b/>
                <w:i/>
              </w:rPr>
              <w:t>phpinfo</w:t>
            </w:r>
            <w:proofErr w:type="spellEnd"/>
            <w:r w:rsidR="0001220E" w:rsidRPr="0001220E">
              <w:rPr>
                <w:b/>
                <w:i/>
              </w:rPr>
              <w:t>()</w:t>
            </w:r>
            <w:r w:rsidRPr="0001220E">
              <w:rPr>
                <w:b/>
                <w:i/>
              </w:rPr>
              <w:t>.</w:t>
            </w:r>
          </w:p>
          <w:p w:rsidR="001D3146" w:rsidRDefault="001D3146" w:rsidP="001D3146">
            <w:pPr>
              <w:pStyle w:val="Aufzhlungszeichen"/>
              <w:tabs>
                <w:tab w:val="clear" w:pos="227"/>
              </w:tabs>
              <w:ind w:left="385" w:hanging="154"/>
            </w:pPr>
            <w:r>
              <w:t xml:space="preserve">Erstellen Sie eine Liste der wichtigsten Sicherheitsoptionen in der </w:t>
            </w:r>
            <w:r w:rsidRPr="0001220E">
              <w:rPr>
                <w:b/>
                <w:i/>
              </w:rPr>
              <w:t>php.ini</w:t>
            </w:r>
          </w:p>
          <w:p w:rsidR="001D3146" w:rsidRPr="0001220E" w:rsidRDefault="001D3146" w:rsidP="001D3146">
            <w:pPr>
              <w:pStyle w:val="Aufzhlungszeichen"/>
              <w:tabs>
                <w:tab w:val="clear" w:pos="227"/>
              </w:tabs>
              <w:ind w:left="385" w:hanging="154"/>
            </w:pPr>
            <w:r>
              <w:t xml:space="preserve">Erstellen Sie eine Liste der wichtigsten Einstellungen in der </w:t>
            </w:r>
            <w:proofErr w:type="spellStart"/>
            <w:r w:rsidRPr="0001220E">
              <w:rPr>
                <w:b/>
                <w:i/>
              </w:rPr>
              <w:t>httpd.conf</w:t>
            </w:r>
            <w:proofErr w:type="spellEnd"/>
          </w:p>
          <w:p w:rsidR="0001220E" w:rsidRDefault="0001220E" w:rsidP="001D3146">
            <w:pPr>
              <w:pStyle w:val="Aufzhlungszeichen"/>
              <w:tabs>
                <w:tab w:val="clear" w:pos="227"/>
              </w:tabs>
              <w:ind w:left="385" w:hanging="154"/>
            </w:pPr>
            <w:r w:rsidRPr="001D3146">
              <w:t>Prüfen Sie</w:t>
            </w:r>
            <w:r>
              <w:t xml:space="preserve"> die PHP Einstellungen mittels </w:t>
            </w:r>
            <w:proofErr w:type="spellStart"/>
            <w:r w:rsidRPr="0001220E">
              <w:rPr>
                <w:b/>
                <w:i/>
              </w:rPr>
              <w:t>phpinfo</w:t>
            </w:r>
            <w:proofErr w:type="spellEnd"/>
            <w:r w:rsidRPr="0001220E">
              <w:rPr>
                <w:b/>
                <w:i/>
              </w:rPr>
              <w:t>()</w:t>
            </w:r>
            <w:r>
              <w:t>.</w:t>
            </w:r>
          </w:p>
          <w:p w:rsidR="008958B2" w:rsidRPr="00DC4448" w:rsidRDefault="001D3146" w:rsidP="001D3146">
            <w:pPr>
              <w:pStyle w:val="Aufzhlungszeichen"/>
            </w:pPr>
            <w:r>
              <w:t>Erstellen Sie eine Präsentation über die wichtigsten Server Einstellungen, bezü</w:t>
            </w:r>
            <w:r>
              <w:t>g</w:t>
            </w:r>
            <w:r>
              <w:t>lich Sicherheit und dem Einsatz als lokale Entwicklungsumgebung.</w:t>
            </w:r>
          </w:p>
        </w:tc>
      </w:tr>
      <w:tr w:rsidR="008958B2" w:rsidRPr="00DC4448" w:rsidTr="0001220E">
        <w:trPr>
          <w:cantSplit/>
          <w:trHeight w:val="707"/>
        </w:trPr>
        <w:tc>
          <w:tcPr>
            <w:tcW w:w="984" w:type="pct"/>
            <w:shd w:val="clear" w:color="auto" w:fill="FFF3F3"/>
            <w:vAlign w:val="center"/>
          </w:tcPr>
          <w:p w:rsidR="008958B2" w:rsidRPr="00CF2988" w:rsidRDefault="008958B2" w:rsidP="00E24C93">
            <w:pPr>
              <w:rPr>
                <w:b/>
              </w:rPr>
            </w:pPr>
            <w:r>
              <w:rPr>
                <w:b/>
              </w:rPr>
              <w:t>Hinweis</w:t>
            </w:r>
            <w:r>
              <w:rPr>
                <w:b/>
              </w:rPr>
              <w:br/>
              <w:t>Hilfsmittel</w:t>
            </w:r>
          </w:p>
        </w:tc>
        <w:tc>
          <w:tcPr>
            <w:tcW w:w="4016" w:type="pct"/>
            <w:vAlign w:val="center"/>
          </w:tcPr>
          <w:p w:rsidR="008958B2" w:rsidRPr="00DC4448" w:rsidRDefault="001D3146" w:rsidP="001D3146">
            <w:pPr>
              <w:pStyle w:val="Aufzhlungszeichen"/>
              <w:rPr>
                <w:lang w:eastAsia="de-DE"/>
              </w:rPr>
            </w:pPr>
            <w:r>
              <w:t>Sprechen Sie sich im Ple</w:t>
            </w:r>
            <w:r w:rsidRPr="001D3146">
              <w:t>num ab, über welche Aspekte der Sicherheit und Konf</w:t>
            </w:r>
            <w:r w:rsidRPr="001D3146">
              <w:t>i</w:t>
            </w:r>
            <w:r w:rsidRPr="001D3146">
              <w:t>guration Sie einen Kurzvortrag halten.</w:t>
            </w:r>
          </w:p>
        </w:tc>
      </w:tr>
      <w:tr w:rsidR="008958B2" w:rsidRPr="00DC4448" w:rsidTr="0001220E">
        <w:trPr>
          <w:cantSplit/>
          <w:trHeight w:val="972"/>
        </w:trPr>
        <w:tc>
          <w:tcPr>
            <w:tcW w:w="984" w:type="pct"/>
            <w:shd w:val="clear" w:color="auto" w:fill="FFF3F3"/>
            <w:vAlign w:val="center"/>
          </w:tcPr>
          <w:p w:rsidR="008958B2" w:rsidRPr="00CF2988" w:rsidRDefault="008958B2" w:rsidP="00E24C93">
            <w:pPr>
              <w:rPr>
                <w:b/>
              </w:rPr>
            </w:pPr>
            <w:r w:rsidRPr="00CF2988">
              <w:rPr>
                <w:b/>
              </w:rPr>
              <w:t>Ergebnis</w:t>
            </w:r>
          </w:p>
        </w:tc>
        <w:tc>
          <w:tcPr>
            <w:tcW w:w="4016" w:type="pct"/>
            <w:vAlign w:val="center"/>
          </w:tcPr>
          <w:p w:rsidR="0001220E" w:rsidRDefault="0001220E" w:rsidP="001D3146">
            <w:pPr>
              <w:pStyle w:val="Aufzhlungszeichen"/>
              <w:rPr>
                <w:lang w:eastAsia="de-DE"/>
              </w:rPr>
            </w:pPr>
            <w:r>
              <w:rPr>
                <w:lang w:eastAsia="de-DE"/>
              </w:rPr>
              <w:t>Installierte und lauffähige XAMPP-Installation</w:t>
            </w:r>
          </w:p>
          <w:p w:rsidR="001D3146" w:rsidRDefault="001D3146" w:rsidP="001D3146">
            <w:pPr>
              <w:pStyle w:val="Aufzhlungszeichen"/>
              <w:rPr>
                <w:lang w:eastAsia="de-DE"/>
              </w:rPr>
            </w:pPr>
            <w:r>
              <w:rPr>
                <w:lang w:eastAsia="de-DE"/>
              </w:rPr>
              <w:t xml:space="preserve">Die Datei </w:t>
            </w:r>
            <w:proofErr w:type="spellStart"/>
            <w:r>
              <w:rPr>
                <w:lang w:eastAsia="de-DE"/>
              </w:rPr>
              <w:t>info.php</w:t>
            </w:r>
            <w:proofErr w:type="spellEnd"/>
            <w:r w:rsidR="0001220E">
              <w:rPr>
                <w:lang w:eastAsia="de-DE"/>
              </w:rPr>
              <w:t xml:space="preserve"> liegt vor</w:t>
            </w:r>
          </w:p>
          <w:p w:rsidR="008958B2" w:rsidRPr="00DC4448" w:rsidRDefault="001D3146" w:rsidP="001D3146">
            <w:pPr>
              <w:pStyle w:val="Aufzhlungszeichen"/>
            </w:pPr>
            <w:r>
              <w:rPr>
                <w:lang w:eastAsia="de-DE"/>
              </w:rPr>
              <w:t>Präsentationen</w:t>
            </w:r>
            <w:r w:rsidR="0001220E">
              <w:rPr>
                <w:lang w:eastAsia="de-DE"/>
              </w:rPr>
              <w:t xml:space="preserve"> steht bereit</w:t>
            </w:r>
          </w:p>
        </w:tc>
      </w:tr>
    </w:tbl>
    <w:p w:rsidR="001D3146" w:rsidRDefault="001D3146">
      <w:pPr>
        <w:spacing w:before="0" w:after="0"/>
      </w:pPr>
    </w:p>
    <w:p w:rsidR="001D3146" w:rsidRDefault="001D3146" w:rsidP="001D3146">
      <w:r>
        <w:br w:type="page"/>
      </w:r>
    </w:p>
    <w:p w:rsidR="001D3146" w:rsidRPr="006F6824" w:rsidRDefault="001D3146" w:rsidP="00A4653B">
      <w:pPr>
        <w:pStyle w:val="berschrift1"/>
        <w:rPr>
          <w:rStyle w:val="KopfzeileZchn"/>
        </w:rPr>
      </w:pPr>
      <w:bookmarkStart w:id="4" w:name="_Toc458599332"/>
      <w:r>
        <w:rPr>
          <w:rStyle w:val="KopfzeileZchn"/>
        </w:rPr>
        <w:lastRenderedPageBreak/>
        <w:t>Serverseitige Konfigurationen</w:t>
      </w:r>
      <w:r>
        <w:rPr>
          <w:rStyle w:val="KopfzeileZchn"/>
        </w:rPr>
        <w:tab/>
        <w:t>(</w:t>
      </w:r>
      <w:r w:rsidR="004C1BBF">
        <w:rPr>
          <w:rStyle w:val="KopfzeileZchn"/>
        </w:rPr>
        <w:t>Kap 2</w:t>
      </w:r>
      <w:r w:rsidRPr="006F6824">
        <w:rPr>
          <w:rStyle w:val="KopfzeileZchn"/>
        </w:rPr>
        <w:t>)</w:t>
      </w:r>
      <w:bookmarkEnd w:id="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1D3146" w:rsidRPr="00DC4448" w:rsidTr="00035278">
        <w:trPr>
          <w:cantSplit/>
          <w:trHeight w:val="692"/>
        </w:trPr>
        <w:tc>
          <w:tcPr>
            <w:tcW w:w="984" w:type="pct"/>
            <w:shd w:val="clear" w:color="auto" w:fill="FFF3F3"/>
            <w:vAlign w:val="center"/>
          </w:tcPr>
          <w:p w:rsidR="001D3146" w:rsidRPr="00CF2988" w:rsidRDefault="001D3146" w:rsidP="00E24C93">
            <w:pPr>
              <w:rPr>
                <w:b/>
              </w:rPr>
            </w:pPr>
            <w:r>
              <w:rPr>
                <w:b/>
              </w:rPr>
              <w:t>er</w:t>
            </w:r>
            <w:r w:rsidRPr="00CF2988">
              <w:rPr>
                <w:b/>
              </w:rPr>
              <w:t>wünschtes</w:t>
            </w:r>
            <w:r>
              <w:rPr>
                <w:b/>
              </w:rPr>
              <w:br/>
            </w:r>
            <w:r w:rsidRPr="00CF2988">
              <w:rPr>
                <w:b/>
              </w:rPr>
              <w:t>Ergebnis</w:t>
            </w:r>
          </w:p>
        </w:tc>
        <w:tc>
          <w:tcPr>
            <w:tcW w:w="4016" w:type="pct"/>
            <w:vAlign w:val="center"/>
          </w:tcPr>
          <w:p w:rsidR="001D3146" w:rsidRPr="00574147" w:rsidRDefault="004C1BBF" w:rsidP="004C1BBF">
            <w:r>
              <w:t xml:space="preserve">Sie können mit </w:t>
            </w:r>
            <w:proofErr w:type="spellStart"/>
            <w:r w:rsidR="001D3146" w:rsidRPr="004C1BBF">
              <w:rPr>
                <w:b/>
                <w:i/>
              </w:rPr>
              <w:t>htaccess</w:t>
            </w:r>
            <w:proofErr w:type="spellEnd"/>
            <w:r>
              <w:t xml:space="preserve"> ihre</w:t>
            </w:r>
            <w:r w:rsidR="001D3146">
              <w:t xml:space="preserve"> Arbeitsumgebung einrichten, </w:t>
            </w:r>
            <w:r>
              <w:t>konfigurieren</w:t>
            </w:r>
            <w:r w:rsidR="001D3146">
              <w:t xml:space="preserve"> und sicher Betreiben.</w:t>
            </w:r>
          </w:p>
        </w:tc>
      </w:tr>
      <w:tr w:rsidR="001D3146" w:rsidRPr="00DC4448" w:rsidTr="00E24C93">
        <w:trPr>
          <w:cantSplit/>
          <w:trHeight w:val="426"/>
        </w:trPr>
        <w:tc>
          <w:tcPr>
            <w:tcW w:w="984" w:type="pct"/>
            <w:shd w:val="clear" w:color="auto" w:fill="FFF3F3"/>
            <w:vAlign w:val="center"/>
          </w:tcPr>
          <w:p w:rsidR="001D3146" w:rsidRDefault="001D3146" w:rsidP="00E24C93">
            <w:pPr>
              <w:rPr>
                <w:b/>
              </w:rPr>
            </w:pPr>
            <w:r>
              <w:rPr>
                <w:b/>
              </w:rPr>
              <w:t>Aufgabentyp</w:t>
            </w:r>
          </w:p>
        </w:tc>
        <w:tc>
          <w:tcPr>
            <w:tcW w:w="4016" w:type="pct"/>
            <w:vAlign w:val="center"/>
          </w:tcPr>
          <w:p w:rsidR="001D3146" w:rsidRPr="00372F9B" w:rsidRDefault="004C1BBF" w:rsidP="00E24C93">
            <w:r>
              <w:t xml:space="preserve">Einzel- und </w:t>
            </w:r>
            <w:r w:rsidR="001D3146" w:rsidRPr="001D3146">
              <w:t>Gruppenaufgabe &amp; Präsentation</w:t>
            </w:r>
          </w:p>
        </w:tc>
      </w:tr>
      <w:tr w:rsidR="001D3146"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1D3146" w:rsidRPr="00CF2988" w:rsidRDefault="001D3146"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1D3146" w:rsidRPr="001D3146" w:rsidRDefault="001D3146" w:rsidP="004C1BBF">
            <w:pPr>
              <w:pStyle w:val="Aufzhlungszeichen"/>
              <w:numPr>
                <w:ilvl w:val="0"/>
                <w:numId w:val="0"/>
              </w:numPr>
              <w:rPr>
                <w:rFonts w:cs="Arial"/>
              </w:rPr>
            </w:pPr>
            <w:r>
              <w:rPr>
                <w:rFonts w:cs="Arial"/>
              </w:rPr>
              <w:t>45 Min.</w:t>
            </w:r>
            <w:r w:rsidR="004C1BBF">
              <w:rPr>
                <w:rFonts w:cs="Arial"/>
              </w:rPr>
              <w:t xml:space="preserve"> </w:t>
            </w:r>
            <w:r>
              <w:rPr>
                <w:rFonts w:cs="Arial"/>
              </w:rPr>
              <w:t xml:space="preserve">Vortrag </w:t>
            </w:r>
            <w:r w:rsidR="00AF6B23">
              <w:rPr>
                <w:rFonts w:cs="Arial"/>
              </w:rPr>
              <w:t xml:space="preserve">6 x </w:t>
            </w:r>
            <w:r>
              <w:rPr>
                <w:rFonts w:cs="Arial"/>
              </w:rPr>
              <w:t>~5</w:t>
            </w:r>
            <w:r w:rsidR="00AF6B23">
              <w:rPr>
                <w:rFonts w:cs="Arial"/>
              </w:rPr>
              <w:t xml:space="preserve"> Min = Total 75 min</w:t>
            </w:r>
          </w:p>
        </w:tc>
      </w:tr>
      <w:tr w:rsidR="001D3146" w:rsidRPr="00DC4448" w:rsidTr="00E24C93">
        <w:trPr>
          <w:cantSplit/>
          <w:trHeight w:val="383"/>
        </w:trPr>
        <w:tc>
          <w:tcPr>
            <w:tcW w:w="984" w:type="pct"/>
            <w:shd w:val="clear" w:color="auto" w:fill="FFF3F3"/>
            <w:vAlign w:val="center"/>
          </w:tcPr>
          <w:p w:rsidR="001D3146" w:rsidRPr="00CF2988" w:rsidRDefault="001D3146" w:rsidP="00E24C93">
            <w:pPr>
              <w:rPr>
                <w:b/>
              </w:rPr>
            </w:pPr>
            <w:r w:rsidRPr="00CF2988">
              <w:rPr>
                <w:b/>
              </w:rPr>
              <w:t>Ausgangslage</w:t>
            </w:r>
          </w:p>
        </w:tc>
        <w:tc>
          <w:tcPr>
            <w:tcW w:w="4016" w:type="pct"/>
            <w:vAlign w:val="center"/>
          </w:tcPr>
          <w:p w:rsidR="001D3146" w:rsidRPr="00DC4448" w:rsidRDefault="001D3146" w:rsidP="00E24C93">
            <w:r>
              <w:t>Der Apache ermöglicht die dezentrale Verwaltung der Konfiguration mittels spezie</w:t>
            </w:r>
            <w:r>
              <w:t>l</w:t>
            </w:r>
            <w:r>
              <w:t xml:space="preserve">ler Dateien innerhalb des Web-Verzeichnisbaums. Diese speziellen Dateien heissen </w:t>
            </w:r>
            <w:r>
              <w:rPr>
                <w:rFonts w:cs="Arial"/>
              </w:rPr>
              <w:t>.</w:t>
            </w:r>
            <w:proofErr w:type="spellStart"/>
            <w:r w:rsidRPr="004C1BBF">
              <w:rPr>
                <w:rFonts w:cs="Arial"/>
                <w:b/>
                <w:i/>
              </w:rPr>
              <w:t>htaccess</w:t>
            </w:r>
            <w:proofErr w:type="spellEnd"/>
            <w:r>
              <w:rPr>
                <w:rFonts w:cs="Arial"/>
              </w:rPr>
              <w:t>. Damit stehen ihnen mächtige Konfigurationsmöglichkeiten zur Verf</w:t>
            </w:r>
            <w:r>
              <w:rPr>
                <w:rFonts w:cs="Arial"/>
              </w:rPr>
              <w:t>ü</w:t>
            </w:r>
            <w:r>
              <w:rPr>
                <w:rFonts w:cs="Arial"/>
              </w:rPr>
              <w:t>gung.</w:t>
            </w:r>
          </w:p>
        </w:tc>
      </w:tr>
      <w:tr w:rsidR="001D3146" w:rsidRPr="00DC4448" w:rsidTr="00E24C93">
        <w:trPr>
          <w:cantSplit/>
          <w:trHeight w:val="485"/>
        </w:trPr>
        <w:tc>
          <w:tcPr>
            <w:tcW w:w="984" w:type="pct"/>
            <w:shd w:val="clear" w:color="auto" w:fill="FFF3F3"/>
            <w:vAlign w:val="center"/>
          </w:tcPr>
          <w:p w:rsidR="001D3146" w:rsidRPr="00CF2988" w:rsidRDefault="001D3146" w:rsidP="00E24C93">
            <w:pPr>
              <w:rPr>
                <w:b/>
              </w:rPr>
            </w:pPr>
            <w:r w:rsidRPr="00CF2988">
              <w:rPr>
                <w:b/>
              </w:rPr>
              <w:t>Aufgabe</w:t>
            </w:r>
          </w:p>
        </w:tc>
        <w:tc>
          <w:tcPr>
            <w:tcW w:w="4016" w:type="pct"/>
            <w:vAlign w:val="center"/>
          </w:tcPr>
          <w:p w:rsidR="001D3146" w:rsidRDefault="001D3146" w:rsidP="001D3146">
            <w:pPr>
              <w:rPr>
                <w:rFonts w:cs="Arial"/>
              </w:rPr>
            </w:pPr>
            <w:r>
              <w:rPr>
                <w:rFonts w:cs="Arial"/>
              </w:rPr>
              <w:t>Erstellen Sie eine der a</w:t>
            </w:r>
            <w:r w:rsidR="00035278">
              <w:rPr>
                <w:rFonts w:cs="Arial"/>
              </w:rPr>
              <w:t>ufgelisteten Aufgaben in Ihrer lokalen Umgebung und p</w:t>
            </w:r>
            <w:r>
              <w:rPr>
                <w:rFonts w:cs="Arial"/>
              </w:rPr>
              <w:t>r</w:t>
            </w:r>
            <w:r>
              <w:rPr>
                <w:rFonts w:cs="Arial"/>
              </w:rPr>
              <w:t>ä</w:t>
            </w:r>
            <w:r>
              <w:rPr>
                <w:rFonts w:cs="Arial"/>
              </w:rPr>
              <w:t xml:space="preserve">sentieren Sie die Lösung als Gruppe in einem </w:t>
            </w:r>
            <w:r w:rsidR="00035278">
              <w:rPr>
                <w:rFonts w:cs="Arial"/>
              </w:rPr>
              <w:t>Kurzv</w:t>
            </w:r>
            <w:r>
              <w:rPr>
                <w:rFonts w:cs="Arial"/>
              </w:rPr>
              <w:t>ortrag.</w:t>
            </w:r>
          </w:p>
          <w:p w:rsidR="001D3146" w:rsidRDefault="001D3146" w:rsidP="001D3146">
            <w:pPr>
              <w:rPr>
                <w:rFonts w:cs="Arial"/>
              </w:rPr>
            </w:pPr>
            <w:r>
              <w:rPr>
                <w:rFonts w:cs="Arial"/>
              </w:rPr>
              <w:t>Mögliche Themen:</w:t>
            </w:r>
          </w:p>
          <w:p w:rsidR="001D3146" w:rsidRDefault="001D3146" w:rsidP="001D3146">
            <w:pPr>
              <w:pStyle w:val="Aufzhlungszeichen"/>
              <w:tabs>
                <w:tab w:val="clear" w:pos="227"/>
                <w:tab w:val="left" w:pos="170"/>
              </w:tabs>
              <w:spacing w:before="0"/>
              <w:ind w:left="170" w:hanging="170"/>
            </w:pPr>
            <w:r>
              <w:t>Verzeichnisschutz durch Passwort Login</w:t>
            </w:r>
          </w:p>
          <w:p w:rsidR="001D3146" w:rsidRDefault="001D3146" w:rsidP="001D3146">
            <w:pPr>
              <w:pStyle w:val="Aufzhlungszeichen"/>
              <w:tabs>
                <w:tab w:val="clear" w:pos="227"/>
                <w:tab w:val="left" w:pos="170"/>
              </w:tabs>
              <w:spacing w:before="0"/>
              <w:ind w:left="170" w:hanging="170"/>
            </w:pPr>
            <w:r>
              <w:t>HTTPS erzwingen</w:t>
            </w:r>
          </w:p>
          <w:p w:rsidR="001D3146" w:rsidRDefault="001D3146" w:rsidP="001D3146">
            <w:pPr>
              <w:pStyle w:val="Aufzhlungszeichen"/>
              <w:tabs>
                <w:tab w:val="clear" w:pos="227"/>
                <w:tab w:val="left" w:pos="170"/>
              </w:tabs>
              <w:spacing w:before="0"/>
              <w:ind w:left="170" w:hanging="170"/>
            </w:pPr>
            <w:r>
              <w:t>Ändern der Standardseite</w:t>
            </w:r>
          </w:p>
          <w:p w:rsidR="001D3146" w:rsidRDefault="001D3146" w:rsidP="001D3146">
            <w:pPr>
              <w:pStyle w:val="Aufzhlungszeichen"/>
              <w:tabs>
                <w:tab w:val="clear" w:pos="227"/>
                <w:tab w:val="left" w:pos="170"/>
              </w:tabs>
              <w:spacing w:before="0"/>
              <w:ind w:left="170" w:hanging="170"/>
            </w:pPr>
            <w:r>
              <w:t>Eigene Fehlermeldungen</w:t>
            </w:r>
          </w:p>
          <w:p w:rsidR="001D3146" w:rsidRDefault="001D3146" w:rsidP="001D3146">
            <w:pPr>
              <w:pStyle w:val="Aufzhlungszeichen"/>
              <w:tabs>
                <w:tab w:val="clear" w:pos="227"/>
                <w:tab w:val="left" w:pos="170"/>
              </w:tabs>
              <w:spacing w:before="0"/>
              <w:ind w:left="170" w:hanging="170"/>
            </w:pPr>
            <w:r>
              <w:t>Redirect</w:t>
            </w:r>
          </w:p>
          <w:p w:rsidR="001D3146" w:rsidRPr="00DC4448" w:rsidRDefault="001D3146" w:rsidP="001D3146">
            <w:pPr>
              <w:pStyle w:val="Aufzhlungszeichen"/>
              <w:tabs>
                <w:tab w:val="clear" w:pos="227"/>
                <w:tab w:val="left" w:pos="170"/>
              </w:tabs>
              <w:spacing w:before="0"/>
              <w:ind w:left="170" w:hanging="170"/>
            </w:pPr>
            <w:r>
              <w:t xml:space="preserve">Kompression, </w:t>
            </w:r>
            <w:proofErr w:type="spellStart"/>
            <w:r>
              <w:t>cache</w:t>
            </w:r>
            <w:proofErr w:type="spellEnd"/>
            <w:r>
              <w:t xml:space="preserve"> und </w:t>
            </w:r>
            <w:proofErr w:type="spellStart"/>
            <w:r>
              <w:t>gzip</w:t>
            </w:r>
            <w:proofErr w:type="spellEnd"/>
          </w:p>
        </w:tc>
      </w:tr>
      <w:tr w:rsidR="001D3146" w:rsidRPr="00DC4448" w:rsidTr="00E24C93">
        <w:trPr>
          <w:cantSplit/>
        </w:trPr>
        <w:tc>
          <w:tcPr>
            <w:tcW w:w="984" w:type="pct"/>
            <w:shd w:val="clear" w:color="auto" w:fill="FFF3F3"/>
            <w:vAlign w:val="center"/>
          </w:tcPr>
          <w:p w:rsidR="001D3146" w:rsidRPr="00CF2988" w:rsidRDefault="001D3146" w:rsidP="00E24C93">
            <w:pPr>
              <w:rPr>
                <w:b/>
              </w:rPr>
            </w:pPr>
            <w:r>
              <w:rPr>
                <w:b/>
              </w:rPr>
              <w:t>Hinweis</w:t>
            </w:r>
            <w:r>
              <w:rPr>
                <w:b/>
              </w:rPr>
              <w:br/>
              <w:t>Hilfsmittel</w:t>
            </w:r>
          </w:p>
        </w:tc>
        <w:tc>
          <w:tcPr>
            <w:tcW w:w="4016" w:type="pct"/>
            <w:vAlign w:val="center"/>
          </w:tcPr>
          <w:p w:rsidR="001D3146" w:rsidRDefault="001D3146" w:rsidP="001D3146">
            <w:pPr>
              <w:pStyle w:val="Aufzhlungszeichen"/>
            </w:pPr>
            <w:r>
              <w:t>Arbeiten Sie im n</w:t>
            </w:r>
            <w:r w:rsidR="00035278">
              <w:t>eu zu erstellenden Verzeichnis «</w:t>
            </w:r>
            <w:proofErr w:type="spellStart"/>
            <w:r w:rsidR="00035278">
              <w:t>htaccess</w:t>
            </w:r>
            <w:proofErr w:type="spellEnd"/>
            <w:r w:rsidR="00035278">
              <w:t>»</w:t>
            </w:r>
            <w:r>
              <w:t>.</w:t>
            </w:r>
          </w:p>
          <w:p w:rsidR="001D3146" w:rsidRPr="00DC4448" w:rsidRDefault="001D3146" w:rsidP="001D3146">
            <w:pPr>
              <w:pStyle w:val="Aufzhlungszeichen"/>
            </w:pPr>
            <w:r>
              <w:t>Erstellen Sie alle nötigen Dateien und Unterverzeichnisse um darin Ihre Lösu</w:t>
            </w:r>
            <w:r>
              <w:t>n</w:t>
            </w:r>
            <w:r>
              <w:t>gen zu speichern.</w:t>
            </w:r>
          </w:p>
        </w:tc>
      </w:tr>
      <w:tr w:rsidR="001D3146" w:rsidRPr="00DC4448" w:rsidTr="00E24C93">
        <w:trPr>
          <w:cantSplit/>
          <w:trHeight w:val="848"/>
        </w:trPr>
        <w:tc>
          <w:tcPr>
            <w:tcW w:w="984" w:type="pct"/>
            <w:shd w:val="clear" w:color="auto" w:fill="FFF3F3"/>
            <w:vAlign w:val="center"/>
          </w:tcPr>
          <w:p w:rsidR="001D3146" w:rsidRPr="00CF2988" w:rsidRDefault="001D3146" w:rsidP="00E24C93">
            <w:pPr>
              <w:rPr>
                <w:b/>
              </w:rPr>
            </w:pPr>
            <w:r w:rsidRPr="00CF2988">
              <w:rPr>
                <w:b/>
              </w:rPr>
              <w:t>Ergebnis</w:t>
            </w:r>
          </w:p>
        </w:tc>
        <w:tc>
          <w:tcPr>
            <w:tcW w:w="4016" w:type="pct"/>
            <w:vAlign w:val="center"/>
          </w:tcPr>
          <w:p w:rsidR="001D3146" w:rsidRDefault="00035278" w:rsidP="001D3146">
            <w:pPr>
              <w:pStyle w:val="Aufzhlungszeichen"/>
              <w:tabs>
                <w:tab w:val="clear" w:pos="227"/>
                <w:tab w:val="left" w:pos="170"/>
              </w:tabs>
              <w:spacing w:before="0"/>
              <w:ind w:left="170" w:hanging="170"/>
            </w:pPr>
            <w:r>
              <w:t xml:space="preserve">Es liegt eine </w:t>
            </w:r>
            <w:proofErr w:type="spellStart"/>
            <w:r>
              <w:t>e</w:t>
            </w:r>
            <w:r w:rsidR="001D3146">
              <w:t>ine</w:t>
            </w:r>
            <w:proofErr w:type="spellEnd"/>
            <w:r w:rsidR="001D3146">
              <w:t xml:space="preserve"> </w:t>
            </w:r>
            <w:r w:rsidR="001D3146" w:rsidRPr="00035278">
              <w:rPr>
                <w:b/>
                <w:i/>
              </w:rPr>
              <w:t>.</w:t>
            </w:r>
            <w:proofErr w:type="spellStart"/>
            <w:r w:rsidR="001D3146" w:rsidRPr="00035278">
              <w:rPr>
                <w:b/>
                <w:i/>
              </w:rPr>
              <w:t>htaccess</w:t>
            </w:r>
            <w:proofErr w:type="spellEnd"/>
            <w:r w:rsidR="001D3146">
              <w:t xml:space="preserve"> Datei</w:t>
            </w:r>
            <w:r>
              <w:t xml:space="preserve"> vor.</w:t>
            </w:r>
          </w:p>
          <w:p w:rsidR="001D3146" w:rsidRPr="00DC4448" w:rsidRDefault="00035278" w:rsidP="00E24C93">
            <w:pPr>
              <w:pStyle w:val="Aufzhlungszeichen"/>
            </w:pPr>
            <w:r>
              <w:rPr>
                <w:lang w:eastAsia="de-DE"/>
              </w:rPr>
              <w:t>Präsentationen steht bereit</w:t>
            </w:r>
          </w:p>
        </w:tc>
      </w:tr>
    </w:tbl>
    <w:p w:rsidR="001D3146" w:rsidRDefault="001D3146">
      <w:pPr>
        <w:spacing w:before="0" w:after="0"/>
      </w:pPr>
    </w:p>
    <w:p w:rsidR="001D3146" w:rsidRDefault="001D3146" w:rsidP="001D3146">
      <w:r>
        <w:br w:type="page"/>
      </w:r>
    </w:p>
    <w:p w:rsidR="001D3146" w:rsidRPr="006F6824" w:rsidRDefault="001D3146" w:rsidP="00A4653B">
      <w:pPr>
        <w:pStyle w:val="berschrift1"/>
        <w:rPr>
          <w:rStyle w:val="KopfzeileZchn"/>
        </w:rPr>
      </w:pPr>
      <w:bookmarkStart w:id="5" w:name="_Toc458599333"/>
      <w:bookmarkEnd w:id="0"/>
      <w:bookmarkEnd w:id="1"/>
      <w:bookmarkEnd w:id="2"/>
      <w:r>
        <w:rPr>
          <w:rStyle w:val="KopfzeileZchn"/>
        </w:rPr>
        <w:lastRenderedPageBreak/>
        <w:t>Werkzeuge und Erweiterungen</w:t>
      </w:r>
      <w:r>
        <w:rPr>
          <w:rStyle w:val="KopfzeileZchn"/>
        </w:rPr>
        <w:tab/>
        <w:t>(</w:t>
      </w:r>
      <w:r w:rsidR="00035278">
        <w:rPr>
          <w:rStyle w:val="KopfzeileZchn"/>
        </w:rPr>
        <w:t>Kap 2</w:t>
      </w:r>
      <w:r w:rsidRPr="006F6824">
        <w:rPr>
          <w:rStyle w:val="KopfzeileZchn"/>
        </w:rPr>
        <w:t>)</w:t>
      </w:r>
      <w:bookmarkEnd w:id="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1D3146" w:rsidRPr="00DC4448" w:rsidTr="00035278">
        <w:trPr>
          <w:cantSplit/>
          <w:trHeight w:val="551"/>
        </w:trPr>
        <w:tc>
          <w:tcPr>
            <w:tcW w:w="984" w:type="pct"/>
            <w:shd w:val="clear" w:color="auto" w:fill="FFF3F3"/>
            <w:vAlign w:val="center"/>
          </w:tcPr>
          <w:p w:rsidR="001D3146" w:rsidRPr="00CF2988" w:rsidRDefault="001D3146" w:rsidP="00E24C93">
            <w:pPr>
              <w:rPr>
                <w:b/>
              </w:rPr>
            </w:pPr>
            <w:r>
              <w:rPr>
                <w:b/>
              </w:rPr>
              <w:t>er</w:t>
            </w:r>
            <w:r w:rsidRPr="00CF2988">
              <w:rPr>
                <w:b/>
              </w:rPr>
              <w:t>wünschtes</w:t>
            </w:r>
            <w:r>
              <w:rPr>
                <w:b/>
              </w:rPr>
              <w:br/>
            </w:r>
            <w:r w:rsidRPr="00CF2988">
              <w:rPr>
                <w:b/>
              </w:rPr>
              <w:t>Ergebnis</w:t>
            </w:r>
          </w:p>
        </w:tc>
        <w:tc>
          <w:tcPr>
            <w:tcW w:w="4016" w:type="pct"/>
            <w:vAlign w:val="center"/>
          </w:tcPr>
          <w:p w:rsidR="001D3146" w:rsidRPr="00574147" w:rsidRDefault="00035278" w:rsidP="00035278">
            <w:r>
              <w:t xml:space="preserve">Sie können </w:t>
            </w:r>
            <w:r w:rsidR="001D3146" w:rsidRPr="001D3146">
              <w:t>Editoren, Browser und Erweiterungen</w:t>
            </w:r>
            <w:r>
              <w:t xml:space="preserve"> </w:t>
            </w:r>
            <w:r w:rsidR="001D3146" w:rsidRPr="001D3146">
              <w:t>einrichten und sicher Betreiben.</w:t>
            </w:r>
          </w:p>
        </w:tc>
      </w:tr>
      <w:tr w:rsidR="001D3146" w:rsidRPr="00DC4448" w:rsidTr="00E24C93">
        <w:trPr>
          <w:cantSplit/>
          <w:trHeight w:val="426"/>
        </w:trPr>
        <w:tc>
          <w:tcPr>
            <w:tcW w:w="984" w:type="pct"/>
            <w:shd w:val="clear" w:color="auto" w:fill="FFF3F3"/>
            <w:vAlign w:val="center"/>
          </w:tcPr>
          <w:p w:rsidR="001D3146" w:rsidRDefault="001D3146" w:rsidP="00E24C93">
            <w:pPr>
              <w:rPr>
                <w:b/>
              </w:rPr>
            </w:pPr>
            <w:r>
              <w:rPr>
                <w:b/>
              </w:rPr>
              <w:t>Aufgabentyp</w:t>
            </w:r>
          </w:p>
        </w:tc>
        <w:tc>
          <w:tcPr>
            <w:tcW w:w="4016" w:type="pct"/>
            <w:vAlign w:val="center"/>
          </w:tcPr>
          <w:p w:rsidR="001D3146" w:rsidRPr="00372F9B" w:rsidRDefault="001D3146" w:rsidP="00E24C93">
            <w:r>
              <w:t>Einzelaufgabe, Plenum</w:t>
            </w:r>
          </w:p>
        </w:tc>
      </w:tr>
      <w:tr w:rsidR="001D3146"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1D3146" w:rsidRPr="00CF2988" w:rsidRDefault="001D3146"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1D3146" w:rsidRPr="001D3146" w:rsidRDefault="001D3146" w:rsidP="001D3146">
            <w:pPr>
              <w:pStyle w:val="Aufzhlungszeichen"/>
              <w:numPr>
                <w:ilvl w:val="0"/>
                <w:numId w:val="0"/>
              </w:numPr>
              <w:rPr>
                <w:rFonts w:cs="Arial"/>
              </w:rPr>
            </w:pPr>
            <w:r>
              <w:rPr>
                <w:rFonts w:cs="Arial"/>
              </w:rPr>
              <w:t>30 Min.</w:t>
            </w:r>
          </w:p>
        </w:tc>
      </w:tr>
      <w:tr w:rsidR="001D3146" w:rsidRPr="00DC4448" w:rsidTr="00035278">
        <w:trPr>
          <w:cantSplit/>
          <w:trHeight w:val="1108"/>
        </w:trPr>
        <w:tc>
          <w:tcPr>
            <w:tcW w:w="984" w:type="pct"/>
            <w:shd w:val="clear" w:color="auto" w:fill="FFF3F3"/>
            <w:vAlign w:val="center"/>
          </w:tcPr>
          <w:p w:rsidR="001D3146" w:rsidRPr="00CF2988" w:rsidRDefault="001D3146" w:rsidP="00E24C93">
            <w:pPr>
              <w:rPr>
                <w:b/>
              </w:rPr>
            </w:pPr>
            <w:r w:rsidRPr="00CF2988">
              <w:rPr>
                <w:b/>
              </w:rPr>
              <w:t>Ausgangslage</w:t>
            </w:r>
          </w:p>
        </w:tc>
        <w:tc>
          <w:tcPr>
            <w:tcW w:w="4016" w:type="pct"/>
            <w:vAlign w:val="center"/>
          </w:tcPr>
          <w:p w:rsidR="001D3146" w:rsidRPr="00DC4448" w:rsidRDefault="001D3146" w:rsidP="00035278">
            <w:r w:rsidRPr="001D3146">
              <w:t>Um effizient Code zu schreiben ist es von Vorteil</w:t>
            </w:r>
            <w:r w:rsidR="00035278">
              <w:t>,</w:t>
            </w:r>
            <w:r w:rsidRPr="001D3146">
              <w:t xml:space="preserve"> eine optimal ausgerüstete En</w:t>
            </w:r>
            <w:r w:rsidRPr="001D3146">
              <w:t>t</w:t>
            </w:r>
            <w:r w:rsidRPr="001D3146">
              <w:t xml:space="preserve">wicklungsumgebung zu besitzen. Mit aktuellen Browsern und den wichtigen </w:t>
            </w:r>
            <w:proofErr w:type="spellStart"/>
            <w:r w:rsidRPr="001D3146">
              <w:t>Addons</w:t>
            </w:r>
            <w:proofErr w:type="spellEnd"/>
            <w:r w:rsidRPr="001D3146">
              <w:t xml:space="preserve"> kann der sequentielle Serverzugriff kontrolliert werden. Ihr Editor sollte alle wicht</w:t>
            </w:r>
            <w:r w:rsidRPr="001D3146">
              <w:t>i</w:t>
            </w:r>
            <w:r w:rsidRPr="001D3146">
              <w:t>gen (PHP spezifischen) Erweiterungen enthalten.</w:t>
            </w:r>
          </w:p>
        </w:tc>
      </w:tr>
      <w:tr w:rsidR="001D3146" w:rsidRPr="00DC4448" w:rsidTr="00035278">
        <w:trPr>
          <w:cantSplit/>
          <w:trHeight w:val="1280"/>
        </w:trPr>
        <w:tc>
          <w:tcPr>
            <w:tcW w:w="984" w:type="pct"/>
            <w:shd w:val="clear" w:color="auto" w:fill="FFF3F3"/>
            <w:vAlign w:val="center"/>
          </w:tcPr>
          <w:p w:rsidR="001D3146" w:rsidRPr="00CF2988" w:rsidRDefault="001D3146" w:rsidP="00E24C93">
            <w:pPr>
              <w:rPr>
                <w:b/>
              </w:rPr>
            </w:pPr>
            <w:r w:rsidRPr="00CF2988">
              <w:rPr>
                <w:b/>
              </w:rPr>
              <w:t>Aufgabe</w:t>
            </w:r>
          </w:p>
        </w:tc>
        <w:tc>
          <w:tcPr>
            <w:tcW w:w="4016" w:type="pct"/>
            <w:vAlign w:val="center"/>
          </w:tcPr>
          <w:p w:rsidR="001D3146" w:rsidRDefault="001D3146" w:rsidP="001D3146">
            <w:pPr>
              <w:pStyle w:val="Aufzhlungszeichen"/>
              <w:tabs>
                <w:tab w:val="clear" w:pos="227"/>
                <w:tab w:val="left" w:pos="170"/>
              </w:tabs>
              <w:spacing w:before="0"/>
              <w:ind w:left="170" w:hanging="170"/>
            </w:pPr>
            <w:r>
              <w:t xml:space="preserve">Installieren Sie einen aktuellen Browser inkl. Entwicklerumgebung und nötige </w:t>
            </w:r>
            <w:proofErr w:type="spellStart"/>
            <w:r>
              <w:t>Plugins</w:t>
            </w:r>
            <w:proofErr w:type="spellEnd"/>
            <w:r>
              <w:t>.</w:t>
            </w:r>
          </w:p>
          <w:p w:rsidR="001D3146" w:rsidRDefault="001D3146" w:rsidP="001D3146">
            <w:pPr>
              <w:pStyle w:val="Aufzhlungszeichen"/>
              <w:tabs>
                <w:tab w:val="clear" w:pos="227"/>
                <w:tab w:val="left" w:pos="170"/>
              </w:tabs>
              <w:spacing w:before="0"/>
              <w:ind w:left="170" w:hanging="170"/>
            </w:pPr>
            <w:r>
              <w:t>Installieren Sie einen Editor mit allen nötigen Erweiterungen.</w:t>
            </w:r>
          </w:p>
          <w:p w:rsidR="001D3146" w:rsidRPr="00DC4448" w:rsidRDefault="001D3146" w:rsidP="001D3146">
            <w:pPr>
              <w:pStyle w:val="Aufzhlungszeichen"/>
              <w:tabs>
                <w:tab w:val="clear" w:pos="227"/>
                <w:tab w:val="left" w:pos="170"/>
              </w:tabs>
              <w:spacing w:before="0"/>
              <w:ind w:left="170" w:hanging="170"/>
            </w:pPr>
            <w:r>
              <w:t>Ers</w:t>
            </w:r>
            <w:r w:rsidR="00035278">
              <w:t>tellen Sie zwei Listen mit den n</w:t>
            </w:r>
            <w:r>
              <w:t>ötigen Erweiterungen für Editor und Browser</w:t>
            </w:r>
          </w:p>
        </w:tc>
      </w:tr>
      <w:tr w:rsidR="001D3146" w:rsidRPr="00DC4448" w:rsidTr="00E24C93">
        <w:trPr>
          <w:cantSplit/>
        </w:trPr>
        <w:tc>
          <w:tcPr>
            <w:tcW w:w="984" w:type="pct"/>
            <w:shd w:val="clear" w:color="auto" w:fill="FFF3F3"/>
            <w:vAlign w:val="center"/>
          </w:tcPr>
          <w:p w:rsidR="001D3146" w:rsidRPr="00CF2988" w:rsidRDefault="001D3146" w:rsidP="00E24C93">
            <w:pPr>
              <w:rPr>
                <w:b/>
              </w:rPr>
            </w:pPr>
            <w:r>
              <w:rPr>
                <w:b/>
              </w:rPr>
              <w:t>Hinweis</w:t>
            </w:r>
            <w:r>
              <w:rPr>
                <w:b/>
              </w:rPr>
              <w:br/>
              <w:t>Hilfsmittel</w:t>
            </w:r>
          </w:p>
        </w:tc>
        <w:tc>
          <w:tcPr>
            <w:tcW w:w="4016" w:type="pct"/>
            <w:vAlign w:val="center"/>
          </w:tcPr>
          <w:p w:rsidR="00035278" w:rsidRDefault="001D3146" w:rsidP="001D3146">
            <w:pPr>
              <w:pStyle w:val="Aufzhlungszeichen"/>
            </w:pPr>
            <w:r>
              <w:t>Umfrage im Plenum bezüglich verwendeter und geeigneter Browser.</w:t>
            </w:r>
          </w:p>
          <w:p w:rsidR="00035278" w:rsidRDefault="001D3146" w:rsidP="001D3146">
            <w:pPr>
              <w:pStyle w:val="Aufzhlungszeichen"/>
            </w:pPr>
            <w:r>
              <w:t>Recherche nach geeigneten Editoren und Erweiterungen.</w:t>
            </w:r>
          </w:p>
          <w:p w:rsidR="001D3146" w:rsidRPr="00DC4448" w:rsidRDefault="001D3146" w:rsidP="001D3146">
            <w:pPr>
              <w:pStyle w:val="Aufzhlungszeichen"/>
            </w:pPr>
            <w:r>
              <w:t>Auswahl der Werkzeuge. Installation der nötigen Software.</w:t>
            </w:r>
          </w:p>
        </w:tc>
      </w:tr>
      <w:tr w:rsidR="001D3146" w:rsidRPr="00DC4448" w:rsidTr="00E24C93">
        <w:trPr>
          <w:cantSplit/>
          <w:trHeight w:val="848"/>
        </w:trPr>
        <w:tc>
          <w:tcPr>
            <w:tcW w:w="984" w:type="pct"/>
            <w:shd w:val="clear" w:color="auto" w:fill="FFF3F3"/>
            <w:vAlign w:val="center"/>
          </w:tcPr>
          <w:p w:rsidR="001D3146" w:rsidRPr="00CF2988" w:rsidRDefault="001D3146" w:rsidP="00E24C93">
            <w:pPr>
              <w:rPr>
                <w:b/>
              </w:rPr>
            </w:pPr>
            <w:r w:rsidRPr="00CF2988">
              <w:rPr>
                <w:b/>
              </w:rPr>
              <w:t>Ergebnis</w:t>
            </w:r>
          </w:p>
        </w:tc>
        <w:tc>
          <w:tcPr>
            <w:tcW w:w="4016" w:type="pct"/>
            <w:vAlign w:val="center"/>
          </w:tcPr>
          <w:p w:rsidR="001D3146" w:rsidRDefault="001D3146" w:rsidP="001D3146">
            <w:pPr>
              <w:pStyle w:val="Aufzhlungszeichen"/>
              <w:tabs>
                <w:tab w:val="clear" w:pos="227"/>
                <w:tab w:val="left" w:pos="170"/>
              </w:tabs>
              <w:spacing w:before="0"/>
              <w:ind w:left="170" w:hanging="170"/>
            </w:pPr>
            <w:r>
              <w:t>Aktueller Browser mit Erweiterungen installiert</w:t>
            </w:r>
          </w:p>
          <w:p w:rsidR="001D3146" w:rsidRPr="00DC4448" w:rsidRDefault="001D3146" w:rsidP="001D3146">
            <w:pPr>
              <w:pStyle w:val="Aufzhlungszeichen"/>
              <w:tabs>
                <w:tab w:val="clear" w:pos="227"/>
                <w:tab w:val="left" w:pos="170"/>
              </w:tabs>
              <w:spacing w:before="0"/>
              <w:ind w:left="170" w:hanging="170"/>
            </w:pPr>
            <w:r>
              <w:t>Geeigneter Editor mit Erweiterungen installiert</w:t>
            </w:r>
          </w:p>
        </w:tc>
      </w:tr>
    </w:tbl>
    <w:p w:rsidR="001D3146" w:rsidRDefault="001D3146">
      <w:pPr>
        <w:spacing w:before="0" w:after="0"/>
      </w:pPr>
    </w:p>
    <w:p w:rsidR="001D3146" w:rsidRDefault="001D3146" w:rsidP="001D3146">
      <w:r>
        <w:br w:type="page"/>
      </w:r>
    </w:p>
    <w:p w:rsidR="001D3146" w:rsidRPr="006F6824" w:rsidRDefault="001D3146" w:rsidP="00A4653B">
      <w:pPr>
        <w:pStyle w:val="berschrift1"/>
        <w:rPr>
          <w:rStyle w:val="KopfzeileZchn"/>
        </w:rPr>
      </w:pPr>
      <w:bookmarkStart w:id="6" w:name="_Toc458599334"/>
      <w:r>
        <w:rPr>
          <w:rStyle w:val="KopfzeileZchn"/>
        </w:rPr>
        <w:lastRenderedPageBreak/>
        <w:t>Versionierung und Kontrolle</w:t>
      </w:r>
      <w:r>
        <w:rPr>
          <w:rStyle w:val="KopfzeileZchn"/>
        </w:rPr>
        <w:tab/>
        <w:t>(</w:t>
      </w:r>
      <w:r w:rsidR="00035278">
        <w:rPr>
          <w:rStyle w:val="KopfzeileZchn"/>
        </w:rPr>
        <w:t>Kap 2</w:t>
      </w:r>
      <w:r w:rsidRPr="006F6824">
        <w:rPr>
          <w:rStyle w:val="KopfzeileZchn"/>
        </w:rPr>
        <w:t>)</w:t>
      </w:r>
      <w:bookmarkEnd w:id="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1D3146" w:rsidRPr="00DC4448" w:rsidTr="00035278">
        <w:trPr>
          <w:cantSplit/>
          <w:trHeight w:val="551"/>
        </w:trPr>
        <w:tc>
          <w:tcPr>
            <w:tcW w:w="984" w:type="pct"/>
            <w:shd w:val="clear" w:color="auto" w:fill="FFF3F3"/>
            <w:vAlign w:val="center"/>
          </w:tcPr>
          <w:p w:rsidR="001D3146" w:rsidRPr="00CF2988" w:rsidRDefault="001D3146" w:rsidP="00E24C93">
            <w:pPr>
              <w:rPr>
                <w:b/>
              </w:rPr>
            </w:pPr>
            <w:r>
              <w:rPr>
                <w:b/>
              </w:rPr>
              <w:t>er</w:t>
            </w:r>
            <w:r w:rsidRPr="00CF2988">
              <w:rPr>
                <w:b/>
              </w:rPr>
              <w:t>wünschtes</w:t>
            </w:r>
            <w:r>
              <w:rPr>
                <w:b/>
              </w:rPr>
              <w:br/>
            </w:r>
            <w:r w:rsidRPr="00CF2988">
              <w:rPr>
                <w:b/>
              </w:rPr>
              <w:t>Ergebnis</w:t>
            </w:r>
          </w:p>
        </w:tc>
        <w:tc>
          <w:tcPr>
            <w:tcW w:w="4016" w:type="pct"/>
            <w:vAlign w:val="center"/>
          </w:tcPr>
          <w:p w:rsidR="001D3146" w:rsidRPr="00574147" w:rsidRDefault="00035278" w:rsidP="00035278">
            <w:r>
              <w:t xml:space="preserve">Sie kennen die </w:t>
            </w:r>
            <w:r w:rsidR="005B572A" w:rsidRPr="005B572A">
              <w:t xml:space="preserve">Versionsverwaltung mit GIT. </w:t>
            </w:r>
            <w:r>
              <w:t>Sie können damit arbeiten, verwalten und s</w:t>
            </w:r>
            <w:r w:rsidR="005B572A" w:rsidRPr="005B572A">
              <w:t>ichern.</w:t>
            </w:r>
          </w:p>
        </w:tc>
      </w:tr>
      <w:tr w:rsidR="001D3146" w:rsidRPr="00DC4448" w:rsidTr="00E24C93">
        <w:trPr>
          <w:cantSplit/>
          <w:trHeight w:val="426"/>
        </w:trPr>
        <w:tc>
          <w:tcPr>
            <w:tcW w:w="984" w:type="pct"/>
            <w:shd w:val="clear" w:color="auto" w:fill="FFF3F3"/>
            <w:vAlign w:val="center"/>
          </w:tcPr>
          <w:p w:rsidR="001D3146" w:rsidRDefault="001D3146" w:rsidP="00E24C93">
            <w:pPr>
              <w:rPr>
                <w:b/>
              </w:rPr>
            </w:pPr>
            <w:r>
              <w:rPr>
                <w:b/>
              </w:rPr>
              <w:t>Aufgabentyp</w:t>
            </w:r>
          </w:p>
        </w:tc>
        <w:tc>
          <w:tcPr>
            <w:tcW w:w="4016" w:type="pct"/>
            <w:vAlign w:val="center"/>
          </w:tcPr>
          <w:p w:rsidR="001D3146" w:rsidRPr="00372F9B" w:rsidRDefault="001D3146" w:rsidP="00E24C93">
            <w:r>
              <w:t>Einzelaufgabe</w:t>
            </w:r>
            <w:r w:rsidR="00035278">
              <w:t xml:space="preserve"> als Lernaufgabe</w:t>
            </w:r>
          </w:p>
        </w:tc>
      </w:tr>
      <w:tr w:rsidR="001D3146"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1D3146" w:rsidRPr="00CF2988" w:rsidRDefault="001D3146"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1D3146" w:rsidRPr="001D3146" w:rsidRDefault="005B572A" w:rsidP="00E24C93">
            <w:pPr>
              <w:pStyle w:val="Aufzhlungszeichen"/>
              <w:numPr>
                <w:ilvl w:val="0"/>
                <w:numId w:val="0"/>
              </w:numPr>
              <w:rPr>
                <w:rFonts w:cs="Arial"/>
              </w:rPr>
            </w:pPr>
            <w:r>
              <w:rPr>
                <w:rFonts w:cs="Arial"/>
              </w:rPr>
              <w:t>2</w:t>
            </w:r>
            <w:r w:rsidR="001D3146">
              <w:rPr>
                <w:rFonts w:cs="Arial"/>
              </w:rPr>
              <w:t>0 Min.</w:t>
            </w:r>
          </w:p>
        </w:tc>
      </w:tr>
      <w:tr w:rsidR="001D3146" w:rsidRPr="00DC4448" w:rsidTr="00E24C93">
        <w:trPr>
          <w:cantSplit/>
          <w:trHeight w:val="383"/>
        </w:trPr>
        <w:tc>
          <w:tcPr>
            <w:tcW w:w="984" w:type="pct"/>
            <w:shd w:val="clear" w:color="auto" w:fill="FFF3F3"/>
            <w:vAlign w:val="center"/>
          </w:tcPr>
          <w:p w:rsidR="001D3146" w:rsidRPr="00CF2988" w:rsidRDefault="001D3146" w:rsidP="00E24C93">
            <w:pPr>
              <w:rPr>
                <w:b/>
              </w:rPr>
            </w:pPr>
            <w:r w:rsidRPr="00CF2988">
              <w:rPr>
                <w:b/>
              </w:rPr>
              <w:t>Ausgangslage</w:t>
            </w:r>
          </w:p>
        </w:tc>
        <w:tc>
          <w:tcPr>
            <w:tcW w:w="4016" w:type="pct"/>
            <w:vAlign w:val="center"/>
          </w:tcPr>
          <w:p w:rsidR="001D3146" w:rsidRPr="00DC4448" w:rsidRDefault="005B572A" w:rsidP="00035278">
            <w:r w:rsidRPr="005B572A">
              <w:t xml:space="preserve">Damit Sie zu jedem Zeitpunkt auf Versionen und Änderungen Ihres Codes zugreifen können, sollten Sie ein Versionskontrollsystem (VCS) benutzen. </w:t>
            </w:r>
            <w:r w:rsidR="00035278">
              <w:t>VCS</w:t>
            </w:r>
            <w:r w:rsidRPr="005B572A">
              <w:t xml:space="preserve"> protokollieren Än</w:t>
            </w:r>
            <w:r w:rsidR="00035278">
              <w:t>derungen an Dateien und ermögli</w:t>
            </w:r>
            <w:r w:rsidRPr="005B572A">
              <w:t>chen es Ihnen jederzeit zu einem vorherigen, funktionierenden Zustand zurückzugehen.</w:t>
            </w:r>
          </w:p>
        </w:tc>
      </w:tr>
      <w:tr w:rsidR="001D3146" w:rsidRPr="00DC4448" w:rsidTr="0031490E">
        <w:trPr>
          <w:cantSplit/>
          <w:trHeight w:val="3746"/>
        </w:trPr>
        <w:tc>
          <w:tcPr>
            <w:tcW w:w="984" w:type="pct"/>
            <w:shd w:val="clear" w:color="auto" w:fill="FFF3F3"/>
            <w:vAlign w:val="center"/>
          </w:tcPr>
          <w:p w:rsidR="001D3146" w:rsidRPr="00CF2988" w:rsidRDefault="001D3146" w:rsidP="00E24C93">
            <w:pPr>
              <w:rPr>
                <w:b/>
              </w:rPr>
            </w:pPr>
            <w:r w:rsidRPr="00CF2988">
              <w:rPr>
                <w:b/>
              </w:rPr>
              <w:t>Aufgabe</w:t>
            </w:r>
          </w:p>
        </w:tc>
        <w:tc>
          <w:tcPr>
            <w:tcW w:w="4016" w:type="pct"/>
            <w:vAlign w:val="center"/>
          </w:tcPr>
          <w:p w:rsidR="0031490E" w:rsidRPr="0031490E" w:rsidRDefault="0031490E" w:rsidP="0031490E">
            <w:pPr>
              <w:pStyle w:val="Aufzhlungszeichen"/>
            </w:pPr>
            <w:r>
              <w:t>i</w:t>
            </w:r>
            <w:r w:rsidR="005B572A" w:rsidRPr="0031490E">
              <w:t xml:space="preserve">nstallieren Sie GIT. </w:t>
            </w:r>
          </w:p>
          <w:p w:rsidR="0031490E" w:rsidRPr="0031490E" w:rsidRDefault="0031490E" w:rsidP="0031490E">
            <w:pPr>
              <w:pStyle w:val="Aufzhlungszeichen"/>
            </w:pPr>
            <w:r>
              <w:t>e</w:t>
            </w:r>
            <w:r w:rsidR="005B572A" w:rsidRPr="0031490E">
              <w:t>rstellen Sie ein n</w:t>
            </w:r>
            <w:r w:rsidRPr="0031490E">
              <w:t xml:space="preserve">eues Repository im Verzeichnis </w:t>
            </w:r>
            <w:proofErr w:type="spellStart"/>
            <w:r w:rsidRPr="0031490E">
              <w:t>Git</w:t>
            </w:r>
            <w:proofErr w:type="spellEnd"/>
            <w:r w:rsidR="005B572A" w:rsidRPr="0031490E">
              <w:t xml:space="preserve">. </w:t>
            </w:r>
          </w:p>
          <w:p w:rsidR="0031490E" w:rsidRPr="0031490E" w:rsidRDefault="0031490E" w:rsidP="0031490E">
            <w:pPr>
              <w:pStyle w:val="Aufzhlungszeichen"/>
            </w:pPr>
            <w:r>
              <w:t xml:space="preserve">kontrollieren Sie mit </w:t>
            </w:r>
            <w:proofErr w:type="spellStart"/>
            <w:r w:rsidRPr="0031490E">
              <w:rPr>
                <w:b/>
                <w:i/>
              </w:rPr>
              <w:t>git</w:t>
            </w:r>
            <w:proofErr w:type="spellEnd"/>
            <w:r w:rsidRPr="0031490E">
              <w:rPr>
                <w:b/>
                <w:i/>
              </w:rPr>
              <w:t xml:space="preserve"> </w:t>
            </w:r>
            <w:proofErr w:type="spellStart"/>
            <w:r w:rsidRPr="0031490E">
              <w:rPr>
                <w:b/>
                <w:i/>
              </w:rPr>
              <w:t>status</w:t>
            </w:r>
            <w:proofErr w:type="spellEnd"/>
          </w:p>
          <w:p w:rsidR="0031490E" w:rsidRPr="0031490E" w:rsidRDefault="005B572A" w:rsidP="0031490E">
            <w:pPr>
              <w:pStyle w:val="Aufzhlungszeichen"/>
            </w:pPr>
            <w:r w:rsidRPr="0031490E">
              <w:t>Erste</w:t>
            </w:r>
            <w:r w:rsidR="0031490E">
              <w:t xml:space="preserve">llen Sie zusätzlich eine Datei </w:t>
            </w:r>
            <w:r w:rsidRPr="0031490E">
              <w:rPr>
                <w:b/>
                <w:i/>
              </w:rPr>
              <w:t>git</w:t>
            </w:r>
            <w:r w:rsidR="0031490E" w:rsidRPr="0031490E">
              <w:rPr>
                <w:b/>
                <w:i/>
              </w:rPr>
              <w:t>.txt</w:t>
            </w:r>
            <w:r w:rsidR="0031490E">
              <w:t xml:space="preserve"> mit beliebigem Inhalt.</w:t>
            </w:r>
          </w:p>
          <w:p w:rsidR="0031490E" w:rsidRPr="0031490E" w:rsidRDefault="0031490E" w:rsidP="0031490E">
            <w:pPr>
              <w:pStyle w:val="Aufzhlungszeichen"/>
            </w:pPr>
            <w:r>
              <w:t xml:space="preserve">kontrollieren Sie mit </w:t>
            </w:r>
            <w:proofErr w:type="spellStart"/>
            <w:r w:rsidRPr="0031490E">
              <w:rPr>
                <w:b/>
                <w:i/>
              </w:rPr>
              <w:t>git</w:t>
            </w:r>
            <w:proofErr w:type="spellEnd"/>
            <w:r w:rsidRPr="0031490E">
              <w:rPr>
                <w:b/>
                <w:i/>
              </w:rPr>
              <w:t xml:space="preserve"> </w:t>
            </w:r>
            <w:proofErr w:type="spellStart"/>
            <w:r w:rsidRPr="0031490E">
              <w:rPr>
                <w:b/>
                <w:i/>
              </w:rPr>
              <w:t>status</w:t>
            </w:r>
            <w:proofErr w:type="spellEnd"/>
          </w:p>
          <w:p w:rsidR="0031490E" w:rsidRPr="0031490E" w:rsidRDefault="005B572A" w:rsidP="0031490E">
            <w:pPr>
              <w:pStyle w:val="Aufzhlungszeichen"/>
            </w:pPr>
            <w:r w:rsidRPr="0031490E">
              <w:t xml:space="preserve">Nehmen Sie die Datei in den GIT Index auf und </w:t>
            </w:r>
            <w:proofErr w:type="spellStart"/>
            <w:r w:rsidRPr="0031490E">
              <w:t>commiten</w:t>
            </w:r>
            <w:proofErr w:type="spellEnd"/>
            <w:r w:rsidRPr="0031490E">
              <w:t xml:space="preserve"> Sie </w:t>
            </w:r>
            <w:r w:rsidR="0031490E">
              <w:t>die Datei mit der Beschreibung «mein-Text»</w:t>
            </w:r>
            <w:r w:rsidRPr="0031490E">
              <w:t>.</w:t>
            </w:r>
          </w:p>
          <w:p w:rsidR="0031490E" w:rsidRPr="0031490E" w:rsidRDefault="0031490E" w:rsidP="0031490E">
            <w:pPr>
              <w:pStyle w:val="Aufzhlungszeichen"/>
            </w:pPr>
            <w:r>
              <w:t xml:space="preserve">kontrollieren Sie mit </w:t>
            </w:r>
            <w:proofErr w:type="spellStart"/>
            <w:r w:rsidRPr="0031490E">
              <w:rPr>
                <w:b/>
                <w:i/>
              </w:rPr>
              <w:t>git</w:t>
            </w:r>
            <w:proofErr w:type="spellEnd"/>
            <w:r w:rsidRPr="0031490E">
              <w:rPr>
                <w:b/>
                <w:i/>
              </w:rPr>
              <w:t xml:space="preserve"> </w:t>
            </w:r>
            <w:proofErr w:type="spellStart"/>
            <w:r w:rsidRPr="0031490E">
              <w:rPr>
                <w:b/>
                <w:i/>
              </w:rPr>
              <w:t>status</w:t>
            </w:r>
            <w:proofErr w:type="spellEnd"/>
          </w:p>
          <w:p w:rsidR="0031490E" w:rsidRPr="0031490E" w:rsidRDefault="0031490E" w:rsidP="0031490E">
            <w:pPr>
              <w:pStyle w:val="Aufzhlungszeichen"/>
            </w:pPr>
            <w:r>
              <w:t xml:space="preserve">Ändern Sie nun den Inhalt der </w:t>
            </w:r>
            <w:r w:rsidRPr="0031490E">
              <w:rPr>
                <w:b/>
                <w:i/>
              </w:rPr>
              <w:t>git.txt</w:t>
            </w:r>
          </w:p>
          <w:p w:rsidR="0031490E" w:rsidRPr="0031490E" w:rsidRDefault="0031490E" w:rsidP="0031490E">
            <w:pPr>
              <w:pStyle w:val="Aufzhlungszeichen"/>
            </w:pPr>
            <w:r>
              <w:t xml:space="preserve">kontrollieren Sie mit </w:t>
            </w:r>
            <w:proofErr w:type="spellStart"/>
            <w:r w:rsidRPr="0031490E">
              <w:rPr>
                <w:b/>
                <w:i/>
              </w:rPr>
              <w:t>git</w:t>
            </w:r>
            <w:proofErr w:type="spellEnd"/>
            <w:r w:rsidRPr="0031490E">
              <w:rPr>
                <w:b/>
                <w:i/>
              </w:rPr>
              <w:t xml:space="preserve"> </w:t>
            </w:r>
            <w:proofErr w:type="spellStart"/>
            <w:r>
              <w:rPr>
                <w:b/>
                <w:i/>
              </w:rPr>
              <w:t>diff</w:t>
            </w:r>
            <w:proofErr w:type="spellEnd"/>
          </w:p>
          <w:p w:rsidR="001D3146" w:rsidRDefault="005B572A" w:rsidP="0031490E">
            <w:pPr>
              <w:pStyle w:val="Aufzhlungszeichen"/>
            </w:pPr>
            <w:proofErr w:type="spellStart"/>
            <w:r w:rsidRPr="0031490E">
              <w:t>Com</w:t>
            </w:r>
            <w:r w:rsidR="0031490E">
              <w:t>miten</w:t>
            </w:r>
            <w:proofErr w:type="spellEnd"/>
            <w:r w:rsidR="0031490E">
              <w:t xml:space="preserve"> Sie mit der Beschreibung «</w:t>
            </w:r>
            <w:r w:rsidRPr="0031490E">
              <w:t>mein-neuer-Te</w:t>
            </w:r>
            <w:r w:rsidR="0031490E">
              <w:t>xt»</w:t>
            </w:r>
            <w:r w:rsidRPr="0031490E">
              <w:t>.</w:t>
            </w:r>
          </w:p>
          <w:p w:rsidR="0031490E" w:rsidRPr="0031490E" w:rsidRDefault="0031490E" w:rsidP="0031490E">
            <w:pPr>
              <w:pStyle w:val="Aufzhlungszeichen"/>
            </w:pPr>
            <w:r>
              <w:t xml:space="preserve">kontrollieren Sie mit </w:t>
            </w:r>
            <w:proofErr w:type="spellStart"/>
            <w:r w:rsidRPr="0031490E">
              <w:rPr>
                <w:b/>
                <w:i/>
              </w:rPr>
              <w:t>git</w:t>
            </w:r>
            <w:proofErr w:type="spellEnd"/>
            <w:r w:rsidRPr="0031490E">
              <w:rPr>
                <w:b/>
                <w:i/>
              </w:rPr>
              <w:t xml:space="preserve"> </w:t>
            </w:r>
            <w:r>
              <w:rPr>
                <w:b/>
                <w:i/>
              </w:rPr>
              <w:t>log</w:t>
            </w:r>
          </w:p>
          <w:p w:rsidR="0031490E" w:rsidRPr="0031490E" w:rsidRDefault="0031490E" w:rsidP="0031490E">
            <w:pPr>
              <w:pStyle w:val="Aufzhlungszeichen"/>
            </w:pPr>
            <w:r>
              <w:t>Halten Sie den Ablauf im Moduljournal fest</w:t>
            </w:r>
          </w:p>
        </w:tc>
      </w:tr>
      <w:tr w:rsidR="001D3146" w:rsidRPr="00DC4448" w:rsidTr="00E24C93">
        <w:trPr>
          <w:cantSplit/>
        </w:trPr>
        <w:tc>
          <w:tcPr>
            <w:tcW w:w="984" w:type="pct"/>
            <w:shd w:val="clear" w:color="auto" w:fill="FFF3F3"/>
            <w:vAlign w:val="center"/>
          </w:tcPr>
          <w:p w:rsidR="001D3146" w:rsidRPr="00CF2988" w:rsidRDefault="001D3146" w:rsidP="00E24C93">
            <w:pPr>
              <w:rPr>
                <w:b/>
              </w:rPr>
            </w:pPr>
            <w:r>
              <w:rPr>
                <w:b/>
              </w:rPr>
              <w:t>Hinweis</w:t>
            </w:r>
            <w:r>
              <w:rPr>
                <w:b/>
              </w:rPr>
              <w:br/>
              <w:t>Hilfsmittel</w:t>
            </w:r>
          </w:p>
        </w:tc>
        <w:tc>
          <w:tcPr>
            <w:tcW w:w="4016" w:type="pct"/>
            <w:vAlign w:val="center"/>
          </w:tcPr>
          <w:p w:rsidR="001D3146" w:rsidRPr="00DC4448" w:rsidRDefault="005B572A" w:rsidP="0031490E">
            <w:pPr>
              <w:pStyle w:val="Aufzhlungszeichen"/>
            </w:pPr>
            <w:r>
              <w:t xml:space="preserve">mit </w:t>
            </w:r>
            <w:proofErr w:type="spellStart"/>
            <w:r>
              <w:t>commit</w:t>
            </w:r>
            <w:proofErr w:type="spellEnd"/>
            <w:r>
              <w:t xml:space="preserve"> </w:t>
            </w:r>
            <w:r w:rsidR="0031490E">
              <w:t>werden</w:t>
            </w:r>
            <w:r>
              <w:t xml:space="preserve"> Änderung</w:t>
            </w:r>
            <w:r w:rsidR="0031490E">
              <w:t>en</w:t>
            </w:r>
            <w:r>
              <w:t xml:space="preserve"> im He</w:t>
            </w:r>
            <w:r w:rsidR="0031490E">
              <w:t>ad gespeichert. (</w:t>
            </w:r>
            <w:proofErr w:type="spellStart"/>
            <w:r w:rsidR="0031490E">
              <w:t>git</w:t>
            </w:r>
            <w:proofErr w:type="spellEnd"/>
            <w:r w:rsidR="0031490E">
              <w:t xml:space="preserve"> </w:t>
            </w:r>
            <w:proofErr w:type="spellStart"/>
            <w:r w:rsidR="0031490E">
              <w:t>commit</w:t>
            </w:r>
            <w:proofErr w:type="spellEnd"/>
            <w:r w:rsidR="0031490E">
              <w:t xml:space="preserve"> -m mein-text)</w:t>
            </w:r>
          </w:p>
        </w:tc>
      </w:tr>
      <w:tr w:rsidR="001D3146" w:rsidRPr="00DC4448" w:rsidTr="005B572A">
        <w:trPr>
          <w:cantSplit/>
          <w:trHeight w:val="515"/>
        </w:trPr>
        <w:tc>
          <w:tcPr>
            <w:tcW w:w="984" w:type="pct"/>
            <w:shd w:val="clear" w:color="auto" w:fill="FFF3F3"/>
            <w:vAlign w:val="center"/>
          </w:tcPr>
          <w:p w:rsidR="001D3146" w:rsidRPr="00CF2988" w:rsidRDefault="001D3146" w:rsidP="00E24C93">
            <w:pPr>
              <w:rPr>
                <w:b/>
              </w:rPr>
            </w:pPr>
            <w:r w:rsidRPr="00CF2988">
              <w:rPr>
                <w:b/>
              </w:rPr>
              <w:t>Ergebnis</w:t>
            </w:r>
          </w:p>
        </w:tc>
        <w:tc>
          <w:tcPr>
            <w:tcW w:w="4016" w:type="pct"/>
            <w:vAlign w:val="center"/>
          </w:tcPr>
          <w:p w:rsidR="001D3146" w:rsidRPr="00DC4448" w:rsidRDefault="0031490E" w:rsidP="005B572A">
            <w:pPr>
              <w:pStyle w:val="Aufzhlungszeichen"/>
            </w:pPr>
            <w:r>
              <w:t>Sie haben einen Eintrag im Moduljournal zu GIT</w:t>
            </w:r>
          </w:p>
        </w:tc>
      </w:tr>
    </w:tbl>
    <w:p w:rsidR="00BF51E9" w:rsidRDefault="00BF51E9">
      <w:pPr>
        <w:spacing w:before="0" w:after="0"/>
      </w:pPr>
    </w:p>
    <w:p w:rsidR="00BF51E9" w:rsidRDefault="00BF51E9" w:rsidP="00BF51E9">
      <w:r>
        <w:br w:type="page"/>
      </w:r>
    </w:p>
    <w:p w:rsidR="00BF51E9" w:rsidRPr="006F6824" w:rsidRDefault="00BF51E9" w:rsidP="00A4653B">
      <w:pPr>
        <w:pStyle w:val="berschrift1"/>
        <w:rPr>
          <w:rStyle w:val="KopfzeileZchn"/>
        </w:rPr>
      </w:pPr>
      <w:bookmarkStart w:id="7" w:name="_Toc458599335"/>
      <w:r>
        <w:rPr>
          <w:rStyle w:val="KopfzeileZchn"/>
        </w:rPr>
        <w:lastRenderedPageBreak/>
        <w:t>PHP Code und HTML</w:t>
      </w:r>
      <w:r>
        <w:rPr>
          <w:rStyle w:val="KopfzeileZchn"/>
        </w:rPr>
        <w:tab/>
        <w:t>(</w:t>
      </w:r>
      <w:r w:rsidR="004A67B0">
        <w:rPr>
          <w:rStyle w:val="KopfzeileZchn"/>
        </w:rPr>
        <w:t xml:space="preserve">Kap </w:t>
      </w:r>
      <w:r w:rsidR="00226047">
        <w:rPr>
          <w:rStyle w:val="KopfzeileZchn"/>
        </w:rPr>
        <w:t xml:space="preserve">3 + </w:t>
      </w:r>
      <w:r w:rsidR="004A67B0">
        <w:rPr>
          <w:rStyle w:val="KopfzeileZchn"/>
        </w:rPr>
        <w:t>8</w:t>
      </w:r>
      <w:r w:rsidRPr="006F6824">
        <w:rPr>
          <w:rStyle w:val="KopfzeileZchn"/>
        </w:rPr>
        <w:t>)</w:t>
      </w:r>
      <w:bookmarkEnd w:id="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BF51E9" w:rsidRPr="00DC4448" w:rsidTr="007B53FE">
        <w:trPr>
          <w:cantSplit/>
          <w:trHeight w:val="550"/>
        </w:trPr>
        <w:tc>
          <w:tcPr>
            <w:tcW w:w="984" w:type="pct"/>
            <w:shd w:val="clear" w:color="auto" w:fill="FFF3F3"/>
            <w:vAlign w:val="center"/>
          </w:tcPr>
          <w:p w:rsidR="00BF51E9" w:rsidRPr="00CF2988" w:rsidRDefault="00BF51E9" w:rsidP="00E24C93">
            <w:pPr>
              <w:rPr>
                <w:b/>
              </w:rPr>
            </w:pPr>
            <w:r>
              <w:rPr>
                <w:b/>
              </w:rPr>
              <w:t>er</w:t>
            </w:r>
            <w:r w:rsidRPr="00CF2988">
              <w:rPr>
                <w:b/>
              </w:rPr>
              <w:t>wünschtes</w:t>
            </w:r>
            <w:r>
              <w:rPr>
                <w:b/>
              </w:rPr>
              <w:br/>
            </w:r>
            <w:r w:rsidRPr="00CF2988">
              <w:rPr>
                <w:b/>
              </w:rPr>
              <w:t>Ergebnis</w:t>
            </w:r>
          </w:p>
        </w:tc>
        <w:tc>
          <w:tcPr>
            <w:tcW w:w="4016" w:type="pct"/>
            <w:vAlign w:val="center"/>
          </w:tcPr>
          <w:p w:rsidR="00BF51E9" w:rsidRPr="00574147" w:rsidRDefault="007B53FE" w:rsidP="007B53FE">
            <w:r>
              <w:t xml:space="preserve">Sie kennen die </w:t>
            </w:r>
            <w:r w:rsidRPr="00BF51E9">
              <w:t>allgemeine Regeln und Eigenschaften von PHP</w:t>
            </w:r>
            <w:r>
              <w:t>.</w:t>
            </w:r>
          </w:p>
        </w:tc>
      </w:tr>
      <w:tr w:rsidR="00BF51E9" w:rsidRPr="00DC4448" w:rsidTr="00E24C93">
        <w:trPr>
          <w:cantSplit/>
          <w:trHeight w:val="426"/>
        </w:trPr>
        <w:tc>
          <w:tcPr>
            <w:tcW w:w="984" w:type="pct"/>
            <w:shd w:val="clear" w:color="auto" w:fill="FFF3F3"/>
            <w:vAlign w:val="center"/>
          </w:tcPr>
          <w:p w:rsidR="00BF51E9" w:rsidRDefault="00BF51E9" w:rsidP="00E24C93">
            <w:pPr>
              <w:rPr>
                <w:b/>
              </w:rPr>
            </w:pPr>
            <w:r>
              <w:rPr>
                <w:b/>
              </w:rPr>
              <w:t>Aufgabentyp</w:t>
            </w:r>
          </w:p>
        </w:tc>
        <w:tc>
          <w:tcPr>
            <w:tcW w:w="4016" w:type="pct"/>
            <w:vAlign w:val="center"/>
          </w:tcPr>
          <w:p w:rsidR="00BF51E9" w:rsidRPr="00372F9B" w:rsidRDefault="00BF51E9" w:rsidP="00BF51E9">
            <w:r>
              <w:t>Einzelaufgabe</w:t>
            </w:r>
          </w:p>
        </w:tc>
      </w:tr>
      <w:tr w:rsidR="00BF51E9"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BF51E9" w:rsidRPr="00CF2988" w:rsidRDefault="00BF51E9"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BF51E9" w:rsidRPr="001D3146" w:rsidRDefault="00BF51E9" w:rsidP="00E24C93">
            <w:pPr>
              <w:pStyle w:val="Aufzhlungszeichen"/>
              <w:numPr>
                <w:ilvl w:val="0"/>
                <w:numId w:val="0"/>
              </w:numPr>
              <w:rPr>
                <w:rFonts w:cs="Arial"/>
              </w:rPr>
            </w:pPr>
            <w:r>
              <w:rPr>
                <w:rFonts w:cs="Arial"/>
              </w:rPr>
              <w:t>15 Min.</w:t>
            </w:r>
          </w:p>
        </w:tc>
      </w:tr>
      <w:tr w:rsidR="00BF51E9" w:rsidRPr="00DC4448" w:rsidTr="00E24C93">
        <w:trPr>
          <w:cantSplit/>
          <w:trHeight w:val="383"/>
        </w:trPr>
        <w:tc>
          <w:tcPr>
            <w:tcW w:w="984" w:type="pct"/>
            <w:shd w:val="clear" w:color="auto" w:fill="FFF3F3"/>
            <w:vAlign w:val="center"/>
          </w:tcPr>
          <w:p w:rsidR="00BF51E9" w:rsidRPr="00CF2988" w:rsidRDefault="00BF51E9" w:rsidP="00E24C93">
            <w:pPr>
              <w:rPr>
                <w:b/>
              </w:rPr>
            </w:pPr>
            <w:r w:rsidRPr="00CF2988">
              <w:rPr>
                <w:b/>
              </w:rPr>
              <w:t>Ausgangslage</w:t>
            </w:r>
          </w:p>
        </w:tc>
        <w:tc>
          <w:tcPr>
            <w:tcW w:w="4016" w:type="pct"/>
            <w:vAlign w:val="center"/>
          </w:tcPr>
          <w:p w:rsidR="00BF51E9" w:rsidRPr="00DC4448" w:rsidRDefault="00BF51E9" w:rsidP="00E24C93">
            <w:r w:rsidRPr="00BF51E9">
              <w:t>Lernen Sie allgemeine Regeln und Eigenschaften von PHP kennen. Fügen Sie PHP in HTML ein und geben Sie mit PHP HTML Code aus.</w:t>
            </w:r>
          </w:p>
        </w:tc>
      </w:tr>
      <w:tr w:rsidR="00BF51E9" w:rsidRPr="00DC4448" w:rsidTr="00E24C93">
        <w:trPr>
          <w:cantSplit/>
          <w:trHeight w:val="485"/>
        </w:trPr>
        <w:tc>
          <w:tcPr>
            <w:tcW w:w="984" w:type="pct"/>
            <w:shd w:val="clear" w:color="auto" w:fill="FFF3F3"/>
            <w:vAlign w:val="center"/>
          </w:tcPr>
          <w:p w:rsidR="00BF51E9" w:rsidRPr="00CF2988" w:rsidRDefault="00BF51E9" w:rsidP="00E24C93">
            <w:pPr>
              <w:rPr>
                <w:b/>
              </w:rPr>
            </w:pPr>
            <w:r w:rsidRPr="00CF2988">
              <w:rPr>
                <w:b/>
              </w:rPr>
              <w:t>Aufgabe</w:t>
            </w:r>
          </w:p>
        </w:tc>
        <w:tc>
          <w:tcPr>
            <w:tcW w:w="4016" w:type="pct"/>
            <w:vAlign w:val="center"/>
          </w:tcPr>
          <w:p w:rsidR="00BF51E9" w:rsidRDefault="00BF51E9" w:rsidP="00BF51E9">
            <w:r>
              <w:t>Erstellen Sie eine PHP Seite mit einem HTML Gerüst. Erstellen Sie einen vollstä</w:t>
            </w:r>
            <w:r>
              <w:t>n</w:t>
            </w:r>
            <w:r>
              <w:t>digen Programmkopf, der im HTML Quelltext nicht sichtbar ist. Generieren Sie im title Element den Titel mit PHP. Geben Sie im Body mittels echo Befehl folgenden Inhalt aus:</w:t>
            </w:r>
          </w:p>
          <w:p w:rsidR="00BF51E9" w:rsidRPr="00BF51E9" w:rsidRDefault="00BF51E9" w:rsidP="00BF51E9">
            <w:pPr>
              <w:rPr>
                <w:rFonts w:ascii="Courier New" w:hAnsi="Courier New"/>
              </w:rPr>
            </w:pPr>
            <w:r>
              <w:rPr>
                <w:rFonts w:ascii="Courier New" w:hAnsi="Courier New"/>
              </w:rPr>
              <w:t>&lt;p&gt;Mit 'PHP' geht's besser&lt;/p&gt;</w:t>
            </w:r>
          </w:p>
        </w:tc>
      </w:tr>
      <w:tr w:rsidR="00BF51E9" w:rsidRPr="00DC4448" w:rsidTr="00E24C93">
        <w:trPr>
          <w:cantSplit/>
        </w:trPr>
        <w:tc>
          <w:tcPr>
            <w:tcW w:w="984" w:type="pct"/>
            <w:shd w:val="clear" w:color="auto" w:fill="FFF3F3"/>
            <w:vAlign w:val="center"/>
          </w:tcPr>
          <w:p w:rsidR="00BF51E9" w:rsidRPr="00CF2988" w:rsidRDefault="00BF51E9" w:rsidP="00E24C93">
            <w:pPr>
              <w:rPr>
                <w:b/>
              </w:rPr>
            </w:pPr>
            <w:r>
              <w:rPr>
                <w:b/>
              </w:rPr>
              <w:t>Hinweis</w:t>
            </w:r>
            <w:r>
              <w:rPr>
                <w:b/>
              </w:rPr>
              <w:br/>
              <w:t>Hilfsmittel</w:t>
            </w:r>
          </w:p>
        </w:tc>
        <w:tc>
          <w:tcPr>
            <w:tcW w:w="4016" w:type="pct"/>
            <w:vAlign w:val="center"/>
          </w:tcPr>
          <w:p w:rsidR="00BF51E9" w:rsidRPr="00DC4448" w:rsidRDefault="00BF51E9" w:rsidP="007B53FE">
            <w:pPr>
              <w:pStyle w:val="Aufzhlungszeichen"/>
            </w:pPr>
            <w:r>
              <w:t xml:space="preserve">Erstellen Sie eine neue Datei </w:t>
            </w:r>
            <w:r w:rsidR="007B53FE" w:rsidRPr="00D20F27">
              <w:rPr>
                <w:b/>
                <w:i/>
              </w:rPr>
              <w:t>B14-133_0</w:t>
            </w:r>
            <w:r w:rsidR="007B53FE">
              <w:rPr>
                <w:b/>
                <w:i/>
              </w:rPr>
              <w:t>5</w:t>
            </w:r>
            <w:r w:rsidR="007B53FE" w:rsidRPr="00D20F27">
              <w:rPr>
                <w:b/>
                <w:i/>
              </w:rPr>
              <w:t>.php</w:t>
            </w:r>
            <w:r w:rsidR="007B53FE" w:rsidRPr="00D20F27">
              <w:t xml:space="preserve"> </w:t>
            </w:r>
            <w:r>
              <w:t>und lösen Sie obige Aufgabe. Kommentieren Sie Ihren Code.</w:t>
            </w:r>
          </w:p>
        </w:tc>
      </w:tr>
      <w:tr w:rsidR="00BF51E9" w:rsidRPr="00DC4448" w:rsidTr="00E24C93">
        <w:trPr>
          <w:cantSplit/>
          <w:trHeight w:val="515"/>
        </w:trPr>
        <w:tc>
          <w:tcPr>
            <w:tcW w:w="984" w:type="pct"/>
            <w:shd w:val="clear" w:color="auto" w:fill="FFF3F3"/>
            <w:vAlign w:val="center"/>
          </w:tcPr>
          <w:p w:rsidR="00BF51E9" w:rsidRPr="00CF2988" w:rsidRDefault="00BF51E9" w:rsidP="00E24C93">
            <w:pPr>
              <w:rPr>
                <w:b/>
              </w:rPr>
            </w:pPr>
            <w:r w:rsidRPr="00CF2988">
              <w:rPr>
                <w:b/>
              </w:rPr>
              <w:t>Ergebnis</w:t>
            </w:r>
          </w:p>
        </w:tc>
        <w:tc>
          <w:tcPr>
            <w:tcW w:w="4016" w:type="pct"/>
            <w:vAlign w:val="center"/>
          </w:tcPr>
          <w:p w:rsidR="00BF51E9" w:rsidRPr="00DC4448" w:rsidRDefault="00BF51E9" w:rsidP="007B53FE">
            <w:pPr>
              <w:pStyle w:val="Aufzhlungszeichen"/>
            </w:pPr>
            <w:r w:rsidRPr="00BF51E9">
              <w:t xml:space="preserve">Die Datei </w:t>
            </w:r>
            <w:r w:rsidR="007B53FE" w:rsidRPr="00D20F27">
              <w:rPr>
                <w:b/>
                <w:i/>
              </w:rPr>
              <w:t>B14-133_0</w:t>
            </w:r>
            <w:r w:rsidR="007B53FE">
              <w:rPr>
                <w:b/>
                <w:i/>
              </w:rPr>
              <w:t>5</w:t>
            </w:r>
            <w:r w:rsidR="007B53FE" w:rsidRPr="00D20F27">
              <w:rPr>
                <w:b/>
                <w:i/>
              </w:rPr>
              <w:t>.php</w:t>
            </w:r>
          </w:p>
        </w:tc>
      </w:tr>
    </w:tbl>
    <w:p w:rsidR="00BF51E9" w:rsidRDefault="00BF51E9">
      <w:pPr>
        <w:spacing w:before="0" w:after="0"/>
      </w:pPr>
    </w:p>
    <w:p w:rsidR="00BF51E9" w:rsidRDefault="00BF51E9" w:rsidP="00BF51E9">
      <w:r>
        <w:br w:type="page"/>
      </w:r>
    </w:p>
    <w:p w:rsidR="00BF51E9" w:rsidRPr="006F6824" w:rsidRDefault="00BF51E9" w:rsidP="00A4653B">
      <w:pPr>
        <w:pStyle w:val="berschrift1"/>
        <w:rPr>
          <w:rStyle w:val="KopfzeileZchn"/>
        </w:rPr>
      </w:pPr>
      <w:bookmarkStart w:id="8" w:name="_Toc458599336"/>
      <w:r>
        <w:rPr>
          <w:rStyle w:val="KopfzeileZchn"/>
        </w:rPr>
        <w:lastRenderedPageBreak/>
        <w:t>Variablen und Konstanten</w:t>
      </w:r>
      <w:r>
        <w:rPr>
          <w:rStyle w:val="KopfzeileZchn"/>
        </w:rPr>
        <w:tab/>
        <w:t>(</w:t>
      </w:r>
      <w:r w:rsidR="004A67B0">
        <w:rPr>
          <w:rStyle w:val="KopfzeileZchn"/>
        </w:rPr>
        <w:t xml:space="preserve">Kap </w:t>
      </w:r>
      <w:r w:rsidR="00226047">
        <w:rPr>
          <w:rStyle w:val="KopfzeileZchn"/>
        </w:rPr>
        <w:t xml:space="preserve">3 + </w:t>
      </w:r>
      <w:r w:rsidR="004A67B0">
        <w:rPr>
          <w:rStyle w:val="KopfzeileZchn"/>
        </w:rPr>
        <w:t>8</w:t>
      </w:r>
      <w:r w:rsidRPr="006F6824">
        <w:rPr>
          <w:rStyle w:val="KopfzeileZchn"/>
        </w:rPr>
        <w:t>)</w:t>
      </w:r>
      <w:bookmarkEnd w:id="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BF51E9" w:rsidRPr="00DC4448" w:rsidTr="007B53FE">
        <w:trPr>
          <w:cantSplit/>
          <w:trHeight w:val="125"/>
        </w:trPr>
        <w:tc>
          <w:tcPr>
            <w:tcW w:w="984" w:type="pct"/>
            <w:shd w:val="clear" w:color="auto" w:fill="FFF3F3"/>
            <w:vAlign w:val="center"/>
          </w:tcPr>
          <w:p w:rsidR="00BF51E9" w:rsidRPr="00CF2988" w:rsidRDefault="00BF51E9" w:rsidP="00E24C93">
            <w:pPr>
              <w:rPr>
                <w:b/>
              </w:rPr>
            </w:pPr>
            <w:r>
              <w:rPr>
                <w:b/>
              </w:rPr>
              <w:t>er</w:t>
            </w:r>
            <w:r w:rsidRPr="00CF2988">
              <w:rPr>
                <w:b/>
              </w:rPr>
              <w:t>wünschtes</w:t>
            </w:r>
            <w:r>
              <w:rPr>
                <w:b/>
              </w:rPr>
              <w:br/>
            </w:r>
            <w:r w:rsidRPr="00CF2988">
              <w:rPr>
                <w:b/>
              </w:rPr>
              <w:t>Ergebnis</w:t>
            </w:r>
          </w:p>
        </w:tc>
        <w:tc>
          <w:tcPr>
            <w:tcW w:w="4016" w:type="pct"/>
            <w:vAlign w:val="center"/>
          </w:tcPr>
          <w:p w:rsidR="00BF51E9" w:rsidRPr="00574147" w:rsidRDefault="007B53FE" w:rsidP="007B53FE">
            <w:r>
              <w:t xml:space="preserve">Sie können mit </w:t>
            </w:r>
            <w:r w:rsidR="00BF51E9">
              <w:t>Variablen und Konstanten</w:t>
            </w:r>
            <w:r>
              <w:t xml:space="preserve"> </w:t>
            </w:r>
            <w:r w:rsidR="00BF51E9">
              <w:t>arbeiten.</w:t>
            </w:r>
          </w:p>
        </w:tc>
      </w:tr>
      <w:tr w:rsidR="00BF51E9" w:rsidRPr="00DC4448" w:rsidTr="00E24C93">
        <w:trPr>
          <w:cantSplit/>
          <w:trHeight w:val="426"/>
        </w:trPr>
        <w:tc>
          <w:tcPr>
            <w:tcW w:w="984" w:type="pct"/>
            <w:shd w:val="clear" w:color="auto" w:fill="FFF3F3"/>
            <w:vAlign w:val="center"/>
          </w:tcPr>
          <w:p w:rsidR="00BF51E9" w:rsidRDefault="00BF51E9" w:rsidP="00E24C93">
            <w:pPr>
              <w:rPr>
                <w:b/>
              </w:rPr>
            </w:pPr>
            <w:r>
              <w:rPr>
                <w:b/>
              </w:rPr>
              <w:t>Aufgabentyp</w:t>
            </w:r>
          </w:p>
        </w:tc>
        <w:tc>
          <w:tcPr>
            <w:tcW w:w="4016" w:type="pct"/>
            <w:vAlign w:val="center"/>
          </w:tcPr>
          <w:p w:rsidR="00BF51E9" w:rsidRPr="00372F9B" w:rsidRDefault="00BF51E9" w:rsidP="00E24C93">
            <w:r>
              <w:t>Einzelaufgabe</w:t>
            </w:r>
          </w:p>
        </w:tc>
      </w:tr>
      <w:tr w:rsidR="00BF51E9"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BF51E9" w:rsidRPr="00CF2988" w:rsidRDefault="00BF51E9"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BF51E9" w:rsidRPr="001D3146" w:rsidRDefault="00BF51E9" w:rsidP="00E24C93">
            <w:pPr>
              <w:pStyle w:val="Aufzhlungszeichen"/>
              <w:numPr>
                <w:ilvl w:val="0"/>
                <w:numId w:val="0"/>
              </w:numPr>
              <w:rPr>
                <w:rFonts w:cs="Arial"/>
              </w:rPr>
            </w:pPr>
            <w:r>
              <w:rPr>
                <w:rFonts w:cs="Arial"/>
              </w:rPr>
              <w:t>20 Min.</w:t>
            </w:r>
          </w:p>
        </w:tc>
      </w:tr>
      <w:tr w:rsidR="00BF51E9" w:rsidRPr="00DC4448" w:rsidTr="00E24C93">
        <w:trPr>
          <w:cantSplit/>
          <w:trHeight w:val="383"/>
        </w:trPr>
        <w:tc>
          <w:tcPr>
            <w:tcW w:w="984" w:type="pct"/>
            <w:shd w:val="clear" w:color="auto" w:fill="FFF3F3"/>
            <w:vAlign w:val="center"/>
          </w:tcPr>
          <w:p w:rsidR="00BF51E9" w:rsidRPr="00CF2988" w:rsidRDefault="00BF51E9" w:rsidP="00E24C93">
            <w:pPr>
              <w:rPr>
                <w:b/>
              </w:rPr>
            </w:pPr>
            <w:r w:rsidRPr="00CF2988">
              <w:rPr>
                <w:b/>
              </w:rPr>
              <w:t>Ausgangslage</w:t>
            </w:r>
          </w:p>
        </w:tc>
        <w:tc>
          <w:tcPr>
            <w:tcW w:w="4016" w:type="pct"/>
            <w:vAlign w:val="center"/>
          </w:tcPr>
          <w:p w:rsidR="00BF51E9" w:rsidRPr="00DC4448" w:rsidRDefault="00BF51E9" w:rsidP="00E24C93">
            <w:r>
              <w:t>Um Daten in den Speicher zu bekommen, werden diese in sogenannte Variablen (auch Container genannt) gehalten. Der Typ einer Variable kann, wie der Name schon sagt variieren. Konstanten hingegen sind unveränderlich. Diese werden ei</w:t>
            </w:r>
            <w:r>
              <w:t>n</w:t>
            </w:r>
            <w:r>
              <w:t>mal festgelegt und nicht mehr verändert</w:t>
            </w:r>
          </w:p>
        </w:tc>
      </w:tr>
      <w:tr w:rsidR="00BF51E9" w:rsidRPr="00DC4448" w:rsidTr="00E24C93">
        <w:trPr>
          <w:cantSplit/>
          <w:trHeight w:val="485"/>
        </w:trPr>
        <w:tc>
          <w:tcPr>
            <w:tcW w:w="984" w:type="pct"/>
            <w:shd w:val="clear" w:color="auto" w:fill="FFF3F3"/>
            <w:vAlign w:val="center"/>
          </w:tcPr>
          <w:p w:rsidR="00BF51E9" w:rsidRPr="00CF2988" w:rsidRDefault="00BF51E9" w:rsidP="00E24C93">
            <w:pPr>
              <w:rPr>
                <w:b/>
              </w:rPr>
            </w:pPr>
            <w:r w:rsidRPr="00CF2988">
              <w:rPr>
                <w:b/>
              </w:rPr>
              <w:t>Aufgabe</w:t>
            </w:r>
          </w:p>
        </w:tc>
        <w:tc>
          <w:tcPr>
            <w:tcW w:w="4016" w:type="pct"/>
            <w:vAlign w:val="center"/>
          </w:tcPr>
          <w:p w:rsidR="00BF51E9" w:rsidRPr="00DC4448" w:rsidRDefault="00BF51E9" w:rsidP="007B53FE">
            <w:r>
              <w:t>Erstellen Sie einen Währungsrechner Prototyp für den TOPOMEDICS Online Shop</w:t>
            </w:r>
            <w:r w:rsidR="007B53FE">
              <w:t xml:space="preserve">. Definieren Sie die Konstante </w:t>
            </w:r>
            <w:r w:rsidRPr="007B53FE">
              <w:rPr>
                <w:b/>
                <w:i/>
              </w:rPr>
              <w:t>MWST</w:t>
            </w:r>
            <w:r w:rsidR="007B53FE">
              <w:t xml:space="preserve"> mit dem Wert </w:t>
            </w:r>
            <w:r w:rsidRPr="007B53FE">
              <w:rPr>
                <w:b/>
                <w:i/>
              </w:rPr>
              <w:t>0.08</w:t>
            </w:r>
          </w:p>
        </w:tc>
      </w:tr>
      <w:tr w:rsidR="00BF51E9" w:rsidRPr="00DC4448" w:rsidTr="00E24C93">
        <w:trPr>
          <w:cantSplit/>
        </w:trPr>
        <w:tc>
          <w:tcPr>
            <w:tcW w:w="984" w:type="pct"/>
            <w:shd w:val="clear" w:color="auto" w:fill="FFF3F3"/>
            <w:vAlign w:val="center"/>
          </w:tcPr>
          <w:p w:rsidR="00BF51E9" w:rsidRPr="00CF2988" w:rsidRDefault="00BF51E9" w:rsidP="00E24C93">
            <w:pPr>
              <w:rPr>
                <w:b/>
              </w:rPr>
            </w:pPr>
            <w:r>
              <w:rPr>
                <w:b/>
              </w:rPr>
              <w:t>Hinweis</w:t>
            </w:r>
            <w:r>
              <w:rPr>
                <w:b/>
              </w:rPr>
              <w:br/>
              <w:t>Hilfsmittel</w:t>
            </w:r>
          </w:p>
        </w:tc>
        <w:tc>
          <w:tcPr>
            <w:tcW w:w="4016" w:type="pct"/>
            <w:vAlign w:val="center"/>
          </w:tcPr>
          <w:p w:rsidR="00BF51E9" w:rsidRPr="00DC4448" w:rsidRDefault="00CC47A3" w:rsidP="007B53FE">
            <w:pPr>
              <w:pStyle w:val="Aufzhlungszeichen"/>
            </w:pPr>
            <w:r>
              <w:t xml:space="preserve">Erstellen Sie eine neue Datei </w:t>
            </w:r>
            <w:r w:rsidR="007B53FE" w:rsidRPr="00D20F27">
              <w:rPr>
                <w:b/>
                <w:i/>
              </w:rPr>
              <w:t>B14-133_0</w:t>
            </w:r>
            <w:r w:rsidR="007B53FE">
              <w:rPr>
                <w:b/>
                <w:i/>
              </w:rPr>
              <w:t>6</w:t>
            </w:r>
            <w:r w:rsidR="007B53FE" w:rsidRPr="00D20F27">
              <w:rPr>
                <w:b/>
                <w:i/>
              </w:rPr>
              <w:t>.php</w:t>
            </w:r>
            <w:r>
              <w:t>.</w:t>
            </w:r>
          </w:p>
        </w:tc>
      </w:tr>
      <w:tr w:rsidR="00BF51E9" w:rsidRPr="00DC4448" w:rsidTr="00E24C93">
        <w:trPr>
          <w:cantSplit/>
          <w:trHeight w:val="515"/>
        </w:trPr>
        <w:tc>
          <w:tcPr>
            <w:tcW w:w="984" w:type="pct"/>
            <w:shd w:val="clear" w:color="auto" w:fill="FFF3F3"/>
            <w:vAlign w:val="center"/>
          </w:tcPr>
          <w:p w:rsidR="00BF51E9" w:rsidRPr="00CF2988" w:rsidRDefault="00BF51E9" w:rsidP="00E24C93">
            <w:pPr>
              <w:rPr>
                <w:b/>
              </w:rPr>
            </w:pPr>
            <w:r w:rsidRPr="00CF2988">
              <w:rPr>
                <w:b/>
              </w:rPr>
              <w:t>Ergebnis</w:t>
            </w:r>
          </w:p>
        </w:tc>
        <w:tc>
          <w:tcPr>
            <w:tcW w:w="4016" w:type="pct"/>
            <w:vAlign w:val="center"/>
          </w:tcPr>
          <w:p w:rsidR="00CC47A3" w:rsidRDefault="00CC47A3" w:rsidP="00CC47A3">
            <w:r>
              <w:rPr>
                <w:rFonts w:cs="Arial"/>
              </w:rPr>
              <w:t xml:space="preserve">Die Datei </w:t>
            </w:r>
            <w:r w:rsidR="007B53FE" w:rsidRPr="00D20F27">
              <w:rPr>
                <w:b/>
                <w:i/>
              </w:rPr>
              <w:t>B14-133_0</w:t>
            </w:r>
            <w:r w:rsidR="007B53FE">
              <w:rPr>
                <w:b/>
                <w:i/>
              </w:rPr>
              <w:t>6</w:t>
            </w:r>
            <w:r w:rsidR="007B53FE" w:rsidRPr="00D20F27">
              <w:rPr>
                <w:b/>
                <w:i/>
              </w:rPr>
              <w:t>.php</w:t>
            </w:r>
            <w:r w:rsidR="007B53FE">
              <w:rPr>
                <w:rFonts w:cs="Arial"/>
              </w:rPr>
              <w:t xml:space="preserve"> </w:t>
            </w:r>
            <w:r>
              <w:rPr>
                <w:rFonts w:cs="Arial"/>
              </w:rPr>
              <w:t>mit der Berechnung Bruttopreis inkl. MWST</w:t>
            </w:r>
            <w:r w:rsidR="007B53FE">
              <w:rPr>
                <w:rFonts w:cs="Arial"/>
              </w:rPr>
              <w:t xml:space="preserve"> mit</w:t>
            </w:r>
          </w:p>
          <w:p w:rsidR="00CC47A3" w:rsidRDefault="007B53FE" w:rsidP="00CC47A3">
            <w:pPr>
              <w:pStyle w:val="Aufzhlungszeichen"/>
              <w:tabs>
                <w:tab w:val="clear" w:pos="227"/>
                <w:tab w:val="left" w:pos="170"/>
              </w:tabs>
              <w:spacing w:before="0"/>
              <w:ind w:left="170" w:hanging="170"/>
            </w:pPr>
            <w:r>
              <w:t>einer</w:t>
            </w:r>
            <w:r w:rsidR="00CC47A3">
              <w:t xml:space="preserve"> Konstante </w:t>
            </w:r>
            <w:r w:rsidRPr="007B53FE">
              <w:rPr>
                <w:b/>
                <w:i/>
              </w:rPr>
              <w:t>MWST</w:t>
            </w:r>
          </w:p>
          <w:p w:rsidR="00CC47A3" w:rsidRDefault="007B53FE" w:rsidP="00CC47A3">
            <w:pPr>
              <w:pStyle w:val="Aufzhlungszeichen"/>
              <w:tabs>
                <w:tab w:val="clear" w:pos="227"/>
                <w:tab w:val="left" w:pos="170"/>
              </w:tabs>
              <w:spacing w:before="0"/>
              <w:ind w:left="170" w:hanging="170"/>
            </w:pPr>
            <w:r>
              <w:t>einer</w:t>
            </w:r>
            <w:r w:rsidR="00CC47A3">
              <w:t xml:space="preserve"> Variable</w:t>
            </w:r>
            <w:r>
              <w:t>n</w:t>
            </w:r>
            <w:r w:rsidR="00CC47A3">
              <w:t xml:space="preserve"> </w:t>
            </w:r>
            <w:r w:rsidRPr="007B53FE">
              <w:rPr>
                <w:b/>
                <w:i/>
              </w:rPr>
              <w:t>preis</w:t>
            </w:r>
          </w:p>
          <w:p w:rsidR="00BF51E9" w:rsidRPr="00DC4448" w:rsidRDefault="007B53FE" w:rsidP="007B53FE">
            <w:pPr>
              <w:pStyle w:val="Aufzhlungszeichen"/>
              <w:tabs>
                <w:tab w:val="clear" w:pos="227"/>
                <w:tab w:val="left" w:pos="170"/>
              </w:tabs>
              <w:spacing w:before="0"/>
              <w:ind w:left="170" w:hanging="170"/>
            </w:pPr>
            <w:r>
              <w:t>einer</w:t>
            </w:r>
            <w:r w:rsidR="00CC47A3">
              <w:t xml:space="preserve"> Variable</w:t>
            </w:r>
            <w:r>
              <w:t>n</w:t>
            </w:r>
            <w:r w:rsidR="00CC47A3">
              <w:t xml:space="preserve"> </w:t>
            </w:r>
            <w:r w:rsidR="00CC47A3" w:rsidRPr="007B53FE">
              <w:rPr>
                <w:b/>
                <w:i/>
              </w:rPr>
              <w:t>gesamt</w:t>
            </w:r>
          </w:p>
        </w:tc>
      </w:tr>
    </w:tbl>
    <w:p w:rsidR="00CC47A3" w:rsidRDefault="00CC47A3">
      <w:pPr>
        <w:spacing w:before="0" w:after="0"/>
      </w:pPr>
    </w:p>
    <w:p w:rsidR="00CC47A3" w:rsidRDefault="00CC47A3" w:rsidP="00CC47A3">
      <w:r>
        <w:br w:type="page"/>
      </w:r>
    </w:p>
    <w:p w:rsidR="00CC47A3" w:rsidRPr="006F6824" w:rsidRDefault="00CC47A3" w:rsidP="00A4653B">
      <w:pPr>
        <w:pStyle w:val="berschrift1"/>
        <w:rPr>
          <w:rStyle w:val="KopfzeileZchn"/>
        </w:rPr>
      </w:pPr>
      <w:bookmarkStart w:id="9" w:name="_Toc458599337"/>
      <w:r>
        <w:rPr>
          <w:rStyle w:val="KopfzeileZchn"/>
        </w:rPr>
        <w:lastRenderedPageBreak/>
        <w:t>Variablen in PHP einsetzen</w:t>
      </w:r>
      <w:r>
        <w:rPr>
          <w:rStyle w:val="KopfzeileZchn"/>
        </w:rPr>
        <w:tab/>
        <w:t>(</w:t>
      </w:r>
      <w:r w:rsidR="004A67B0">
        <w:rPr>
          <w:rStyle w:val="KopfzeileZchn"/>
        </w:rPr>
        <w:t xml:space="preserve">Kap </w:t>
      </w:r>
      <w:r w:rsidR="00226047">
        <w:rPr>
          <w:rStyle w:val="KopfzeileZchn"/>
        </w:rPr>
        <w:t xml:space="preserve">3 + </w:t>
      </w:r>
      <w:r w:rsidR="004A67B0">
        <w:rPr>
          <w:rStyle w:val="KopfzeileZchn"/>
        </w:rPr>
        <w:t>8</w:t>
      </w:r>
      <w:r w:rsidRPr="006F6824">
        <w:rPr>
          <w:rStyle w:val="KopfzeileZchn"/>
        </w:rPr>
        <w:t>)</w:t>
      </w:r>
      <w:bookmarkEnd w:id="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CC47A3" w:rsidRPr="00DC4448" w:rsidTr="00AB6CE8">
        <w:trPr>
          <w:cantSplit/>
          <w:trHeight w:val="409"/>
        </w:trPr>
        <w:tc>
          <w:tcPr>
            <w:tcW w:w="984" w:type="pct"/>
            <w:shd w:val="clear" w:color="auto" w:fill="FFF3F3"/>
            <w:vAlign w:val="center"/>
          </w:tcPr>
          <w:p w:rsidR="00CC47A3" w:rsidRPr="00CF2988" w:rsidRDefault="00CC47A3" w:rsidP="00E24C93">
            <w:pPr>
              <w:rPr>
                <w:b/>
              </w:rPr>
            </w:pPr>
            <w:r>
              <w:rPr>
                <w:b/>
              </w:rPr>
              <w:t>er</w:t>
            </w:r>
            <w:r w:rsidRPr="00CF2988">
              <w:rPr>
                <w:b/>
              </w:rPr>
              <w:t>wünschtes</w:t>
            </w:r>
            <w:r>
              <w:rPr>
                <w:b/>
              </w:rPr>
              <w:br/>
            </w:r>
            <w:r w:rsidRPr="00CF2988">
              <w:rPr>
                <w:b/>
              </w:rPr>
              <w:t>Ergebnis</w:t>
            </w:r>
          </w:p>
        </w:tc>
        <w:tc>
          <w:tcPr>
            <w:tcW w:w="4016" w:type="pct"/>
            <w:vAlign w:val="center"/>
          </w:tcPr>
          <w:p w:rsidR="00CC47A3" w:rsidRPr="00574147" w:rsidRDefault="00AB6CE8" w:rsidP="00AB6CE8">
            <w:r>
              <w:t xml:space="preserve">Sie können </w:t>
            </w:r>
            <w:r w:rsidR="00CC47A3">
              <w:t>Variablen in PHP gezielt und sicher einsetzen.</w:t>
            </w:r>
          </w:p>
        </w:tc>
      </w:tr>
      <w:tr w:rsidR="00CC47A3" w:rsidRPr="00DC4448" w:rsidTr="00E24C93">
        <w:trPr>
          <w:cantSplit/>
          <w:trHeight w:val="426"/>
        </w:trPr>
        <w:tc>
          <w:tcPr>
            <w:tcW w:w="984" w:type="pct"/>
            <w:shd w:val="clear" w:color="auto" w:fill="FFF3F3"/>
            <w:vAlign w:val="center"/>
          </w:tcPr>
          <w:p w:rsidR="00CC47A3" w:rsidRDefault="00CC47A3" w:rsidP="00E24C93">
            <w:pPr>
              <w:rPr>
                <w:b/>
              </w:rPr>
            </w:pPr>
            <w:r>
              <w:rPr>
                <w:b/>
              </w:rPr>
              <w:t>Aufgabentyp</w:t>
            </w:r>
          </w:p>
        </w:tc>
        <w:tc>
          <w:tcPr>
            <w:tcW w:w="4016" w:type="pct"/>
            <w:vAlign w:val="center"/>
          </w:tcPr>
          <w:p w:rsidR="00CC47A3" w:rsidRPr="00372F9B" w:rsidRDefault="00CC47A3" w:rsidP="00E24C93">
            <w:r>
              <w:t>Einzelaufgabe</w:t>
            </w:r>
          </w:p>
        </w:tc>
      </w:tr>
      <w:tr w:rsidR="00CC47A3"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CC47A3" w:rsidRPr="00CF2988" w:rsidRDefault="00CC47A3"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CC47A3" w:rsidRPr="001D3146" w:rsidRDefault="00CC47A3" w:rsidP="00E24C93">
            <w:pPr>
              <w:pStyle w:val="Aufzhlungszeichen"/>
              <w:numPr>
                <w:ilvl w:val="0"/>
                <w:numId w:val="0"/>
              </w:numPr>
              <w:rPr>
                <w:rFonts w:cs="Arial"/>
              </w:rPr>
            </w:pPr>
            <w:r>
              <w:rPr>
                <w:rFonts w:cs="Arial"/>
              </w:rPr>
              <w:t>50 Min.</w:t>
            </w:r>
          </w:p>
        </w:tc>
      </w:tr>
      <w:tr w:rsidR="00CC47A3" w:rsidRPr="00DC4448" w:rsidTr="00AB6CE8">
        <w:trPr>
          <w:cantSplit/>
          <w:trHeight w:val="966"/>
        </w:trPr>
        <w:tc>
          <w:tcPr>
            <w:tcW w:w="984" w:type="pct"/>
            <w:shd w:val="clear" w:color="auto" w:fill="FFF3F3"/>
            <w:vAlign w:val="center"/>
          </w:tcPr>
          <w:p w:rsidR="00CC47A3" w:rsidRPr="00CF2988" w:rsidRDefault="00CC47A3" w:rsidP="00E24C93">
            <w:pPr>
              <w:rPr>
                <w:b/>
              </w:rPr>
            </w:pPr>
            <w:r w:rsidRPr="00CF2988">
              <w:rPr>
                <w:b/>
              </w:rPr>
              <w:t>Ausgangslage</w:t>
            </w:r>
          </w:p>
        </w:tc>
        <w:tc>
          <w:tcPr>
            <w:tcW w:w="4016" w:type="pct"/>
            <w:vAlign w:val="center"/>
          </w:tcPr>
          <w:p w:rsidR="00CC47A3" w:rsidRPr="00DC4448" w:rsidRDefault="00CC47A3" w:rsidP="00E24C93">
            <w:r>
              <w:t>Um in Scripts Text und Zahlen behalten zu können, speichert man sie in Variablen ab. Diese bleiben während des Scripts bestehen, können verändert werden und später im Code wieder ausgelesen werden.</w:t>
            </w:r>
          </w:p>
        </w:tc>
      </w:tr>
      <w:tr w:rsidR="00CC47A3" w:rsidRPr="00DC4448" w:rsidTr="00E24C93">
        <w:trPr>
          <w:cantSplit/>
          <w:trHeight w:val="485"/>
        </w:trPr>
        <w:tc>
          <w:tcPr>
            <w:tcW w:w="984" w:type="pct"/>
            <w:shd w:val="clear" w:color="auto" w:fill="FFF3F3"/>
            <w:vAlign w:val="center"/>
          </w:tcPr>
          <w:p w:rsidR="00CC47A3" w:rsidRPr="00CF2988" w:rsidRDefault="00CC47A3" w:rsidP="00E24C93">
            <w:pPr>
              <w:rPr>
                <w:b/>
              </w:rPr>
            </w:pPr>
            <w:r w:rsidRPr="00CF2988">
              <w:rPr>
                <w:b/>
              </w:rPr>
              <w:t>Aufgabe</w:t>
            </w:r>
          </w:p>
        </w:tc>
        <w:tc>
          <w:tcPr>
            <w:tcW w:w="4016" w:type="pct"/>
            <w:vAlign w:val="center"/>
          </w:tcPr>
          <w:p w:rsidR="00CC47A3" w:rsidRDefault="00CC47A3" w:rsidP="00CC47A3">
            <w:pPr>
              <w:ind w:left="705" w:hanging="705"/>
            </w:pPr>
            <w:r>
              <w:t>Erstellen Sie eine neue, leere PHP Datei mit vollständigem HTML Gerüst.</w:t>
            </w:r>
          </w:p>
          <w:p w:rsidR="00CC47A3" w:rsidRDefault="00CC47A3" w:rsidP="00CC47A3">
            <w:pPr>
              <w:pStyle w:val="Aufzhlungszeichen"/>
              <w:tabs>
                <w:tab w:val="clear" w:pos="227"/>
                <w:tab w:val="left" w:pos="170"/>
              </w:tabs>
              <w:spacing w:before="0"/>
              <w:ind w:left="170" w:hanging="170"/>
            </w:pPr>
            <w:r>
              <w:t xml:space="preserve">Erstellen Sie eine Variable </w:t>
            </w:r>
            <w:proofErr w:type="spellStart"/>
            <w:r w:rsidRPr="00AB6CE8">
              <w:rPr>
                <w:rFonts w:ascii="Courier New" w:hAnsi="Courier New" w:cs="Courier New"/>
                <w:b/>
                <w:i/>
              </w:rPr>
              <w:t>color</w:t>
            </w:r>
            <w:proofErr w:type="spellEnd"/>
            <w:r w:rsidR="00AB6CE8">
              <w:t xml:space="preserve"> und weisen sie Ihr den Wert </w:t>
            </w:r>
            <w:r w:rsidR="00AB6CE8" w:rsidRPr="00AB6CE8">
              <w:rPr>
                <w:b/>
                <w:i/>
              </w:rPr>
              <w:t>#999999</w:t>
            </w:r>
            <w:r>
              <w:t xml:space="preserve"> zu.</w:t>
            </w:r>
          </w:p>
          <w:p w:rsidR="00CC47A3" w:rsidRDefault="00CC47A3" w:rsidP="00CC47A3">
            <w:pPr>
              <w:pStyle w:val="Aufzhlungszeichen"/>
              <w:tabs>
                <w:tab w:val="clear" w:pos="227"/>
                <w:tab w:val="left" w:pos="170"/>
              </w:tabs>
              <w:spacing w:before="0"/>
              <w:ind w:left="170" w:hanging="170"/>
            </w:pPr>
            <w:r>
              <w:t xml:space="preserve">Geben Sie nun den Inhalt der Variable </w:t>
            </w:r>
            <w:proofErr w:type="spellStart"/>
            <w:r w:rsidRPr="00AB6CE8">
              <w:rPr>
                <w:rFonts w:ascii="Courier New" w:hAnsi="Courier New" w:cs="Courier New"/>
                <w:b/>
                <w:i/>
              </w:rPr>
              <w:t>color</w:t>
            </w:r>
            <w:proofErr w:type="spellEnd"/>
            <w:r>
              <w:t xml:space="preserve"> als Hintergrundfarbe der HTML-Seite aus. (CSS)</w:t>
            </w:r>
          </w:p>
          <w:p w:rsidR="00CC47A3" w:rsidRDefault="00CC47A3" w:rsidP="00CC47A3">
            <w:pPr>
              <w:pStyle w:val="Aufzhlungszeichen"/>
              <w:tabs>
                <w:tab w:val="clear" w:pos="227"/>
                <w:tab w:val="left" w:pos="170"/>
              </w:tabs>
              <w:spacing w:before="0"/>
              <w:ind w:left="170" w:hanging="170"/>
            </w:pPr>
            <w:r>
              <w:t xml:space="preserve">Probieren Sie nun, durch Ändern des Wertes der Variablen </w:t>
            </w:r>
            <w:proofErr w:type="spellStart"/>
            <w:r w:rsidRPr="00AB6CE8">
              <w:rPr>
                <w:rFonts w:ascii="Courier New" w:hAnsi="Courier New" w:cs="Courier New"/>
                <w:b/>
                <w:i/>
              </w:rPr>
              <w:t>color</w:t>
            </w:r>
            <w:proofErr w:type="spellEnd"/>
            <w:r>
              <w:t xml:space="preserve"> die Hinte</w:t>
            </w:r>
            <w:r>
              <w:t>r</w:t>
            </w:r>
            <w:r>
              <w:t>grundfarbe zu verändern.</w:t>
            </w:r>
          </w:p>
          <w:p w:rsidR="00CC47A3" w:rsidRDefault="00CC47A3" w:rsidP="00CC47A3">
            <w:pPr>
              <w:pStyle w:val="Aufzhlungszeichen"/>
              <w:tabs>
                <w:tab w:val="clear" w:pos="227"/>
                <w:tab w:val="left" w:pos="170"/>
              </w:tabs>
              <w:spacing w:before="0"/>
              <w:ind w:left="170" w:hanging="170"/>
            </w:pPr>
            <w:r>
              <w:t xml:space="preserve">Setzen Sie nun folgenden Code ein. Er generiert für die Variable </w:t>
            </w:r>
            <w:proofErr w:type="spellStart"/>
            <w:r w:rsidRPr="00AB6CE8">
              <w:rPr>
                <w:rFonts w:ascii="Courier New" w:hAnsi="Courier New" w:cs="Courier New"/>
                <w:b/>
                <w:i/>
              </w:rPr>
              <w:t>color</w:t>
            </w:r>
            <w:proofErr w:type="spellEnd"/>
            <w:r>
              <w:t xml:space="preserve"> einen Zufallswert.</w:t>
            </w:r>
          </w:p>
          <w:p w:rsidR="00CC47A3" w:rsidRPr="00AB6CE8" w:rsidRDefault="00CC47A3" w:rsidP="00CC47A3">
            <w:pPr>
              <w:rPr>
                <w:rFonts w:ascii="Courier New" w:hAnsi="Courier New"/>
              </w:rPr>
            </w:pPr>
            <w:r w:rsidRPr="00AB6CE8">
              <w:tab/>
            </w:r>
            <w:proofErr w:type="spellStart"/>
            <w:r w:rsidRPr="00AB6CE8">
              <w:rPr>
                <w:rFonts w:ascii="Courier New" w:hAnsi="Courier New"/>
              </w:rPr>
              <w:t>mt_srand</w:t>
            </w:r>
            <w:proofErr w:type="spellEnd"/>
            <w:r w:rsidRPr="00AB6CE8">
              <w:rPr>
                <w:rFonts w:ascii="Courier New" w:hAnsi="Courier New"/>
              </w:rPr>
              <w:t>((double)</w:t>
            </w:r>
            <w:proofErr w:type="spellStart"/>
            <w:r w:rsidRPr="00AB6CE8">
              <w:rPr>
                <w:rFonts w:ascii="Courier New" w:hAnsi="Courier New"/>
              </w:rPr>
              <w:t>microtime</w:t>
            </w:r>
            <w:proofErr w:type="spellEnd"/>
            <w:r w:rsidRPr="00AB6CE8">
              <w:rPr>
                <w:rFonts w:ascii="Courier New" w:hAnsi="Courier New"/>
              </w:rPr>
              <w:t>()*1000000);</w:t>
            </w:r>
          </w:p>
          <w:p w:rsidR="00CC47A3" w:rsidRPr="00AB6CE8" w:rsidRDefault="00CC47A3" w:rsidP="00CC47A3">
            <w:pPr>
              <w:pStyle w:val="code"/>
            </w:pPr>
            <w:r w:rsidRPr="00AB6CE8">
              <w:tab/>
              <w:t xml:space="preserve">$zufallswert = </w:t>
            </w:r>
            <w:proofErr w:type="spellStart"/>
            <w:r w:rsidRPr="00AB6CE8">
              <w:t>mt_rand</w:t>
            </w:r>
            <w:proofErr w:type="spellEnd"/>
            <w:r w:rsidRPr="00AB6CE8">
              <w:t>(0, 16777215);</w:t>
            </w:r>
          </w:p>
          <w:p w:rsidR="00CC47A3" w:rsidRPr="00AB6CE8" w:rsidRDefault="00CC47A3" w:rsidP="00CC47A3">
            <w:pPr>
              <w:pStyle w:val="code"/>
              <w:spacing w:after="60"/>
            </w:pPr>
            <w:r w:rsidRPr="00AB6CE8">
              <w:tab/>
              <w:t>$</w:t>
            </w:r>
            <w:proofErr w:type="spellStart"/>
            <w:r w:rsidRPr="00AB6CE8">
              <w:t>color</w:t>
            </w:r>
            <w:proofErr w:type="spellEnd"/>
            <w:r w:rsidRPr="00AB6CE8">
              <w:t xml:space="preserve"> = "#" . </w:t>
            </w:r>
            <w:proofErr w:type="spellStart"/>
            <w:r w:rsidRPr="00AB6CE8">
              <w:t>dechex</w:t>
            </w:r>
            <w:proofErr w:type="spellEnd"/>
            <w:r w:rsidRPr="00AB6CE8">
              <w:t>($zufallswert);</w:t>
            </w:r>
          </w:p>
          <w:p w:rsidR="00CC47A3" w:rsidRDefault="00CC47A3" w:rsidP="00CC47A3">
            <w:pPr>
              <w:pStyle w:val="Aufzhlungszeichen"/>
              <w:tabs>
                <w:tab w:val="clear" w:pos="227"/>
                <w:tab w:val="left" w:pos="170"/>
              </w:tabs>
              <w:ind w:left="170" w:hanging="170"/>
            </w:pPr>
            <w:r>
              <w:t>Versuchen Sie herauszufinden, wie die Zahl 16777215 zustande kommt. Eine Hilfe könnte der Systemtaschenrechner mit seiner Dezimal-Hexadezimal Umrec</w:t>
            </w:r>
            <w:r>
              <w:t>h</w:t>
            </w:r>
            <w:r>
              <w:t>nungsfunktion sein.</w:t>
            </w:r>
          </w:p>
          <w:p w:rsidR="00CC47A3" w:rsidRPr="00DC4448" w:rsidRDefault="00CC47A3" w:rsidP="00E24C93">
            <w:pPr>
              <w:pStyle w:val="Aufzhlungszeichen"/>
              <w:tabs>
                <w:tab w:val="clear" w:pos="227"/>
                <w:tab w:val="left" w:pos="170"/>
              </w:tabs>
              <w:spacing w:before="0"/>
              <w:ind w:left="170" w:hanging="170"/>
            </w:pPr>
            <w:r>
              <w:t>Ein solcher RGB Farbindex stellt ja ein "grau" dar, wenn alle drei RGB Werte gleichgross sind. Probieren Sie den obigen Code so abzuändern, dass die Seite nur noch Grauwerte annimmt.</w:t>
            </w:r>
          </w:p>
        </w:tc>
      </w:tr>
      <w:tr w:rsidR="00CC47A3" w:rsidRPr="00DC4448" w:rsidTr="00E24C93">
        <w:trPr>
          <w:cantSplit/>
        </w:trPr>
        <w:tc>
          <w:tcPr>
            <w:tcW w:w="984" w:type="pct"/>
            <w:shd w:val="clear" w:color="auto" w:fill="FFF3F3"/>
            <w:vAlign w:val="center"/>
          </w:tcPr>
          <w:p w:rsidR="00CC47A3" w:rsidRPr="00CF2988" w:rsidRDefault="00CC47A3" w:rsidP="00E24C93">
            <w:pPr>
              <w:rPr>
                <w:b/>
              </w:rPr>
            </w:pPr>
            <w:r>
              <w:rPr>
                <w:b/>
              </w:rPr>
              <w:t>Hinweis</w:t>
            </w:r>
            <w:r>
              <w:rPr>
                <w:b/>
              </w:rPr>
              <w:br/>
              <w:t>Hilfsmittel</w:t>
            </w:r>
          </w:p>
        </w:tc>
        <w:tc>
          <w:tcPr>
            <w:tcW w:w="4016" w:type="pct"/>
            <w:vAlign w:val="center"/>
          </w:tcPr>
          <w:p w:rsidR="00CC47A3" w:rsidRPr="00DC4448" w:rsidRDefault="00CC47A3" w:rsidP="00AB6CE8">
            <w:pPr>
              <w:pStyle w:val="Aufzhlungszeichen"/>
            </w:pPr>
            <w:r>
              <w:t xml:space="preserve">Erstellen Sie </w:t>
            </w:r>
            <w:r w:rsidR="00AB6CE8">
              <w:t>zwei</w:t>
            </w:r>
            <w:r>
              <w:t xml:space="preserve"> neue Datei</w:t>
            </w:r>
            <w:r w:rsidR="00AB6CE8">
              <w:t>en</w:t>
            </w:r>
            <w:r>
              <w:t xml:space="preserve"> und lösen Sie die Aufgabe.</w:t>
            </w:r>
          </w:p>
        </w:tc>
      </w:tr>
      <w:tr w:rsidR="00CC47A3" w:rsidRPr="00DC4448" w:rsidTr="00AB6CE8">
        <w:trPr>
          <w:cantSplit/>
          <w:trHeight w:val="785"/>
        </w:trPr>
        <w:tc>
          <w:tcPr>
            <w:tcW w:w="984" w:type="pct"/>
            <w:shd w:val="clear" w:color="auto" w:fill="FFF3F3"/>
            <w:vAlign w:val="center"/>
          </w:tcPr>
          <w:p w:rsidR="00CC47A3" w:rsidRPr="00CF2988" w:rsidRDefault="00CC47A3" w:rsidP="00E24C93">
            <w:pPr>
              <w:rPr>
                <w:b/>
              </w:rPr>
            </w:pPr>
            <w:r w:rsidRPr="00CF2988">
              <w:rPr>
                <w:b/>
              </w:rPr>
              <w:t>Ergebnis</w:t>
            </w:r>
          </w:p>
        </w:tc>
        <w:tc>
          <w:tcPr>
            <w:tcW w:w="4016" w:type="pct"/>
            <w:vAlign w:val="center"/>
          </w:tcPr>
          <w:p w:rsidR="00CC47A3" w:rsidRDefault="00CC47A3" w:rsidP="00AB6CE8">
            <w:pPr>
              <w:pStyle w:val="Aufzhlungszeichen"/>
            </w:pPr>
            <w:r>
              <w:t xml:space="preserve">Die Datei </w:t>
            </w:r>
            <w:r w:rsidR="00AB6CE8" w:rsidRPr="00AB6CE8">
              <w:t>B14-133_07-1.php</w:t>
            </w:r>
            <w:r w:rsidR="00AB6CE8">
              <w:t xml:space="preserve"> </w:t>
            </w:r>
            <w:r>
              <w:t xml:space="preserve">für die </w:t>
            </w:r>
            <w:r w:rsidR="00AB6CE8">
              <w:t>ersten fünf Schritte</w:t>
            </w:r>
          </w:p>
          <w:p w:rsidR="00CC47A3" w:rsidRPr="00DC4448" w:rsidRDefault="00CC47A3" w:rsidP="00AB6CE8">
            <w:pPr>
              <w:pStyle w:val="Aufzhlungszeichen"/>
            </w:pPr>
            <w:r>
              <w:t xml:space="preserve">Die Datei </w:t>
            </w:r>
            <w:r w:rsidR="00AB6CE8" w:rsidRPr="00AB6CE8">
              <w:t>B14-133_07-1.php</w:t>
            </w:r>
            <w:r>
              <w:t xml:space="preserve"> für die </w:t>
            </w:r>
            <w:r w:rsidR="00AB6CE8">
              <w:t>folgenden Schritte</w:t>
            </w:r>
          </w:p>
        </w:tc>
      </w:tr>
    </w:tbl>
    <w:p w:rsidR="00CC47A3" w:rsidRDefault="00CC47A3">
      <w:pPr>
        <w:spacing w:before="0" w:after="0"/>
      </w:pPr>
    </w:p>
    <w:p w:rsidR="00CC47A3" w:rsidRDefault="00CC47A3" w:rsidP="00CC47A3">
      <w:r>
        <w:br w:type="page"/>
      </w:r>
    </w:p>
    <w:p w:rsidR="00CC47A3" w:rsidRPr="006F6824" w:rsidRDefault="00CC47A3" w:rsidP="00A4653B">
      <w:pPr>
        <w:pStyle w:val="berschrift1"/>
        <w:rPr>
          <w:rStyle w:val="KopfzeileZchn"/>
        </w:rPr>
      </w:pPr>
      <w:bookmarkStart w:id="10" w:name="_Toc458599338"/>
      <w:r>
        <w:rPr>
          <w:rStyle w:val="KopfzeileZchn"/>
        </w:rPr>
        <w:lastRenderedPageBreak/>
        <w:t xml:space="preserve">Arrays </w:t>
      </w:r>
      <w:r w:rsidR="001D7E61">
        <w:rPr>
          <w:rStyle w:val="KopfzeileZchn"/>
        </w:rPr>
        <w:t>(Teil 1)</w:t>
      </w:r>
      <w:r>
        <w:rPr>
          <w:rStyle w:val="KopfzeileZchn"/>
        </w:rPr>
        <w:tab/>
        <w:t>(</w:t>
      </w:r>
      <w:r w:rsidR="004A67B0">
        <w:rPr>
          <w:rStyle w:val="KopfzeileZchn"/>
        </w:rPr>
        <w:t xml:space="preserve">Kap </w:t>
      </w:r>
      <w:r w:rsidR="00226047">
        <w:rPr>
          <w:rStyle w:val="KopfzeileZchn"/>
        </w:rPr>
        <w:t xml:space="preserve">3, </w:t>
      </w:r>
      <w:r w:rsidR="004A67B0">
        <w:rPr>
          <w:rStyle w:val="KopfzeileZchn"/>
        </w:rPr>
        <w:t>8 + 9</w:t>
      </w:r>
      <w:r w:rsidRPr="006F6824">
        <w:rPr>
          <w:rStyle w:val="KopfzeileZchn"/>
        </w:rPr>
        <w:t>)</w:t>
      </w:r>
      <w:bookmarkEnd w:id="1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CC47A3" w:rsidRPr="00DC4448" w:rsidTr="001D7E61">
        <w:trPr>
          <w:cantSplit/>
          <w:trHeight w:val="125"/>
        </w:trPr>
        <w:tc>
          <w:tcPr>
            <w:tcW w:w="984" w:type="pct"/>
            <w:shd w:val="clear" w:color="auto" w:fill="FFF3F3"/>
            <w:vAlign w:val="center"/>
          </w:tcPr>
          <w:p w:rsidR="00CC47A3" w:rsidRPr="00CF2988" w:rsidRDefault="00CC47A3" w:rsidP="00E24C93">
            <w:pPr>
              <w:rPr>
                <w:b/>
              </w:rPr>
            </w:pPr>
            <w:r>
              <w:rPr>
                <w:b/>
              </w:rPr>
              <w:t>er</w:t>
            </w:r>
            <w:r w:rsidRPr="00CF2988">
              <w:rPr>
                <w:b/>
              </w:rPr>
              <w:t>wünschtes</w:t>
            </w:r>
            <w:r>
              <w:rPr>
                <w:b/>
              </w:rPr>
              <w:br/>
            </w:r>
            <w:r w:rsidRPr="00CF2988">
              <w:rPr>
                <w:b/>
              </w:rPr>
              <w:t>Ergebnis</w:t>
            </w:r>
          </w:p>
        </w:tc>
        <w:tc>
          <w:tcPr>
            <w:tcW w:w="4016" w:type="pct"/>
            <w:vAlign w:val="center"/>
          </w:tcPr>
          <w:p w:rsidR="00CC47A3" w:rsidRPr="00574147" w:rsidRDefault="001D7E61" w:rsidP="00E24C93">
            <w:r>
              <w:t xml:space="preserve">Sie können </w:t>
            </w:r>
            <w:r w:rsidR="00CC47A3">
              <w:t>Inhalte in Arrays erfassen und ausgeben</w:t>
            </w:r>
          </w:p>
        </w:tc>
      </w:tr>
      <w:tr w:rsidR="00CC47A3" w:rsidRPr="00DC4448" w:rsidTr="00E24C93">
        <w:trPr>
          <w:cantSplit/>
          <w:trHeight w:val="426"/>
        </w:trPr>
        <w:tc>
          <w:tcPr>
            <w:tcW w:w="984" w:type="pct"/>
            <w:shd w:val="clear" w:color="auto" w:fill="FFF3F3"/>
            <w:vAlign w:val="center"/>
          </w:tcPr>
          <w:p w:rsidR="00CC47A3" w:rsidRDefault="00CC47A3" w:rsidP="00E24C93">
            <w:pPr>
              <w:rPr>
                <w:b/>
              </w:rPr>
            </w:pPr>
            <w:r>
              <w:rPr>
                <w:b/>
              </w:rPr>
              <w:t>Aufgabentyp</w:t>
            </w:r>
          </w:p>
        </w:tc>
        <w:tc>
          <w:tcPr>
            <w:tcW w:w="4016" w:type="pct"/>
            <w:vAlign w:val="center"/>
          </w:tcPr>
          <w:p w:rsidR="00CC47A3" w:rsidRPr="00372F9B" w:rsidRDefault="00CC47A3" w:rsidP="00E24C93">
            <w:r>
              <w:t>Einzelaufgabe</w:t>
            </w:r>
          </w:p>
        </w:tc>
      </w:tr>
      <w:tr w:rsidR="00CC47A3"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CC47A3" w:rsidRPr="00CF2988" w:rsidRDefault="00CC47A3"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CC47A3" w:rsidRPr="001D3146" w:rsidRDefault="00CC47A3" w:rsidP="00E24C93">
            <w:pPr>
              <w:pStyle w:val="Aufzhlungszeichen"/>
              <w:numPr>
                <w:ilvl w:val="0"/>
                <w:numId w:val="0"/>
              </w:numPr>
              <w:rPr>
                <w:rFonts w:cs="Arial"/>
              </w:rPr>
            </w:pPr>
            <w:r>
              <w:rPr>
                <w:rFonts w:cs="Arial"/>
              </w:rPr>
              <w:t>15 Min.</w:t>
            </w:r>
          </w:p>
        </w:tc>
      </w:tr>
      <w:tr w:rsidR="00CC47A3" w:rsidRPr="00DC4448" w:rsidTr="001D7E61">
        <w:trPr>
          <w:cantSplit/>
          <w:trHeight w:val="825"/>
        </w:trPr>
        <w:tc>
          <w:tcPr>
            <w:tcW w:w="984" w:type="pct"/>
            <w:shd w:val="clear" w:color="auto" w:fill="FFF3F3"/>
            <w:vAlign w:val="center"/>
          </w:tcPr>
          <w:p w:rsidR="00CC47A3" w:rsidRPr="00CF2988" w:rsidRDefault="00CC47A3" w:rsidP="00E24C93">
            <w:pPr>
              <w:rPr>
                <w:b/>
              </w:rPr>
            </w:pPr>
            <w:r w:rsidRPr="00CF2988">
              <w:rPr>
                <w:b/>
              </w:rPr>
              <w:t>Ausgangslage</w:t>
            </w:r>
          </w:p>
        </w:tc>
        <w:tc>
          <w:tcPr>
            <w:tcW w:w="4016" w:type="pct"/>
            <w:vAlign w:val="center"/>
          </w:tcPr>
          <w:p w:rsidR="00CC47A3" w:rsidRPr="00DC4448" w:rsidRDefault="00CC47A3" w:rsidP="00E24C93">
            <w:r>
              <w:t>Bisher konnte jede Variable nur einen Wert speichern, in PHP können in einem Array beliebig viele Werte gespeichert werden, auch von unterschiedlichen Typen.</w:t>
            </w:r>
          </w:p>
        </w:tc>
      </w:tr>
      <w:tr w:rsidR="00CC47A3" w:rsidRPr="00DC4448" w:rsidTr="001D7E61">
        <w:trPr>
          <w:cantSplit/>
          <w:trHeight w:val="1842"/>
        </w:trPr>
        <w:tc>
          <w:tcPr>
            <w:tcW w:w="984" w:type="pct"/>
            <w:shd w:val="clear" w:color="auto" w:fill="FFF3F3"/>
            <w:vAlign w:val="center"/>
          </w:tcPr>
          <w:p w:rsidR="00CC47A3" w:rsidRPr="00CF2988" w:rsidRDefault="00CC47A3" w:rsidP="00E24C93">
            <w:pPr>
              <w:rPr>
                <w:b/>
              </w:rPr>
            </w:pPr>
            <w:r w:rsidRPr="00CF2988">
              <w:rPr>
                <w:b/>
              </w:rPr>
              <w:t>Aufgabe</w:t>
            </w:r>
          </w:p>
        </w:tc>
        <w:tc>
          <w:tcPr>
            <w:tcW w:w="4016" w:type="pct"/>
            <w:vAlign w:val="center"/>
          </w:tcPr>
          <w:p w:rsidR="00CC47A3" w:rsidRDefault="00CC47A3" w:rsidP="00CC47A3">
            <w:pPr>
              <w:ind w:left="705" w:hanging="705"/>
            </w:pPr>
            <w:r>
              <w:t>Erstellen Sie eine neue PHP Datei mit einem assoziativen Array.</w:t>
            </w:r>
          </w:p>
          <w:p w:rsidR="00CC47A3" w:rsidRDefault="00CC47A3" w:rsidP="00CC47A3">
            <w:pPr>
              <w:pStyle w:val="Aufzhlungszeichen"/>
              <w:tabs>
                <w:tab w:val="clear" w:pos="227"/>
                <w:tab w:val="left" w:pos="170"/>
              </w:tabs>
              <w:spacing w:before="0"/>
              <w:ind w:left="170" w:hanging="170"/>
            </w:pPr>
            <w:r>
              <w:t xml:space="preserve">Erzeugen Sie ein Array mit den Schlüsseln: </w:t>
            </w:r>
            <w:proofErr w:type="spellStart"/>
            <w:r>
              <w:rPr>
                <w:rFonts w:ascii="Courier New" w:hAnsi="Courier New"/>
              </w:rPr>
              <w:t>vorname</w:t>
            </w:r>
            <w:proofErr w:type="spellEnd"/>
            <w:r>
              <w:rPr>
                <w:rFonts w:ascii="Courier New" w:hAnsi="Courier New"/>
              </w:rPr>
              <w:t xml:space="preserve">, </w:t>
            </w:r>
            <w:proofErr w:type="spellStart"/>
            <w:r>
              <w:rPr>
                <w:rFonts w:ascii="Courier New" w:hAnsi="Courier New"/>
              </w:rPr>
              <w:t>nachname</w:t>
            </w:r>
            <w:proofErr w:type="spellEnd"/>
            <w:r>
              <w:rPr>
                <w:rFonts w:ascii="Courier New" w:hAnsi="Courier New"/>
              </w:rPr>
              <w:t xml:space="preserve">, alter, mail </w:t>
            </w:r>
            <w:r>
              <w:t>und füllen Sie das Array mit Ihren persönlichen Daten.</w:t>
            </w:r>
          </w:p>
          <w:p w:rsidR="00CC47A3" w:rsidRDefault="00CC47A3" w:rsidP="00CC47A3">
            <w:pPr>
              <w:pStyle w:val="Aufzhlungszeichen"/>
              <w:tabs>
                <w:tab w:val="clear" w:pos="227"/>
                <w:tab w:val="left" w:pos="170"/>
              </w:tabs>
              <w:spacing w:before="0"/>
              <w:ind w:left="170" w:hanging="170"/>
            </w:pPr>
            <w:r>
              <w:t>Erzeugen Sie ein mehrdimensionales Array, indem Sie zwei weitere Personen hinzufügen.</w:t>
            </w:r>
          </w:p>
          <w:p w:rsidR="00CC47A3" w:rsidRPr="00DC4448" w:rsidRDefault="00CC47A3" w:rsidP="00CC47A3">
            <w:pPr>
              <w:pStyle w:val="Aufzhlungszeichen"/>
              <w:tabs>
                <w:tab w:val="clear" w:pos="227"/>
                <w:tab w:val="left" w:pos="170"/>
              </w:tabs>
              <w:spacing w:before="0"/>
              <w:ind w:left="170" w:hanging="170"/>
            </w:pPr>
            <w:proofErr w:type="spellStart"/>
            <w:r>
              <w:t>Preformatierte</w:t>
            </w:r>
            <w:proofErr w:type="spellEnd"/>
            <w:r>
              <w:t xml:space="preserve"> Ausgabe des Arrays in eine HTML Seite</w:t>
            </w:r>
          </w:p>
        </w:tc>
      </w:tr>
      <w:tr w:rsidR="00CC47A3" w:rsidRPr="00DC4448" w:rsidTr="00E24C93">
        <w:trPr>
          <w:cantSplit/>
        </w:trPr>
        <w:tc>
          <w:tcPr>
            <w:tcW w:w="984" w:type="pct"/>
            <w:shd w:val="clear" w:color="auto" w:fill="FFF3F3"/>
            <w:vAlign w:val="center"/>
          </w:tcPr>
          <w:p w:rsidR="00CC47A3" w:rsidRPr="00CF2988" w:rsidRDefault="00CC47A3" w:rsidP="00E24C93">
            <w:pPr>
              <w:rPr>
                <w:b/>
              </w:rPr>
            </w:pPr>
            <w:r>
              <w:rPr>
                <w:b/>
              </w:rPr>
              <w:t>Hinweis</w:t>
            </w:r>
            <w:r>
              <w:rPr>
                <w:b/>
              </w:rPr>
              <w:br/>
              <w:t>Hilfsmittel</w:t>
            </w:r>
          </w:p>
        </w:tc>
        <w:tc>
          <w:tcPr>
            <w:tcW w:w="4016" w:type="pct"/>
            <w:vAlign w:val="center"/>
          </w:tcPr>
          <w:p w:rsidR="00CC47A3" w:rsidRPr="00DC4448" w:rsidRDefault="001D7E61" w:rsidP="001D7E61">
            <w:pPr>
              <w:pStyle w:val="Aufzhlungszeichen"/>
            </w:pPr>
            <w:r>
              <w:t xml:space="preserve">Speichern Sie ihre Arbeit unter </w:t>
            </w:r>
            <w:r w:rsidRPr="001D7E61">
              <w:rPr>
                <w:b/>
                <w:i/>
              </w:rPr>
              <w:t>B14-133-08.php</w:t>
            </w:r>
            <w:r w:rsidR="00CC47A3">
              <w:t>.</w:t>
            </w:r>
          </w:p>
        </w:tc>
      </w:tr>
      <w:tr w:rsidR="00CC47A3" w:rsidRPr="00DC4448" w:rsidTr="001D7E61">
        <w:trPr>
          <w:cantSplit/>
          <w:trHeight w:val="673"/>
        </w:trPr>
        <w:tc>
          <w:tcPr>
            <w:tcW w:w="984" w:type="pct"/>
            <w:shd w:val="clear" w:color="auto" w:fill="FFF3F3"/>
            <w:vAlign w:val="center"/>
          </w:tcPr>
          <w:p w:rsidR="00CC47A3" w:rsidRPr="00CF2988" w:rsidRDefault="00CC47A3" w:rsidP="00E24C93">
            <w:pPr>
              <w:rPr>
                <w:b/>
              </w:rPr>
            </w:pPr>
            <w:r w:rsidRPr="00CF2988">
              <w:rPr>
                <w:b/>
              </w:rPr>
              <w:t>Ergebnis</w:t>
            </w:r>
          </w:p>
        </w:tc>
        <w:tc>
          <w:tcPr>
            <w:tcW w:w="4016" w:type="pct"/>
            <w:vAlign w:val="center"/>
          </w:tcPr>
          <w:p w:rsidR="00CC47A3" w:rsidRPr="00DC4448" w:rsidRDefault="00CC47A3" w:rsidP="001D7E61">
            <w:pPr>
              <w:pStyle w:val="Aufzhlungszeichen"/>
            </w:pPr>
            <w:r>
              <w:t xml:space="preserve">Die Datei </w:t>
            </w:r>
            <w:r w:rsidR="001D7E61" w:rsidRPr="001D7E61">
              <w:t>B14-133-08.php</w:t>
            </w:r>
            <w:r>
              <w:t xml:space="preserve">, die die Arrays mit der Funktion </w:t>
            </w:r>
            <w:proofErr w:type="spellStart"/>
            <w:r>
              <w:rPr>
                <w:rFonts w:ascii="Courier New" w:hAnsi="Courier New"/>
              </w:rPr>
              <w:t>print_r</w:t>
            </w:r>
            <w:proofErr w:type="spellEnd"/>
            <w:r>
              <w:rPr>
                <w:rFonts w:ascii="Courier New" w:hAnsi="Courier New"/>
              </w:rPr>
              <w:t>("Variable")</w:t>
            </w:r>
            <w:r>
              <w:t xml:space="preserve"> </w:t>
            </w:r>
            <w:r w:rsidRPr="00CC47A3">
              <w:t>ausgibt.</w:t>
            </w:r>
          </w:p>
        </w:tc>
      </w:tr>
    </w:tbl>
    <w:p w:rsidR="00CC47A3" w:rsidRDefault="00CC47A3">
      <w:pPr>
        <w:spacing w:before="0" w:after="0"/>
      </w:pPr>
    </w:p>
    <w:p w:rsidR="001D7E61" w:rsidRDefault="001D7E61">
      <w:pPr>
        <w:spacing w:before="0" w:after="0"/>
      </w:pPr>
    </w:p>
    <w:p w:rsidR="00CC47A3" w:rsidRPr="006F6824" w:rsidRDefault="00CC47A3" w:rsidP="00A4653B">
      <w:pPr>
        <w:pStyle w:val="berschrift1"/>
        <w:rPr>
          <w:rStyle w:val="KopfzeileZchn"/>
        </w:rPr>
      </w:pPr>
      <w:bookmarkStart w:id="11" w:name="_Toc458599339"/>
      <w:r>
        <w:rPr>
          <w:rStyle w:val="KopfzeileZchn"/>
        </w:rPr>
        <w:t xml:space="preserve">Arrays </w:t>
      </w:r>
      <w:r w:rsidR="001D7E61">
        <w:rPr>
          <w:rStyle w:val="KopfzeileZchn"/>
        </w:rPr>
        <w:t>(Teil 2)</w:t>
      </w:r>
      <w:r>
        <w:rPr>
          <w:rStyle w:val="KopfzeileZchn"/>
        </w:rPr>
        <w:tab/>
        <w:t>(</w:t>
      </w:r>
      <w:r w:rsidR="004A67B0">
        <w:rPr>
          <w:rStyle w:val="KopfzeileZchn"/>
        </w:rPr>
        <w:t>Kap</w:t>
      </w:r>
      <w:r w:rsidR="00226047">
        <w:rPr>
          <w:rStyle w:val="KopfzeileZchn"/>
        </w:rPr>
        <w:t xml:space="preserve"> 3,</w:t>
      </w:r>
      <w:r w:rsidR="004A67B0">
        <w:rPr>
          <w:rStyle w:val="KopfzeileZchn"/>
        </w:rPr>
        <w:t xml:space="preserve"> 8 + 9</w:t>
      </w:r>
      <w:r w:rsidRPr="006F6824">
        <w:rPr>
          <w:rStyle w:val="KopfzeileZchn"/>
        </w:rPr>
        <w:t>)</w:t>
      </w:r>
      <w:bookmarkEnd w:id="1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CC47A3" w:rsidRPr="00DC4448" w:rsidTr="001D7E61">
        <w:trPr>
          <w:cantSplit/>
          <w:trHeight w:val="409"/>
        </w:trPr>
        <w:tc>
          <w:tcPr>
            <w:tcW w:w="984" w:type="pct"/>
            <w:shd w:val="clear" w:color="auto" w:fill="FFF3F3"/>
            <w:vAlign w:val="center"/>
          </w:tcPr>
          <w:p w:rsidR="00CC47A3" w:rsidRPr="00CF2988" w:rsidRDefault="00CC47A3" w:rsidP="00E24C93">
            <w:pPr>
              <w:rPr>
                <w:b/>
              </w:rPr>
            </w:pPr>
            <w:r>
              <w:rPr>
                <w:b/>
              </w:rPr>
              <w:t>er</w:t>
            </w:r>
            <w:r w:rsidRPr="00CF2988">
              <w:rPr>
                <w:b/>
              </w:rPr>
              <w:t>wünschtes</w:t>
            </w:r>
            <w:r>
              <w:rPr>
                <w:b/>
              </w:rPr>
              <w:br/>
            </w:r>
            <w:r w:rsidRPr="00CF2988">
              <w:rPr>
                <w:b/>
              </w:rPr>
              <w:t>Ergebnis</w:t>
            </w:r>
          </w:p>
        </w:tc>
        <w:tc>
          <w:tcPr>
            <w:tcW w:w="4016" w:type="pct"/>
            <w:vAlign w:val="center"/>
          </w:tcPr>
          <w:p w:rsidR="00CC47A3" w:rsidRPr="00574147" w:rsidRDefault="001D7E61" w:rsidP="00E24C93">
            <w:r>
              <w:t>Sie können Inhalte in Arrays erfassen und ausgeben</w:t>
            </w:r>
          </w:p>
        </w:tc>
      </w:tr>
      <w:tr w:rsidR="00CC47A3" w:rsidRPr="00DC4448" w:rsidTr="00E24C93">
        <w:trPr>
          <w:cantSplit/>
          <w:trHeight w:val="426"/>
        </w:trPr>
        <w:tc>
          <w:tcPr>
            <w:tcW w:w="984" w:type="pct"/>
            <w:shd w:val="clear" w:color="auto" w:fill="FFF3F3"/>
            <w:vAlign w:val="center"/>
          </w:tcPr>
          <w:p w:rsidR="00CC47A3" w:rsidRDefault="00CC47A3" w:rsidP="00E24C93">
            <w:pPr>
              <w:rPr>
                <w:b/>
              </w:rPr>
            </w:pPr>
            <w:r>
              <w:rPr>
                <w:b/>
              </w:rPr>
              <w:t>Aufgabentyp</w:t>
            </w:r>
          </w:p>
        </w:tc>
        <w:tc>
          <w:tcPr>
            <w:tcW w:w="4016" w:type="pct"/>
            <w:vAlign w:val="center"/>
          </w:tcPr>
          <w:p w:rsidR="00CC47A3" w:rsidRPr="00372F9B" w:rsidRDefault="00CC47A3" w:rsidP="00E24C93">
            <w:r>
              <w:t>Einzelaufgabe</w:t>
            </w:r>
          </w:p>
        </w:tc>
      </w:tr>
      <w:tr w:rsidR="00CC47A3"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CC47A3" w:rsidRPr="00CF2988" w:rsidRDefault="00CC47A3"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CC47A3" w:rsidRPr="001D3146" w:rsidRDefault="00CC47A3" w:rsidP="00E24C93">
            <w:pPr>
              <w:pStyle w:val="Aufzhlungszeichen"/>
              <w:numPr>
                <w:ilvl w:val="0"/>
                <w:numId w:val="0"/>
              </w:numPr>
              <w:rPr>
                <w:rFonts w:cs="Arial"/>
              </w:rPr>
            </w:pPr>
            <w:r>
              <w:rPr>
                <w:rFonts w:cs="Arial"/>
              </w:rPr>
              <w:t>20 Min.</w:t>
            </w:r>
          </w:p>
        </w:tc>
      </w:tr>
      <w:tr w:rsidR="00CC47A3" w:rsidRPr="00DC4448" w:rsidTr="001D7E61">
        <w:trPr>
          <w:cantSplit/>
          <w:trHeight w:val="1006"/>
        </w:trPr>
        <w:tc>
          <w:tcPr>
            <w:tcW w:w="984" w:type="pct"/>
            <w:shd w:val="clear" w:color="auto" w:fill="FFF3F3"/>
            <w:vAlign w:val="center"/>
          </w:tcPr>
          <w:p w:rsidR="00CC47A3" w:rsidRPr="00CF2988" w:rsidRDefault="00CC47A3" w:rsidP="00E24C93">
            <w:pPr>
              <w:rPr>
                <w:b/>
              </w:rPr>
            </w:pPr>
            <w:r w:rsidRPr="00CF2988">
              <w:rPr>
                <w:b/>
              </w:rPr>
              <w:t>Ausgangslage</w:t>
            </w:r>
          </w:p>
        </w:tc>
        <w:tc>
          <w:tcPr>
            <w:tcW w:w="4016" w:type="pct"/>
            <w:vAlign w:val="center"/>
          </w:tcPr>
          <w:p w:rsidR="00CC47A3" w:rsidRPr="00DC4448" w:rsidRDefault="00CC47A3" w:rsidP="00E24C93">
            <w:r>
              <w:t>Bisher konnte jede Variable nur einen Wert speichern. In PHP können in einem Array beliebig viele Werte gespeichert werden. Benutzen Sie für diese Aufgabe das Array der Aufgabe 3-4.</w:t>
            </w:r>
          </w:p>
        </w:tc>
      </w:tr>
      <w:tr w:rsidR="00CC47A3" w:rsidRPr="00DC4448" w:rsidTr="00E24C93">
        <w:trPr>
          <w:cantSplit/>
          <w:trHeight w:val="485"/>
        </w:trPr>
        <w:tc>
          <w:tcPr>
            <w:tcW w:w="984" w:type="pct"/>
            <w:shd w:val="clear" w:color="auto" w:fill="FFF3F3"/>
            <w:vAlign w:val="center"/>
          </w:tcPr>
          <w:p w:rsidR="00CC47A3" w:rsidRPr="00CF2988" w:rsidRDefault="00CC47A3" w:rsidP="00E24C93">
            <w:pPr>
              <w:rPr>
                <w:b/>
              </w:rPr>
            </w:pPr>
            <w:r w:rsidRPr="00CF2988">
              <w:rPr>
                <w:b/>
              </w:rPr>
              <w:t>Aufgabe</w:t>
            </w:r>
          </w:p>
        </w:tc>
        <w:tc>
          <w:tcPr>
            <w:tcW w:w="4016" w:type="pct"/>
            <w:vAlign w:val="center"/>
          </w:tcPr>
          <w:p w:rsidR="00CC47A3" w:rsidRDefault="00CC47A3" w:rsidP="00CC47A3">
            <w:pPr>
              <w:ind w:left="705" w:hanging="705"/>
            </w:pPr>
            <w:r>
              <w:t>Erstellen Sie eine neue PHP Datei und lösen Sie folgende Aufgaben:</w:t>
            </w:r>
          </w:p>
          <w:p w:rsidR="00CC47A3" w:rsidRDefault="00CC47A3" w:rsidP="00CC47A3">
            <w:pPr>
              <w:pStyle w:val="Aufzhlungszeichen"/>
              <w:tabs>
                <w:tab w:val="clear" w:pos="227"/>
                <w:tab w:val="left" w:pos="170"/>
              </w:tabs>
              <w:spacing w:before="0"/>
              <w:ind w:left="170" w:hanging="170"/>
            </w:pPr>
            <w:r>
              <w:t>Sie wollen wissen wie viele Einträge Ihr Array hat, sie benutzen dazu „</w:t>
            </w:r>
            <w:proofErr w:type="spellStart"/>
            <w:r>
              <w:t>count</w:t>
            </w:r>
            <w:proofErr w:type="spellEnd"/>
            <w:r>
              <w:t>“</w:t>
            </w:r>
          </w:p>
          <w:p w:rsidR="00CC47A3" w:rsidRDefault="00CC47A3" w:rsidP="00CC47A3">
            <w:pPr>
              <w:pStyle w:val="Aufzhlungszeichen"/>
              <w:tabs>
                <w:tab w:val="clear" w:pos="227"/>
                <w:tab w:val="left" w:pos="170"/>
              </w:tabs>
              <w:spacing w:before="0"/>
              <w:ind w:left="170" w:hanging="170"/>
            </w:pPr>
            <w:r>
              <w:t>Sortieren Sie das Array in der Ausgabe alphabetisch</w:t>
            </w:r>
          </w:p>
          <w:p w:rsidR="00CC47A3" w:rsidRPr="00DC4448" w:rsidRDefault="00CC47A3" w:rsidP="00CC47A3">
            <w:pPr>
              <w:pStyle w:val="Aufzhlungszeichen"/>
              <w:tabs>
                <w:tab w:val="clear" w:pos="227"/>
                <w:tab w:val="left" w:pos="170"/>
              </w:tabs>
              <w:spacing w:before="0"/>
              <w:ind w:left="170" w:hanging="170"/>
            </w:pPr>
            <w:r>
              <w:t>Entfernen Sie den ersten Schlüssel aus dem Array</w:t>
            </w:r>
          </w:p>
        </w:tc>
      </w:tr>
      <w:tr w:rsidR="00CC47A3" w:rsidRPr="00DC4448" w:rsidTr="00E24C93">
        <w:trPr>
          <w:cantSplit/>
        </w:trPr>
        <w:tc>
          <w:tcPr>
            <w:tcW w:w="984" w:type="pct"/>
            <w:shd w:val="clear" w:color="auto" w:fill="FFF3F3"/>
            <w:vAlign w:val="center"/>
          </w:tcPr>
          <w:p w:rsidR="00CC47A3" w:rsidRPr="00CF2988" w:rsidRDefault="00CC47A3" w:rsidP="00E24C93">
            <w:pPr>
              <w:rPr>
                <w:b/>
              </w:rPr>
            </w:pPr>
            <w:r>
              <w:rPr>
                <w:b/>
              </w:rPr>
              <w:t>Hinweis</w:t>
            </w:r>
            <w:r>
              <w:rPr>
                <w:b/>
              </w:rPr>
              <w:br/>
              <w:t>Hilfsmittel</w:t>
            </w:r>
          </w:p>
        </w:tc>
        <w:tc>
          <w:tcPr>
            <w:tcW w:w="4016" w:type="pct"/>
            <w:vAlign w:val="center"/>
          </w:tcPr>
          <w:p w:rsidR="00CC47A3" w:rsidRPr="00DC4448" w:rsidRDefault="001D7E61" w:rsidP="007C057C">
            <w:pPr>
              <w:pStyle w:val="Aufzhlungszeichen"/>
            </w:pPr>
            <w:r>
              <w:t xml:space="preserve">Speichern Sie ihre Arbeit unter </w:t>
            </w:r>
            <w:r w:rsidRPr="001D7E61">
              <w:rPr>
                <w:b/>
                <w:i/>
              </w:rPr>
              <w:t>B14-133-0</w:t>
            </w:r>
            <w:r w:rsidR="007C057C">
              <w:rPr>
                <w:b/>
                <w:i/>
              </w:rPr>
              <w:t>9</w:t>
            </w:r>
            <w:r w:rsidRPr="001D7E61">
              <w:rPr>
                <w:b/>
                <w:i/>
              </w:rPr>
              <w:t>.php</w:t>
            </w:r>
            <w:r>
              <w:t>.</w:t>
            </w:r>
          </w:p>
        </w:tc>
      </w:tr>
      <w:tr w:rsidR="00CC47A3" w:rsidRPr="00DC4448" w:rsidTr="00E24C93">
        <w:trPr>
          <w:cantSplit/>
          <w:trHeight w:val="515"/>
        </w:trPr>
        <w:tc>
          <w:tcPr>
            <w:tcW w:w="984" w:type="pct"/>
            <w:shd w:val="clear" w:color="auto" w:fill="FFF3F3"/>
            <w:vAlign w:val="center"/>
          </w:tcPr>
          <w:p w:rsidR="00CC47A3" w:rsidRPr="00CF2988" w:rsidRDefault="00CC47A3" w:rsidP="00E24C93">
            <w:pPr>
              <w:rPr>
                <w:b/>
              </w:rPr>
            </w:pPr>
            <w:r w:rsidRPr="00CF2988">
              <w:rPr>
                <w:b/>
              </w:rPr>
              <w:t>Ergebnis</w:t>
            </w:r>
          </w:p>
        </w:tc>
        <w:tc>
          <w:tcPr>
            <w:tcW w:w="4016" w:type="pct"/>
            <w:vAlign w:val="center"/>
          </w:tcPr>
          <w:p w:rsidR="00CC47A3" w:rsidRPr="00DC4448" w:rsidRDefault="00CC47A3" w:rsidP="00CC47A3">
            <w:pPr>
              <w:pStyle w:val="Aufzhlungszeichen"/>
            </w:pPr>
            <w:r w:rsidRPr="0040495A">
              <w:t xml:space="preserve">Die Datei </w:t>
            </w:r>
            <w:r w:rsidR="007C057C" w:rsidRPr="001D7E61">
              <w:rPr>
                <w:b/>
                <w:i/>
              </w:rPr>
              <w:t>B14-133-0</w:t>
            </w:r>
            <w:r w:rsidR="007C057C">
              <w:rPr>
                <w:b/>
                <w:i/>
              </w:rPr>
              <w:t>9</w:t>
            </w:r>
            <w:r w:rsidR="007C057C" w:rsidRPr="001D7E61">
              <w:rPr>
                <w:b/>
                <w:i/>
              </w:rPr>
              <w:t>.php</w:t>
            </w:r>
            <w:r w:rsidRPr="0040495A">
              <w:t>, die die Arrays wie in der Aufgabenstellung ausgibt.</w:t>
            </w:r>
          </w:p>
        </w:tc>
      </w:tr>
    </w:tbl>
    <w:p w:rsidR="00CC47A3" w:rsidRDefault="00CC47A3">
      <w:pPr>
        <w:spacing w:before="0" w:after="0"/>
      </w:pPr>
    </w:p>
    <w:p w:rsidR="00CC47A3" w:rsidRDefault="00CC47A3" w:rsidP="00CC47A3">
      <w:r>
        <w:br w:type="page"/>
      </w:r>
    </w:p>
    <w:p w:rsidR="00CC47A3" w:rsidRPr="006F6824" w:rsidRDefault="00CC47A3" w:rsidP="00A4653B">
      <w:pPr>
        <w:pStyle w:val="berschrift1"/>
        <w:rPr>
          <w:rStyle w:val="KopfzeileZchn"/>
        </w:rPr>
      </w:pPr>
      <w:bookmarkStart w:id="12" w:name="_Toc458599340"/>
      <w:r>
        <w:rPr>
          <w:rStyle w:val="KopfzeileZchn"/>
        </w:rPr>
        <w:lastRenderedPageBreak/>
        <w:t>Kontrollstrukturen</w:t>
      </w:r>
      <w:r w:rsidR="00E24C93">
        <w:rPr>
          <w:rStyle w:val="KopfzeileZchn"/>
        </w:rPr>
        <w:t xml:space="preserve"> </w:t>
      </w:r>
      <w:r w:rsidR="007C057C">
        <w:rPr>
          <w:rStyle w:val="KopfzeileZchn"/>
        </w:rPr>
        <w:t>(Teil 1)</w:t>
      </w:r>
      <w:r>
        <w:rPr>
          <w:rStyle w:val="KopfzeileZchn"/>
        </w:rPr>
        <w:tab/>
        <w:t>(</w:t>
      </w:r>
      <w:r w:rsidR="004A67B0">
        <w:rPr>
          <w:rStyle w:val="KopfzeileZchn"/>
        </w:rPr>
        <w:t xml:space="preserve">Kap </w:t>
      </w:r>
      <w:r w:rsidR="00226047">
        <w:rPr>
          <w:rStyle w:val="KopfzeileZchn"/>
        </w:rPr>
        <w:t xml:space="preserve">3 + </w:t>
      </w:r>
      <w:r w:rsidR="004A67B0">
        <w:rPr>
          <w:rStyle w:val="KopfzeileZchn"/>
        </w:rPr>
        <w:t>8</w:t>
      </w:r>
      <w:r w:rsidRPr="006F6824">
        <w:rPr>
          <w:rStyle w:val="KopfzeileZchn"/>
        </w:rPr>
        <w:t>)</w:t>
      </w:r>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CC47A3" w:rsidRPr="00DC4448" w:rsidTr="007C057C">
        <w:trPr>
          <w:cantSplit/>
          <w:trHeight w:val="267"/>
        </w:trPr>
        <w:tc>
          <w:tcPr>
            <w:tcW w:w="984" w:type="pct"/>
            <w:shd w:val="clear" w:color="auto" w:fill="FFF3F3"/>
            <w:vAlign w:val="center"/>
          </w:tcPr>
          <w:p w:rsidR="00CC47A3" w:rsidRPr="00CF2988" w:rsidRDefault="00CC47A3" w:rsidP="00E24C93">
            <w:pPr>
              <w:rPr>
                <w:b/>
              </w:rPr>
            </w:pPr>
            <w:r>
              <w:rPr>
                <w:b/>
              </w:rPr>
              <w:t>er</w:t>
            </w:r>
            <w:r w:rsidRPr="00CF2988">
              <w:rPr>
                <w:b/>
              </w:rPr>
              <w:t>wünschtes</w:t>
            </w:r>
            <w:r>
              <w:rPr>
                <w:b/>
              </w:rPr>
              <w:br/>
            </w:r>
            <w:r w:rsidRPr="00CF2988">
              <w:rPr>
                <w:b/>
              </w:rPr>
              <w:t>Ergebnis</w:t>
            </w:r>
          </w:p>
        </w:tc>
        <w:tc>
          <w:tcPr>
            <w:tcW w:w="4016" w:type="pct"/>
            <w:vAlign w:val="center"/>
          </w:tcPr>
          <w:p w:rsidR="00CC47A3" w:rsidRPr="00574147" w:rsidRDefault="007C057C" w:rsidP="007C057C">
            <w:r>
              <w:t xml:space="preserve">Sie können </w:t>
            </w:r>
            <w:r w:rsidR="00CC47A3">
              <w:t xml:space="preserve">Kontrollstrukturen in PHP </w:t>
            </w:r>
            <w:r>
              <w:t>erstellen</w:t>
            </w:r>
            <w:r w:rsidR="00CC47A3">
              <w:t>.</w:t>
            </w:r>
          </w:p>
        </w:tc>
      </w:tr>
      <w:tr w:rsidR="00CC47A3" w:rsidRPr="00DC4448" w:rsidTr="00E24C93">
        <w:trPr>
          <w:cantSplit/>
          <w:trHeight w:val="426"/>
        </w:trPr>
        <w:tc>
          <w:tcPr>
            <w:tcW w:w="984" w:type="pct"/>
            <w:shd w:val="clear" w:color="auto" w:fill="FFF3F3"/>
            <w:vAlign w:val="center"/>
          </w:tcPr>
          <w:p w:rsidR="00CC47A3" w:rsidRDefault="00CC47A3" w:rsidP="00E24C93">
            <w:pPr>
              <w:rPr>
                <w:b/>
              </w:rPr>
            </w:pPr>
            <w:r>
              <w:rPr>
                <w:b/>
              </w:rPr>
              <w:t>Aufgabentyp</w:t>
            </w:r>
          </w:p>
        </w:tc>
        <w:tc>
          <w:tcPr>
            <w:tcW w:w="4016" w:type="pct"/>
            <w:vAlign w:val="center"/>
          </w:tcPr>
          <w:p w:rsidR="00CC47A3" w:rsidRPr="00372F9B" w:rsidRDefault="00CC47A3" w:rsidP="00E24C93">
            <w:r>
              <w:t>Einzelaufgabe</w:t>
            </w:r>
          </w:p>
        </w:tc>
      </w:tr>
      <w:tr w:rsidR="00CC47A3"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CC47A3" w:rsidRPr="00CF2988" w:rsidRDefault="00CC47A3"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CC47A3" w:rsidRPr="001D3146" w:rsidRDefault="00CC47A3" w:rsidP="00E24C93">
            <w:pPr>
              <w:pStyle w:val="Aufzhlungszeichen"/>
              <w:numPr>
                <w:ilvl w:val="0"/>
                <w:numId w:val="0"/>
              </w:numPr>
              <w:rPr>
                <w:rFonts w:cs="Arial"/>
              </w:rPr>
            </w:pPr>
            <w:r>
              <w:rPr>
                <w:rFonts w:cs="Arial"/>
              </w:rPr>
              <w:t>30 Min.</w:t>
            </w:r>
          </w:p>
        </w:tc>
      </w:tr>
      <w:tr w:rsidR="00CC47A3" w:rsidRPr="00DC4448" w:rsidTr="007C057C">
        <w:trPr>
          <w:cantSplit/>
          <w:trHeight w:val="825"/>
        </w:trPr>
        <w:tc>
          <w:tcPr>
            <w:tcW w:w="984" w:type="pct"/>
            <w:shd w:val="clear" w:color="auto" w:fill="FFF3F3"/>
            <w:vAlign w:val="center"/>
          </w:tcPr>
          <w:p w:rsidR="00CC47A3" w:rsidRPr="00CF2988" w:rsidRDefault="00CC47A3" w:rsidP="00E24C93">
            <w:pPr>
              <w:rPr>
                <w:b/>
              </w:rPr>
            </w:pPr>
            <w:r w:rsidRPr="00CF2988">
              <w:rPr>
                <w:b/>
              </w:rPr>
              <w:t>Ausgangslage</w:t>
            </w:r>
          </w:p>
        </w:tc>
        <w:tc>
          <w:tcPr>
            <w:tcW w:w="4016" w:type="pct"/>
            <w:vAlign w:val="center"/>
          </w:tcPr>
          <w:p w:rsidR="00CC47A3" w:rsidRPr="00DC4448" w:rsidRDefault="00CC47A3" w:rsidP="00E24C93">
            <w:r>
              <w:t>Um Programmteile zu überspringen oder beliebig zu wiederholen, setzt man Ko</w:t>
            </w:r>
            <w:r>
              <w:t>n</w:t>
            </w:r>
            <w:r>
              <w:t>trollstrukturen ein, also Verzweigungen und Schleifen.</w:t>
            </w:r>
          </w:p>
        </w:tc>
      </w:tr>
      <w:tr w:rsidR="00CC47A3" w:rsidRPr="00DC4448" w:rsidTr="007C057C">
        <w:trPr>
          <w:cantSplit/>
          <w:trHeight w:val="4394"/>
        </w:trPr>
        <w:tc>
          <w:tcPr>
            <w:tcW w:w="984" w:type="pct"/>
            <w:shd w:val="clear" w:color="auto" w:fill="FFF3F3"/>
            <w:vAlign w:val="center"/>
          </w:tcPr>
          <w:p w:rsidR="00CC47A3" w:rsidRPr="00CF2988" w:rsidRDefault="00CC47A3" w:rsidP="00E24C93">
            <w:pPr>
              <w:rPr>
                <w:b/>
              </w:rPr>
            </w:pPr>
            <w:r w:rsidRPr="00CF2988">
              <w:rPr>
                <w:b/>
              </w:rPr>
              <w:t>Aufgabe</w:t>
            </w:r>
          </w:p>
        </w:tc>
        <w:tc>
          <w:tcPr>
            <w:tcW w:w="4016" w:type="pct"/>
            <w:vAlign w:val="center"/>
          </w:tcPr>
          <w:p w:rsidR="00CC47A3" w:rsidRDefault="00CC47A3" w:rsidP="00CC47A3">
            <w:pPr>
              <w:pStyle w:val="Aufzhlungszeichen"/>
              <w:tabs>
                <w:tab w:val="clear" w:pos="227"/>
                <w:tab w:val="left" w:pos="170"/>
              </w:tabs>
              <w:spacing w:before="0"/>
              <w:ind w:left="170" w:hanging="170"/>
            </w:pPr>
            <w:r>
              <w:t xml:space="preserve">Geben Sie die Inhalte des untenstehenden Arrays in einer </w:t>
            </w:r>
            <w:proofErr w:type="spellStart"/>
            <w:r>
              <w:t>While</w:t>
            </w:r>
            <w:proofErr w:type="spellEnd"/>
            <w:r>
              <w:t xml:space="preserve"> Schleife aus.</w:t>
            </w:r>
          </w:p>
          <w:p w:rsidR="00CC47A3" w:rsidRPr="007C057C" w:rsidRDefault="00CC47A3" w:rsidP="00CC47A3">
            <w:pPr>
              <w:pStyle w:val="PreformattedText"/>
              <w:rPr>
                <w:rFonts w:ascii="Courier New" w:hAnsi="Courier New" w:cs="Courier New"/>
              </w:rPr>
            </w:pPr>
            <w:r w:rsidRPr="007C057C">
              <w:rPr>
                <w:rFonts w:ascii="Courier New" w:hAnsi="Courier New" w:cs="Courier New"/>
              </w:rPr>
              <w:t>$</w:t>
            </w:r>
            <w:proofErr w:type="spellStart"/>
            <w:r w:rsidRPr="007C057C">
              <w:rPr>
                <w:rFonts w:ascii="Courier New" w:hAnsi="Courier New" w:cs="Courier New"/>
              </w:rPr>
              <w:t>standorte</w:t>
            </w:r>
            <w:proofErr w:type="spellEnd"/>
            <w:r w:rsidRPr="007C057C">
              <w:rPr>
                <w:rFonts w:ascii="Courier New" w:hAnsi="Courier New" w:cs="Courier New"/>
              </w:rPr>
              <w:t xml:space="preserve"> = </w:t>
            </w:r>
            <w:proofErr w:type="spellStart"/>
            <w:r w:rsidRPr="007C057C">
              <w:rPr>
                <w:rFonts w:ascii="Courier New" w:hAnsi="Courier New" w:cs="Courier New"/>
              </w:rPr>
              <w:t>array</w:t>
            </w:r>
            <w:proofErr w:type="spellEnd"/>
            <w:r w:rsidRPr="007C057C">
              <w:rPr>
                <w:rFonts w:ascii="Courier New" w:hAnsi="Courier New" w:cs="Courier New"/>
              </w:rPr>
              <w:t>(</w:t>
            </w:r>
          </w:p>
          <w:p w:rsidR="00CC47A3" w:rsidRPr="007C057C" w:rsidRDefault="00CC47A3" w:rsidP="00CC47A3">
            <w:pPr>
              <w:pStyle w:val="PreformattedText"/>
              <w:rPr>
                <w:rFonts w:ascii="Courier New" w:hAnsi="Courier New" w:cs="Courier New"/>
              </w:rPr>
            </w:pPr>
            <w:r w:rsidRPr="007C057C">
              <w:rPr>
                <w:rFonts w:ascii="Courier New" w:hAnsi="Courier New" w:cs="Courier New"/>
              </w:rPr>
              <w:t xml:space="preserve">  "Bern",</w:t>
            </w:r>
          </w:p>
          <w:p w:rsidR="00CC47A3" w:rsidRPr="007C057C" w:rsidRDefault="00CC47A3" w:rsidP="00CC47A3">
            <w:pPr>
              <w:pStyle w:val="PreformattedText"/>
              <w:rPr>
                <w:rFonts w:ascii="Courier New" w:hAnsi="Courier New" w:cs="Courier New"/>
              </w:rPr>
            </w:pPr>
            <w:r w:rsidRPr="007C057C">
              <w:rPr>
                <w:rFonts w:ascii="Courier New" w:hAnsi="Courier New" w:cs="Courier New"/>
              </w:rPr>
              <w:t xml:space="preserve">  "Zürich",</w:t>
            </w:r>
          </w:p>
          <w:p w:rsidR="00CC47A3" w:rsidRPr="007C057C" w:rsidRDefault="00CC47A3" w:rsidP="00CC47A3">
            <w:pPr>
              <w:pStyle w:val="PreformattedText"/>
              <w:rPr>
                <w:rFonts w:ascii="Courier New" w:hAnsi="Courier New" w:cs="Courier New"/>
              </w:rPr>
            </w:pPr>
            <w:r w:rsidRPr="007C057C">
              <w:rPr>
                <w:rFonts w:ascii="Courier New" w:hAnsi="Courier New" w:cs="Courier New"/>
              </w:rPr>
              <w:t xml:space="preserve">  "</w:t>
            </w:r>
            <w:proofErr w:type="spellStart"/>
            <w:r w:rsidRPr="007C057C">
              <w:rPr>
                <w:rFonts w:ascii="Courier New" w:hAnsi="Courier New" w:cs="Courier New"/>
              </w:rPr>
              <w:t>St.Gallen</w:t>
            </w:r>
            <w:proofErr w:type="spellEnd"/>
            <w:r w:rsidRPr="007C057C">
              <w:rPr>
                <w:rFonts w:ascii="Courier New" w:hAnsi="Courier New" w:cs="Courier New"/>
              </w:rPr>
              <w:t>",</w:t>
            </w:r>
          </w:p>
          <w:p w:rsidR="00CC47A3" w:rsidRPr="007C057C" w:rsidRDefault="00CC47A3" w:rsidP="00CC47A3">
            <w:pPr>
              <w:pStyle w:val="PreformattedText"/>
              <w:rPr>
                <w:rFonts w:ascii="Courier New" w:hAnsi="Courier New" w:cs="Courier New"/>
              </w:rPr>
            </w:pPr>
            <w:r w:rsidRPr="007C057C">
              <w:rPr>
                <w:rFonts w:ascii="Courier New" w:hAnsi="Courier New" w:cs="Courier New"/>
              </w:rPr>
              <w:t xml:space="preserve">  "Shanghai",</w:t>
            </w:r>
          </w:p>
          <w:p w:rsidR="00CC47A3" w:rsidRPr="007C057C" w:rsidRDefault="00CC47A3" w:rsidP="00CC47A3">
            <w:pPr>
              <w:pStyle w:val="PreformattedText"/>
              <w:rPr>
                <w:rFonts w:ascii="Courier New" w:hAnsi="Courier New" w:cs="Courier New"/>
              </w:rPr>
            </w:pPr>
            <w:r w:rsidRPr="007C057C">
              <w:rPr>
                <w:rFonts w:ascii="Courier New" w:hAnsi="Courier New" w:cs="Courier New"/>
              </w:rPr>
              <w:t xml:space="preserve">  "Kobe"</w:t>
            </w:r>
          </w:p>
          <w:p w:rsidR="00CC47A3" w:rsidRPr="007C057C" w:rsidRDefault="00CC47A3" w:rsidP="00CC47A3">
            <w:pPr>
              <w:pStyle w:val="PreformattedText"/>
              <w:rPr>
                <w:rFonts w:ascii="Courier New" w:hAnsi="Courier New" w:cs="Courier New"/>
              </w:rPr>
            </w:pPr>
            <w:r w:rsidRPr="007C057C">
              <w:rPr>
                <w:rFonts w:ascii="Courier New" w:hAnsi="Courier New" w:cs="Courier New"/>
              </w:rPr>
              <w:t>);</w:t>
            </w:r>
          </w:p>
          <w:p w:rsidR="00CC47A3" w:rsidRDefault="00CC47A3" w:rsidP="00CC47A3">
            <w:pPr>
              <w:pStyle w:val="Aufzhlungszeichen"/>
              <w:numPr>
                <w:ilvl w:val="0"/>
                <w:numId w:val="0"/>
              </w:numPr>
              <w:ind w:left="170" w:hanging="170"/>
            </w:pPr>
          </w:p>
          <w:p w:rsidR="00CC47A3" w:rsidRDefault="00CC47A3" w:rsidP="00CC47A3">
            <w:pPr>
              <w:pStyle w:val="Aufzhlungszeichen"/>
              <w:tabs>
                <w:tab w:val="clear" w:pos="227"/>
                <w:tab w:val="left" w:pos="170"/>
              </w:tabs>
              <w:spacing w:before="0"/>
              <w:ind w:left="170" w:hanging="170"/>
            </w:pPr>
            <w:r>
              <w:t xml:space="preserve">Geben Sie das Array </w:t>
            </w:r>
            <w:r w:rsidRPr="007C057C">
              <w:rPr>
                <w:b/>
                <w:i/>
              </w:rPr>
              <w:t>$</w:t>
            </w:r>
            <w:proofErr w:type="spellStart"/>
            <w:r w:rsidRPr="007C057C">
              <w:rPr>
                <w:b/>
                <w:i/>
              </w:rPr>
              <w:t>standort</w:t>
            </w:r>
            <w:proofErr w:type="spellEnd"/>
            <w:r w:rsidR="005361D9">
              <w:t xml:space="preserve"> in einer </w:t>
            </w:r>
            <w:proofErr w:type="spellStart"/>
            <w:r w:rsidR="005361D9">
              <w:t>if</w:t>
            </w:r>
            <w:proofErr w:type="spellEnd"/>
            <w:r w:rsidR="005361D9">
              <w:t xml:space="preserve">-Verzweigung </w:t>
            </w:r>
            <w:bookmarkStart w:id="13" w:name="_GoBack"/>
            <w:bookmarkEnd w:id="13"/>
            <w:r>
              <w:t>aus</w:t>
            </w:r>
          </w:p>
          <w:p w:rsidR="00CC47A3" w:rsidRDefault="00CC47A3" w:rsidP="00CC47A3">
            <w:pPr>
              <w:pStyle w:val="Aufzhlungszeichen"/>
              <w:tabs>
                <w:tab w:val="clear" w:pos="227"/>
                <w:tab w:val="left" w:pos="170"/>
              </w:tabs>
              <w:spacing w:before="0"/>
              <w:ind w:left="170" w:hanging="170"/>
            </w:pPr>
            <w:r>
              <w:t xml:space="preserve">Geben Sie die Inhalte des untenstehenden Arrays in einer </w:t>
            </w:r>
            <w:proofErr w:type="spellStart"/>
            <w:r>
              <w:t>While</w:t>
            </w:r>
            <w:proofErr w:type="spellEnd"/>
            <w:r>
              <w:t xml:space="preserve"> Schleife aus.</w:t>
            </w:r>
          </w:p>
          <w:p w:rsidR="00CC47A3" w:rsidRPr="007C057C" w:rsidRDefault="00CC47A3" w:rsidP="00CC47A3">
            <w:pPr>
              <w:pStyle w:val="PreformattedText"/>
              <w:rPr>
                <w:rFonts w:ascii="Courier New" w:hAnsi="Courier New" w:cs="Courier New"/>
                <w:lang w:val="en-US"/>
              </w:rPr>
            </w:pPr>
            <w:r w:rsidRPr="007C057C">
              <w:rPr>
                <w:rFonts w:ascii="Courier New" w:hAnsi="Courier New" w:cs="Courier New"/>
                <w:lang w:val="en-US"/>
              </w:rPr>
              <w:t>$</w:t>
            </w:r>
            <w:proofErr w:type="spellStart"/>
            <w:r w:rsidRPr="007C057C">
              <w:rPr>
                <w:rFonts w:ascii="Courier New" w:hAnsi="Courier New" w:cs="Courier New"/>
                <w:lang w:val="en-US"/>
              </w:rPr>
              <w:t>mitarbeiter</w:t>
            </w:r>
            <w:proofErr w:type="spellEnd"/>
            <w:r w:rsidRPr="007C057C">
              <w:rPr>
                <w:rFonts w:ascii="Courier New" w:hAnsi="Courier New" w:cs="Courier New"/>
                <w:lang w:val="en-US"/>
              </w:rPr>
              <w:t xml:space="preserve"> = array(</w:t>
            </w:r>
          </w:p>
          <w:p w:rsidR="00CC47A3" w:rsidRPr="007C057C" w:rsidRDefault="00CC47A3" w:rsidP="00CC47A3">
            <w:pPr>
              <w:pStyle w:val="PreformattedText"/>
              <w:rPr>
                <w:rFonts w:ascii="Courier New" w:hAnsi="Courier New" w:cs="Courier New"/>
                <w:lang w:val="en-US"/>
              </w:rPr>
            </w:pPr>
            <w:r w:rsidRPr="007C057C">
              <w:rPr>
                <w:rFonts w:ascii="Courier New" w:hAnsi="Courier New" w:cs="Courier New"/>
                <w:lang w:val="en-US"/>
              </w:rPr>
              <w:t xml:space="preserve">  array("Bern",250),</w:t>
            </w:r>
          </w:p>
          <w:p w:rsidR="00CC47A3" w:rsidRPr="007C057C" w:rsidRDefault="00CC47A3" w:rsidP="00CC47A3">
            <w:pPr>
              <w:pStyle w:val="PreformattedText"/>
              <w:rPr>
                <w:rFonts w:ascii="Courier New" w:hAnsi="Courier New" w:cs="Courier New"/>
                <w:lang w:val="en-US"/>
              </w:rPr>
            </w:pPr>
            <w:r w:rsidRPr="007C057C">
              <w:rPr>
                <w:rFonts w:ascii="Courier New" w:hAnsi="Courier New" w:cs="Courier New"/>
                <w:lang w:val="en-US"/>
              </w:rPr>
              <w:t xml:space="preserve">  array("Zürich",7),</w:t>
            </w:r>
          </w:p>
          <w:p w:rsidR="00CC47A3" w:rsidRPr="007C057C" w:rsidRDefault="00CC47A3" w:rsidP="00CC47A3">
            <w:pPr>
              <w:pStyle w:val="PreformattedText"/>
              <w:rPr>
                <w:rFonts w:ascii="Courier New" w:hAnsi="Courier New" w:cs="Courier New"/>
                <w:lang w:val="en-US"/>
              </w:rPr>
            </w:pPr>
            <w:r w:rsidRPr="007C057C">
              <w:rPr>
                <w:rFonts w:ascii="Courier New" w:hAnsi="Courier New" w:cs="Courier New"/>
                <w:lang w:val="en-US"/>
              </w:rPr>
              <w:t xml:space="preserve">  array("St.Gallen",35),</w:t>
            </w:r>
          </w:p>
          <w:p w:rsidR="00CC47A3" w:rsidRPr="007C057C" w:rsidRDefault="00CC47A3" w:rsidP="00CC47A3">
            <w:pPr>
              <w:pStyle w:val="PreformattedText"/>
              <w:rPr>
                <w:rFonts w:ascii="Courier New" w:hAnsi="Courier New" w:cs="Courier New"/>
                <w:lang w:val="en-US"/>
              </w:rPr>
            </w:pPr>
            <w:r w:rsidRPr="007C057C">
              <w:rPr>
                <w:rFonts w:ascii="Courier New" w:hAnsi="Courier New" w:cs="Courier New"/>
                <w:lang w:val="en-US"/>
              </w:rPr>
              <w:t xml:space="preserve">  array("Shanghai",30),</w:t>
            </w:r>
          </w:p>
          <w:p w:rsidR="00CC47A3" w:rsidRPr="00DC4448" w:rsidRDefault="00CC47A3" w:rsidP="00CC47A3">
            <w:pPr>
              <w:pStyle w:val="PreformattedText"/>
            </w:pPr>
            <w:r w:rsidRPr="007C057C">
              <w:rPr>
                <w:rFonts w:ascii="Courier New" w:hAnsi="Courier New" w:cs="Courier New"/>
                <w:lang w:val="en-US"/>
              </w:rPr>
              <w:t xml:space="preserve">  </w:t>
            </w:r>
            <w:proofErr w:type="spellStart"/>
            <w:r w:rsidRPr="007C057C">
              <w:rPr>
                <w:rFonts w:ascii="Courier New" w:hAnsi="Courier New" w:cs="Courier New"/>
              </w:rPr>
              <w:t>array</w:t>
            </w:r>
            <w:proofErr w:type="spellEnd"/>
            <w:r w:rsidRPr="007C057C">
              <w:rPr>
                <w:rFonts w:ascii="Courier New" w:hAnsi="Courier New" w:cs="Courier New"/>
              </w:rPr>
              <w:t>("Kobe",50),</w:t>
            </w:r>
          </w:p>
        </w:tc>
      </w:tr>
      <w:tr w:rsidR="00CC47A3" w:rsidRPr="00DC4448" w:rsidTr="007C057C">
        <w:trPr>
          <w:cantSplit/>
          <w:trHeight w:val="836"/>
        </w:trPr>
        <w:tc>
          <w:tcPr>
            <w:tcW w:w="984" w:type="pct"/>
            <w:shd w:val="clear" w:color="auto" w:fill="FFF3F3"/>
            <w:vAlign w:val="center"/>
          </w:tcPr>
          <w:p w:rsidR="00CC47A3" w:rsidRPr="00CF2988" w:rsidRDefault="00CC47A3" w:rsidP="00E24C93">
            <w:pPr>
              <w:rPr>
                <w:b/>
              </w:rPr>
            </w:pPr>
            <w:r>
              <w:rPr>
                <w:b/>
              </w:rPr>
              <w:t>Hinweis</w:t>
            </w:r>
            <w:r>
              <w:rPr>
                <w:b/>
              </w:rPr>
              <w:br/>
              <w:t>Hilfsmittel</w:t>
            </w:r>
          </w:p>
        </w:tc>
        <w:tc>
          <w:tcPr>
            <w:tcW w:w="4016" w:type="pct"/>
            <w:vAlign w:val="center"/>
          </w:tcPr>
          <w:p w:rsidR="007C057C" w:rsidRDefault="00CC47A3" w:rsidP="00CC47A3">
            <w:pPr>
              <w:pStyle w:val="Aufzhlungszeichen"/>
            </w:pPr>
            <w:r>
              <w:t>Erstellen Sie eine neue, leere PHP Datei</w:t>
            </w:r>
          </w:p>
          <w:p w:rsidR="00CC47A3" w:rsidRPr="00DC4448" w:rsidRDefault="007C057C" w:rsidP="007C057C">
            <w:pPr>
              <w:pStyle w:val="Aufzhlungszeichen"/>
            </w:pPr>
            <w:r>
              <w:t xml:space="preserve">Speichern Sie ihre Arbeit unter </w:t>
            </w:r>
            <w:r w:rsidRPr="001D7E61">
              <w:rPr>
                <w:b/>
                <w:i/>
              </w:rPr>
              <w:t>B14-133-</w:t>
            </w:r>
            <w:r>
              <w:rPr>
                <w:b/>
                <w:i/>
              </w:rPr>
              <w:t>10</w:t>
            </w:r>
            <w:r w:rsidRPr="001D7E61">
              <w:rPr>
                <w:b/>
                <w:i/>
              </w:rPr>
              <w:t>.php</w:t>
            </w:r>
            <w:r>
              <w:t>.</w:t>
            </w:r>
          </w:p>
        </w:tc>
      </w:tr>
      <w:tr w:rsidR="00CC47A3" w:rsidRPr="00DC4448" w:rsidTr="00E24C93">
        <w:trPr>
          <w:cantSplit/>
          <w:trHeight w:val="515"/>
        </w:trPr>
        <w:tc>
          <w:tcPr>
            <w:tcW w:w="984" w:type="pct"/>
            <w:shd w:val="clear" w:color="auto" w:fill="FFF3F3"/>
            <w:vAlign w:val="center"/>
          </w:tcPr>
          <w:p w:rsidR="00CC47A3" w:rsidRPr="00CF2988" w:rsidRDefault="00CC47A3" w:rsidP="00E24C93">
            <w:pPr>
              <w:rPr>
                <w:b/>
              </w:rPr>
            </w:pPr>
            <w:r w:rsidRPr="00CF2988">
              <w:rPr>
                <w:b/>
              </w:rPr>
              <w:t>Ergebnis</w:t>
            </w:r>
          </w:p>
        </w:tc>
        <w:tc>
          <w:tcPr>
            <w:tcW w:w="4016" w:type="pct"/>
            <w:vAlign w:val="center"/>
          </w:tcPr>
          <w:p w:rsidR="00CC47A3" w:rsidRPr="00DC4448" w:rsidRDefault="00CC47A3" w:rsidP="007C057C">
            <w:pPr>
              <w:pStyle w:val="Aufzhlungszeichen"/>
            </w:pPr>
            <w:r>
              <w:t xml:space="preserve">Die </w:t>
            </w:r>
            <w:r w:rsidR="007C057C">
              <w:t xml:space="preserve">korrekt arbeitende </w:t>
            </w:r>
            <w:r>
              <w:t xml:space="preserve">Datei </w:t>
            </w:r>
            <w:r w:rsidR="007C057C" w:rsidRPr="001D7E61">
              <w:rPr>
                <w:b/>
                <w:i/>
              </w:rPr>
              <w:t>B14-133-</w:t>
            </w:r>
            <w:r w:rsidR="007C057C">
              <w:rPr>
                <w:b/>
                <w:i/>
              </w:rPr>
              <w:t>10</w:t>
            </w:r>
            <w:r w:rsidR="007C057C" w:rsidRPr="001D7E61">
              <w:rPr>
                <w:b/>
                <w:i/>
              </w:rPr>
              <w:t>.php</w:t>
            </w:r>
            <w:r w:rsidR="007C057C">
              <w:t xml:space="preserve"> </w:t>
            </w:r>
            <w:r>
              <w:t>in Ihrem Verzeichnis.</w:t>
            </w:r>
          </w:p>
        </w:tc>
      </w:tr>
    </w:tbl>
    <w:p w:rsidR="00E24C93" w:rsidRDefault="00E24C93">
      <w:pPr>
        <w:spacing w:before="0" w:after="0"/>
      </w:pPr>
    </w:p>
    <w:p w:rsidR="00E24C93" w:rsidRDefault="00E24C93" w:rsidP="00E24C93">
      <w:r>
        <w:br w:type="page"/>
      </w:r>
    </w:p>
    <w:p w:rsidR="00E24C93" w:rsidRPr="006F6824" w:rsidRDefault="00E24C93" w:rsidP="00A4653B">
      <w:pPr>
        <w:pStyle w:val="berschrift1"/>
        <w:rPr>
          <w:rStyle w:val="KopfzeileZchn"/>
        </w:rPr>
      </w:pPr>
      <w:bookmarkStart w:id="14" w:name="_Toc458599341"/>
      <w:r>
        <w:rPr>
          <w:rStyle w:val="KopfzeileZchn"/>
        </w:rPr>
        <w:lastRenderedPageBreak/>
        <w:t xml:space="preserve">Kontrollstrukturen </w:t>
      </w:r>
      <w:r w:rsidR="007C057C">
        <w:rPr>
          <w:rStyle w:val="KopfzeileZchn"/>
        </w:rPr>
        <w:t>(Teil 2)</w:t>
      </w:r>
      <w:r>
        <w:rPr>
          <w:rStyle w:val="KopfzeileZchn"/>
        </w:rPr>
        <w:tab/>
        <w:t>(</w:t>
      </w:r>
      <w:r w:rsidR="004A67B0">
        <w:rPr>
          <w:rStyle w:val="KopfzeileZchn"/>
        </w:rPr>
        <w:t xml:space="preserve">Kap </w:t>
      </w:r>
      <w:r w:rsidR="00226047">
        <w:rPr>
          <w:rStyle w:val="KopfzeileZchn"/>
        </w:rPr>
        <w:t xml:space="preserve">3 + </w:t>
      </w:r>
      <w:r w:rsidR="004A67B0">
        <w:rPr>
          <w:rStyle w:val="KopfzeileZchn"/>
        </w:rPr>
        <w:t>8</w:t>
      </w:r>
      <w:r w:rsidRPr="006F6824">
        <w:rPr>
          <w:rStyle w:val="KopfzeileZchn"/>
        </w:rPr>
        <w:t>)</w:t>
      </w:r>
      <w:bookmarkEnd w:id="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E24C93" w:rsidRPr="00DC4448" w:rsidTr="007C057C">
        <w:trPr>
          <w:cantSplit/>
          <w:trHeight w:val="70"/>
        </w:trPr>
        <w:tc>
          <w:tcPr>
            <w:tcW w:w="984" w:type="pct"/>
            <w:shd w:val="clear" w:color="auto" w:fill="FFF3F3"/>
            <w:vAlign w:val="center"/>
          </w:tcPr>
          <w:p w:rsidR="00E24C93" w:rsidRPr="00CF2988" w:rsidRDefault="00E24C93" w:rsidP="00E24C93">
            <w:pPr>
              <w:rPr>
                <w:b/>
              </w:rPr>
            </w:pPr>
            <w:r>
              <w:rPr>
                <w:b/>
              </w:rPr>
              <w:t>er</w:t>
            </w:r>
            <w:r w:rsidRPr="00CF2988">
              <w:rPr>
                <w:b/>
              </w:rPr>
              <w:t>wünschtes</w:t>
            </w:r>
            <w:r>
              <w:rPr>
                <w:b/>
              </w:rPr>
              <w:br/>
            </w:r>
            <w:r w:rsidRPr="00CF2988">
              <w:rPr>
                <w:b/>
              </w:rPr>
              <w:t>Ergebnis</w:t>
            </w:r>
          </w:p>
        </w:tc>
        <w:tc>
          <w:tcPr>
            <w:tcW w:w="4016" w:type="pct"/>
            <w:vAlign w:val="center"/>
          </w:tcPr>
          <w:p w:rsidR="00E24C93" w:rsidRPr="00574147" w:rsidRDefault="007C057C" w:rsidP="00E24C93">
            <w:r>
              <w:t>Sie können Kontrollstrukturen in PHP erstellen.</w:t>
            </w:r>
          </w:p>
        </w:tc>
      </w:tr>
      <w:tr w:rsidR="00E24C93" w:rsidRPr="00DC4448" w:rsidTr="00E24C93">
        <w:trPr>
          <w:cantSplit/>
          <w:trHeight w:val="426"/>
        </w:trPr>
        <w:tc>
          <w:tcPr>
            <w:tcW w:w="984" w:type="pct"/>
            <w:shd w:val="clear" w:color="auto" w:fill="FFF3F3"/>
            <w:vAlign w:val="center"/>
          </w:tcPr>
          <w:p w:rsidR="00E24C93" w:rsidRDefault="00E24C93" w:rsidP="00E24C93">
            <w:pPr>
              <w:rPr>
                <w:b/>
              </w:rPr>
            </w:pPr>
            <w:r>
              <w:rPr>
                <w:b/>
              </w:rPr>
              <w:t>Aufgabentyp</w:t>
            </w:r>
          </w:p>
        </w:tc>
        <w:tc>
          <w:tcPr>
            <w:tcW w:w="4016" w:type="pct"/>
            <w:vAlign w:val="center"/>
          </w:tcPr>
          <w:p w:rsidR="00E24C93" w:rsidRPr="00372F9B" w:rsidRDefault="00E24C93" w:rsidP="00E24C93">
            <w:r>
              <w:t>Einzelaufgabe</w:t>
            </w:r>
          </w:p>
        </w:tc>
      </w:tr>
      <w:tr w:rsidR="00E24C93"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E24C93" w:rsidRPr="00CF2988" w:rsidRDefault="00E24C93"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E24C93" w:rsidRPr="001D3146" w:rsidRDefault="00E24C93" w:rsidP="00E24C93">
            <w:pPr>
              <w:pStyle w:val="Aufzhlungszeichen"/>
              <w:numPr>
                <w:ilvl w:val="0"/>
                <w:numId w:val="0"/>
              </w:numPr>
              <w:rPr>
                <w:rFonts w:cs="Arial"/>
              </w:rPr>
            </w:pPr>
            <w:r>
              <w:rPr>
                <w:rFonts w:cs="Arial"/>
              </w:rPr>
              <w:t>30 Min.</w:t>
            </w:r>
          </w:p>
        </w:tc>
      </w:tr>
      <w:tr w:rsidR="00E24C93" w:rsidRPr="00DC4448" w:rsidTr="007C057C">
        <w:trPr>
          <w:cantSplit/>
          <w:trHeight w:val="683"/>
        </w:trPr>
        <w:tc>
          <w:tcPr>
            <w:tcW w:w="984" w:type="pct"/>
            <w:shd w:val="clear" w:color="auto" w:fill="FFF3F3"/>
            <w:vAlign w:val="center"/>
          </w:tcPr>
          <w:p w:rsidR="00E24C93" w:rsidRPr="00CF2988" w:rsidRDefault="00E24C93" w:rsidP="00E24C93">
            <w:pPr>
              <w:rPr>
                <w:b/>
              </w:rPr>
            </w:pPr>
            <w:r w:rsidRPr="00CF2988">
              <w:rPr>
                <w:b/>
              </w:rPr>
              <w:t>Ausgangslage</w:t>
            </w:r>
          </w:p>
        </w:tc>
        <w:tc>
          <w:tcPr>
            <w:tcW w:w="4016" w:type="pct"/>
            <w:vAlign w:val="center"/>
          </w:tcPr>
          <w:p w:rsidR="00E24C93" w:rsidRPr="00DC4448" w:rsidRDefault="00E24C93" w:rsidP="00E24C93">
            <w:r>
              <w:t>Um Programmteile zu überspringen oder beliebig zu wiederholen, setzt man Ko</w:t>
            </w:r>
            <w:r>
              <w:t>n</w:t>
            </w:r>
            <w:r>
              <w:t>trollstrukturen ein, also Verzweigungen und Schleifen.</w:t>
            </w:r>
          </w:p>
        </w:tc>
      </w:tr>
      <w:tr w:rsidR="00E24C93" w:rsidRPr="00DC4448" w:rsidTr="007C057C">
        <w:trPr>
          <w:cantSplit/>
          <w:trHeight w:val="1982"/>
        </w:trPr>
        <w:tc>
          <w:tcPr>
            <w:tcW w:w="984" w:type="pct"/>
            <w:shd w:val="clear" w:color="auto" w:fill="FFF3F3"/>
            <w:vAlign w:val="center"/>
          </w:tcPr>
          <w:p w:rsidR="00E24C93" w:rsidRPr="00CF2988" w:rsidRDefault="00E24C93" w:rsidP="00E24C93">
            <w:pPr>
              <w:rPr>
                <w:b/>
              </w:rPr>
            </w:pPr>
            <w:r w:rsidRPr="00CF2988">
              <w:rPr>
                <w:b/>
              </w:rPr>
              <w:t>Aufgabe</w:t>
            </w:r>
          </w:p>
        </w:tc>
        <w:tc>
          <w:tcPr>
            <w:tcW w:w="4016" w:type="pct"/>
            <w:vAlign w:val="center"/>
          </w:tcPr>
          <w:p w:rsidR="00E24C93" w:rsidRDefault="00E24C93" w:rsidP="00E24C93">
            <w:r>
              <w:t>Benutzen Sie das Array aus der Aufgabe 3-4. Geben Sie alle Namen und den Vo</w:t>
            </w:r>
            <w:r>
              <w:t>r</w:t>
            </w:r>
            <w:r>
              <w:t xml:space="preserve">namen (Mit einer kleinen Begrüssung) in einer </w:t>
            </w:r>
            <w:proofErr w:type="spellStart"/>
            <w:r>
              <w:t>foreach</w:t>
            </w:r>
            <w:proofErr w:type="spellEnd"/>
            <w:r>
              <w:t xml:space="preserve"> Schleife aus.</w:t>
            </w:r>
          </w:p>
          <w:p w:rsidR="00E24C93" w:rsidRDefault="00E24C93" w:rsidP="00E24C93">
            <w:r>
              <w:t>Resultat im Browser:</w:t>
            </w:r>
          </w:p>
          <w:p w:rsidR="00E24C93" w:rsidRDefault="00E24C93" w:rsidP="00E24C93">
            <w:pPr>
              <w:pStyle w:val="Aufzhlungszeichen"/>
              <w:tabs>
                <w:tab w:val="clear" w:pos="227"/>
                <w:tab w:val="left" w:pos="170"/>
              </w:tabs>
              <w:spacing w:before="0"/>
              <w:ind w:left="170" w:hanging="170"/>
            </w:pPr>
            <w:r>
              <w:t xml:space="preserve">Guten Tag Mia </w:t>
            </w:r>
            <w:proofErr w:type="spellStart"/>
            <w:r>
              <w:t>Monaro</w:t>
            </w:r>
            <w:proofErr w:type="spellEnd"/>
          </w:p>
          <w:p w:rsidR="00E24C93" w:rsidRDefault="00E24C93" w:rsidP="00E24C93">
            <w:pPr>
              <w:pStyle w:val="Aufzhlungszeichen"/>
              <w:tabs>
                <w:tab w:val="clear" w:pos="227"/>
                <w:tab w:val="left" w:pos="170"/>
              </w:tabs>
              <w:spacing w:before="0"/>
              <w:ind w:left="170" w:hanging="170"/>
            </w:pPr>
            <w:r>
              <w:t>Guten Tag Jon Bent</w:t>
            </w:r>
          </w:p>
          <w:p w:rsidR="00E24C93" w:rsidRPr="00DC4448" w:rsidRDefault="00E24C93" w:rsidP="00E24C93">
            <w:pPr>
              <w:pStyle w:val="Aufzhlungszeichen"/>
              <w:tabs>
                <w:tab w:val="clear" w:pos="227"/>
                <w:tab w:val="left" w:pos="170"/>
              </w:tabs>
              <w:spacing w:before="0"/>
              <w:ind w:left="170" w:hanging="170"/>
            </w:pPr>
            <w:r>
              <w:t xml:space="preserve">Guten Tag Gita </w:t>
            </w:r>
            <w:proofErr w:type="spellStart"/>
            <w:r>
              <w:t>Gonzuetta</w:t>
            </w:r>
            <w:proofErr w:type="spellEnd"/>
          </w:p>
        </w:tc>
      </w:tr>
      <w:tr w:rsidR="007C057C" w:rsidRPr="00DC4448" w:rsidTr="00E24C93">
        <w:trPr>
          <w:cantSplit/>
        </w:trPr>
        <w:tc>
          <w:tcPr>
            <w:tcW w:w="984" w:type="pct"/>
            <w:shd w:val="clear" w:color="auto" w:fill="FFF3F3"/>
            <w:vAlign w:val="center"/>
          </w:tcPr>
          <w:p w:rsidR="007C057C" w:rsidRPr="00CF2988" w:rsidRDefault="007C057C" w:rsidP="007C057C">
            <w:pPr>
              <w:rPr>
                <w:b/>
              </w:rPr>
            </w:pPr>
            <w:r>
              <w:rPr>
                <w:b/>
              </w:rPr>
              <w:t>Hinweis</w:t>
            </w:r>
            <w:r>
              <w:rPr>
                <w:b/>
              </w:rPr>
              <w:br/>
              <w:t>Hilfsmittel</w:t>
            </w:r>
          </w:p>
        </w:tc>
        <w:tc>
          <w:tcPr>
            <w:tcW w:w="4016" w:type="pct"/>
            <w:vAlign w:val="center"/>
          </w:tcPr>
          <w:p w:rsidR="007C057C" w:rsidRDefault="007C057C" w:rsidP="007C057C">
            <w:pPr>
              <w:pStyle w:val="Aufzhlungszeichen"/>
            </w:pPr>
            <w:r>
              <w:t>Erstellen Sie eine neue, leere PHP Datei</w:t>
            </w:r>
          </w:p>
          <w:p w:rsidR="007C057C" w:rsidRPr="00DC4448" w:rsidRDefault="007C057C" w:rsidP="007C057C">
            <w:pPr>
              <w:pStyle w:val="Aufzhlungszeichen"/>
            </w:pPr>
            <w:r>
              <w:t xml:space="preserve">Speichern Sie ihre Arbeit unter </w:t>
            </w:r>
            <w:r w:rsidRPr="001D7E61">
              <w:rPr>
                <w:b/>
                <w:i/>
              </w:rPr>
              <w:t>B14-133-</w:t>
            </w:r>
            <w:r>
              <w:rPr>
                <w:b/>
                <w:i/>
              </w:rPr>
              <w:t>11</w:t>
            </w:r>
            <w:r w:rsidRPr="001D7E61">
              <w:rPr>
                <w:b/>
                <w:i/>
              </w:rPr>
              <w:t>.php</w:t>
            </w:r>
            <w:r>
              <w:t>.</w:t>
            </w:r>
          </w:p>
        </w:tc>
      </w:tr>
      <w:tr w:rsidR="007C057C" w:rsidRPr="00DC4448" w:rsidTr="00E24C93">
        <w:trPr>
          <w:cantSplit/>
          <w:trHeight w:val="515"/>
        </w:trPr>
        <w:tc>
          <w:tcPr>
            <w:tcW w:w="984" w:type="pct"/>
            <w:shd w:val="clear" w:color="auto" w:fill="FFF3F3"/>
            <w:vAlign w:val="center"/>
          </w:tcPr>
          <w:p w:rsidR="007C057C" w:rsidRPr="00CF2988" w:rsidRDefault="007C057C" w:rsidP="007C057C">
            <w:pPr>
              <w:rPr>
                <w:b/>
              </w:rPr>
            </w:pPr>
            <w:r w:rsidRPr="00CF2988">
              <w:rPr>
                <w:b/>
              </w:rPr>
              <w:t>Ergebnis</w:t>
            </w:r>
          </w:p>
        </w:tc>
        <w:tc>
          <w:tcPr>
            <w:tcW w:w="4016" w:type="pct"/>
            <w:vAlign w:val="center"/>
          </w:tcPr>
          <w:p w:rsidR="007C057C" w:rsidRPr="00DC4448" w:rsidRDefault="007C057C" w:rsidP="007C057C">
            <w:pPr>
              <w:pStyle w:val="Aufzhlungszeichen"/>
            </w:pPr>
            <w:r>
              <w:t xml:space="preserve">Die korrekt arbeitende Datei </w:t>
            </w:r>
            <w:r w:rsidRPr="001D7E61">
              <w:rPr>
                <w:b/>
                <w:i/>
              </w:rPr>
              <w:t>B14-133-</w:t>
            </w:r>
            <w:r>
              <w:rPr>
                <w:b/>
                <w:i/>
              </w:rPr>
              <w:t>11</w:t>
            </w:r>
            <w:r w:rsidRPr="001D7E61">
              <w:rPr>
                <w:b/>
                <w:i/>
              </w:rPr>
              <w:t>.php</w:t>
            </w:r>
            <w:r>
              <w:t xml:space="preserve"> in Ihrem Verzeichnis.</w:t>
            </w:r>
          </w:p>
        </w:tc>
      </w:tr>
    </w:tbl>
    <w:p w:rsidR="00E24C93" w:rsidRDefault="00E24C93">
      <w:pPr>
        <w:spacing w:before="0" w:after="0"/>
      </w:pPr>
    </w:p>
    <w:p w:rsidR="00E24C93" w:rsidRDefault="00E24C93" w:rsidP="00E24C93">
      <w:r>
        <w:br w:type="page"/>
      </w:r>
    </w:p>
    <w:p w:rsidR="00E24C93" w:rsidRPr="006F6824" w:rsidRDefault="00E24C93" w:rsidP="00A4653B">
      <w:pPr>
        <w:pStyle w:val="berschrift1"/>
        <w:rPr>
          <w:rStyle w:val="KopfzeileZchn"/>
        </w:rPr>
      </w:pPr>
      <w:bookmarkStart w:id="15" w:name="_Toc458599342"/>
      <w:r>
        <w:rPr>
          <w:rStyle w:val="KopfzeileZchn"/>
        </w:rPr>
        <w:lastRenderedPageBreak/>
        <w:t xml:space="preserve">Kontrollstrukturen </w:t>
      </w:r>
      <w:r w:rsidR="007C057C">
        <w:rPr>
          <w:rStyle w:val="KopfzeileZchn"/>
        </w:rPr>
        <w:t>(Teil 3)</w:t>
      </w:r>
      <w:r>
        <w:rPr>
          <w:rStyle w:val="KopfzeileZchn"/>
        </w:rPr>
        <w:tab/>
        <w:t>(</w:t>
      </w:r>
      <w:r w:rsidR="004A67B0">
        <w:rPr>
          <w:rStyle w:val="KopfzeileZchn"/>
        </w:rPr>
        <w:t xml:space="preserve">Kap </w:t>
      </w:r>
      <w:r w:rsidR="00226047">
        <w:rPr>
          <w:rStyle w:val="KopfzeileZchn"/>
        </w:rPr>
        <w:t xml:space="preserve">3 + </w:t>
      </w:r>
      <w:r w:rsidR="004A67B0">
        <w:rPr>
          <w:rStyle w:val="KopfzeileZchn"/>
        </w:rPr>
        <w:t>8</w:t>
      </w:r>
      <w:r w:rsidRPr="006F6824">
        <w:rPr>
          <w:rStyle w:val="KopfzeileZchn"/>
        </w:rPr>
        <w:t>)</w:t>
      </w:r>
      <w:bookmarkEnd w:id="1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E24C93" w:rsidRPr="00DC4448" w:rsidTr="007C057C">
        <w:trPr>
          <w:cantSplit/>
          <w:trHeight w:val="267"/>
        </w:trPr>
        <w:tc>
          <w:tcPr>
            <w:tcW w:w="984" w:type="pct"/>
            <w:shd w:val="clear" w:color="auto" w:fill="FFF3F3"/>
            <w:vAlign w:val="center"/>
          </w:tcPr>
          <w:p w:rsidR="00E24C93" w:rsidRPr="00CF2988" w:rsidRDefault="00E24C93" w:rsidP="00E24C93">
            <w:pPr>
              <w:rPr>
                <w:b/>
              </w:rPr>
            </w:pPr>
            <w:r>
              <w:rPr>
                <w:b/>
              </w:rPr>
              <w:t>er</w:t>
            </w:r>
            <w:r w:rsidRPr="00CF2988">
              <w:rPr>
                <w:b/>
              </w:rPr>
              <w:t>wünschtes</w:t>
            </w:r>
            <w:r>
              <w:rPr>
                <w:b/>
              </w:rPr>
              <w:br/>
            </w:r>
            <w:r w:rsidRPr="00CF2988">
              <w:rPr>
                <w:b/>
              </w:rPr>
              <w:t>Ergebnis</w:t>
            </w:r>
          </w:p>
        </w:tc>
        <w:tc>
          <w:tcPr>
            <w:tcW w:w="4016" w:type="pct"/>
            <w:vAlign w:val="center"/>
          </w:tcPr>
          <w:p w:rsidR="00E24C93" w:rsidRPr="00574147" w:rsidRDefault="007C057C" w:rsidP="00E24C93">
            <w:r>
              <w:t xml:space="preserve">Sie können </w:t>
            </w:r>
            <w:r w:rsidR="00E24C93">
              <w:t>Kontrollstrukturen gezielt einsetzen.</w:t>
            </w:r>
          </w:p>
        </w:tc>
      </w:tr>
      <w:tr w:rsidR="00E24C93" w:rsidRPr="00DC4448" w:rsidTr="00E24C93">
        <w:trPr>
          <w:cantSplit/>
          <w:trHeight w:val="426"/>
        </w:trPr>
        <w:tc>
          <w:tcPr>
            <w:tcW w:w="984" w:type="pct"/>
            <w:shd w:val="clear" w:color="auto" w:fill="FFF3F3"/>
            <w:vAlign w:val="center"/>
          </w:tcPr>
          <w:p w:rsidR="00E24C93" w:rsidRDefault="00E24C93" w:rsidP="00E24C93">
            <w:pPr>
              <w:rPr>
                <w:b/>
              </w:rPr>
            </w:pPr>
            <w:r>
              <w:rPr>
                <w:b/>
              </w:rPr>
              <w:t>Aufgabentyp</w:t>
            </w:r>
          </w:p>
        </w:tc>
        <w:tc>
          <w:tcPr>
            <w:tcW w:w="4016" w:type="pct"/>
            <w:vAlign w:val="center"/>
          </w:tcPr>
          <w:p w:rsidR="00E24C93" w:rsidRPr="00372F9B" w:rsidRDefault="00E24C93" w:rsidP="00E24C93">
            <w:r>
              <w:t>Einzelaufgabe</w:t>
            </w:r>
          </w:p>
        </w:tc>
      </w:tr>
      <w:tr w:rsidR="00E24C93" w:rsidRPr="00DC4448" w:rsidTr="00E24C9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E24C93" w:rsidRPr="00CF2988" w:rsidRDefault="00E24C93" w:rsidP="00E24C9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E24C93" w:rsidRPr="001D3146" w:rsidRDefault="00E24C93" w:rsidP="00E24C93">
            <w:pPr>
              <w:pStyle w:val="Aufzhlungszeichen"/>
              <w:numPr>
                <w:ilvl w:val="0"/>
                <w:numId w:val="0"/>
              </w:numPr>
              <w:rPr>
                <w:rFonts w:cs="Arial"/>
              </w:rPr>
            </w:pPr>
            <w:r>
              <w:rPr>
                <w:rFonts w:cs="Arial"/>
              </w:rPr>
              <w:t>45 Min.</w:t>
            </w:r>
          </w:p>
        </w:tc>
      </w:tr>
      <w:tr w:rsidR="00E24C93" w:rsidRPr="00DC4448" w:rsidTr="007C057C">
        <w:trPr>
          <w:cantSplit/>
          <w:trHeight w:val="683"/>
        </w:trPr>
        <w:tc>
          <w:tcPr>
            <w:tcW w:w="984" w:type="pct"/>
            <w:shd w:val="clear" w:color="auto" w:fill="FFF3F3"/>
            <w:vAlign w:val="center"/>
          </w:tcPr>
          <w:p w:rsidR="00E24C93" w:rsidRPr="00CF2988" w:rsidRDefault="00E24C93" w:rsidP="00E24C93">
            <w:pPr>
              <w:rPr>
                <w:b/>
              </w:rPr>
            </w:pPr>
            <w:r w:rsidRPr="00CF2988">
              <w:rPr>
                <w:b/>
              </w:rPr>
              <w:t>Ausgangslage</w:t>
            </w:r>
          </w:p>
        </w:tc>
        <w:tc>
          <w:tcPr>
            <w:tcW w:w="4016" w:type="pct"/>
            <w:vAlign w:val="center"/>
          </w:tcPr>
          <w:p w:rsidR="00E24C93" w:rsidRPr="00DC4448" w:rsidRDefault="00E24C93" w:rsidP="00E24C93">
            <w:r>
              <w:t>Um Programmteile zu überspringen oder beliebig zu wiederholen, setzt man Ko</w:t>
            </w:r>
            <w:r>
              <w:t>n</w:t>
            </w:r>
            <w:r>
              <w:t>trollstrukturen ein, also Verzweigungen und Schleifen.</w:t>
            </w:r>
          </w:p>
        </w:tc>
      </w:tr>
      <w:tr w:rsidR="00E24C93" w:rsidRPr="00DC4448" w:rsidTr="007C057C">
        <w:trPr>
          <w:cantSplit/>
          <w:trHeight w:val="6518"/>
        </w:trPr>
        <w:tc>
          <w:tcPr>
            <w:tcW w:w="984" w:type="pct"/>
            <w:shd w:val="clear" w:color="auto" w:fill="FFF3F3"/>
            <w:vAlign w:val="center"/>
          </w:tcPr>
          <w:p w:rsidR="00E24C93" w:rsidRPr="00CF2988" w:rsidRDefault="00E24C93" w:rsidP="00E24C93">
            <w:pPr>
              <w:rPr>
                <w:b/>
              </w:rPr>
            </w:pPr>
            <w:r w:rsidRPr="00CF2988">
              <w:rPr>
                <w:b/>
              </w:rPr>
              <w:t>Aufgabe</w:t>
            </w:r>
          </w:p>
        </w:tc>
        <w:tc>
          <w:tcPr>
            <w:tcW w:w="4016" w:type="pct"/>
            <w:vAlign w:val="center"/>
          </w:tcPr>
          <w:p w:rsidR="00E24C93" w:rsidRDefault="00E24C93" w:rsidP="00E24C93">
            <w:r>
              <w:t xml:space="preserve">Erstellen Sie eine Variable mit dem Namen </w:t>
            </w:r>
            <w:proofErr w:type="spellStart"/>
            <w:r>
              <w:rPr>
                <w:rFonts w:ascii="Courier New" w:hAnsi="Courier New" w:cs="Courier New"/>
              </w:rPr>
              <w:t>text</w:t>
            </w:r>
            <w:proofErr w:type="spellEnd"/>
            <w:r>
              <w:t>, der Sie den Wert "</w:t>
            </w:r>
            <w:r>
              <w:rPr>
                <w:rFonts w:ascii="Courier New" w:hAnsi="Courier New" w:cs="Courier New"/>
              </w:rPr>
              <w:t>TOPOMEDICS: Messbar besser</w:t>
            </w:r>
            <w:r>
              <w:t xml:space="preserve">" zuweisen. Erstellen Sie dann eine eigene Funktion mit dem Namen </w:t>
            </w:r>
            <w:proofErr w:type="spellStart"/>
            <w:r>
              <w:rPr>
                <w:rFonts w:ascii="Courier New" w:hAnsi="Courier New" w:cs="Courier New"/>
              </w:rPr>
              <w:t>textumwandlung</w:t>
            </w:r>
            <w:proofErr w:type="spellEnd"/>
            <w:r>
              <w:t>, die zwei Parameter verlangt. Die Funktion sollte einen String (den man als ersten Parameter übergibt) entweder komplett in Gross- oder in Kleinbuchstaben verwandeln, je nach Wert, den man als zweiten Parameter übe</w:t>
            </w:r>
            <w:r>
              <w:t>r</w:t>
            </w:r>
            <w:r>
              <w:t xml:space="preserve">gibt. Erstellen Sie also unter der Variable </w:t>
            </w:r>
            <w:proofErr w:type="spellStart"/>
            <w:r>
              <w:rPr>
                <w:rFonts w:ascii="Courier New" w:hAnsi="Courier New" w:cs="Courier New"/>
              </w:rPr>
              <w:t>text</w:t>
            </w:r>
            <w:proofErr w:type="spellEnd"/>
            <w:r>
              <w:rPr>
                <w:rFonts w:ascii="Courier, 'Courier New'" w:hAnsi="Courier, 'Courier New'" w:cs="Courier, 'Courier New'"/>
                <w:sz w:val="16"/>
              </w:rPr>
              <w:t xml:space="preserve"> </w:t>
            </w:r>
            <w:r>
              <w:t>diese Funktion und konstruieren Sie in der Funktion eine Schleife mit folgenden Aufgaben:</w:t>
            </w:r>
          </w:p>
          <w:p w:rsidR="00E24C93" w:rsidRDefault="00E24C93" w:rsidP="00E24C93">
            <w:pPr>
              <w:pStyle w:val="Aufzhlungszeichen"/>
              <w:tabs>
                <w:tab w:val="clear" w:pos="227"/>
                <w:tab w:val="left" w:pos="170"/>
              </w:tabs>
              <w:spacing w:before="0"/>
              <w:ind w:left="170" w:hanging="170"/>
            </w:pPr>
            <w:r>
              <w:t>Ist der zweite Parameter "g", soll der String (= erster Parameter) komplett in Grossbuchstaben verwandelt werden.</w:t>
            </w:r>
          </w:p>
          <w:p w:rsidR="00E24C93" w:rsidRDefault="00E24C93" w:rsidP="00E24C93">
            <w:pPr>
              <w:pStyle w:val="Aufzhlungszeichen"/>
              <w:tabs>
                <w:tab w:val="clear" w:pos="227"/>
                <w:tab w:val="left" w:pos="170"/>
              </w:tabs>
              <w:spacing w:before="0"/>
              <w:ind w:left="170" w:hanging="170"/>
            </w:pPr>
            <w:r>
              <w:t>Ist der zweite Parameter "k", soll der String (= erster Parameter) komplett in Klei</w:t>
            </w:r>
            <w:r>
              <w:t>n</w:t>
            </w:r>
            <w:r>
              <w:t>buchstaben verwandelt werden.</w:t>
            </w:r>
          </w:p>
          <w:p w:rsidR="00E24C93" w:rsidRDefault="00E24C93" w:rsidP="00E24C93">
            <w:pPr>
              <w:pStyle w:val="Aufzhlungszeichen"/>
              <w:tabs>
                <w:tab w:val="clear" w:pos="227"/>
                <w:tab w:val="left" w:pos="170"/>
              </w:tabs>
              <w:spacing w:before="0"/>
              <w:ind w:left="170" w:hanging="170"/>
            </w:pPr>
            <w:r>
              <w:t>Ist der zweite Parameter weder "g" noch "k", soll eine Fehlermeldung zurückgeg</w:t>
            </w:r>
            <w:r>
              <w:t>e</w:t>
            </w:r>
            <w:r>
              <w:t>ben werden.</w:t>
            </w:r>
          </w:p>
          <w:p w:rsidR="00E24C93" w:rsidRDefault="00E24C93" w:rsidP="00E24C93">
            <w:pPr>
              <w:pStyle w:val="Aufzhlungszeichen"/>
              <w:tabs>
                <w:tab w:val="clear" w:pos="227"/>
                <w:tab w:val="left" w:pos="170"/>
              </w:tabs>
              <w:spacing w:before="0"/>
              <w:ind w:left="170" w:hanging="170"/>
            </w:pPr>
            <w:r>
              <w:t>Das Resultat soll jeweils als Rückgabewert definiert werden.</w:t>
            </w:r>
          </w:p>
          <w:p w:rsidR="00E24C93" w:rsidRDefault="00E24C93" w:rsidP="00E24C93">
            <w:r>
              <w:t xml:space="preserve">Beim Aufruf </w:t>
            </w:r>
            <w:proofErr w:type="spellStart"/>
            <w:r>
              <w:rPr>
                <w:rFonts w:ascii="Courier New" w:hAnsi="Courier New" w:cs="Courier New"/>
              </w:rPr>
              <w:t>textumwandlung</w:t>
            </w:r>
            <w:proofErr w:type="spellEnd"/>
            <w:r>
              <w:rPr>
                <w:rFonts w:ascii="Courier New" w:hAnsi="Courier New" w:cs="Courier New"/>
              </w:rPr>
              <w:t>($</w:t>
            </w:r>
            <w:proofErr w:type="spellStart"/>
            <w:r>
              <w:rPr>
                <w:rFonts w:ascii="Courier New" w:hAnsi="Courier New" w:cs="Courier New"/>
              </w:rPr>
              <w:t>text</w:t>
            </w:r>
            <w:proofErr w:type="spellEnd"/>
            <w:r>
              <w:rPr>
                <w:rFonts w:ascii="Courier New" w:hAnsi="Courier New" w:cs="Courier New"/>
              </w:rPr>
              <w:t>, "g");</w:t>
            </w:r>
            <w:r>
              <w:rPr>
                <w:rFonts w:ascii="Courier, 'Courier New'" w:hAnsi="Courier, 'Courier New'" w:cs="Courier, 'Courier New'"/>
                <w:sz w:val="16"/>
              </w:rPr>
              <w:t xml:space="preserve"> </w:t>
            </w:r>
            <w:r>
              <w:t>sollte folgende Ausgabe ersche</w:t>
            </w:r>
            <w:r>
              <w:t>i</w:t>
            </w:r>
            <w:r>
              <w:t>nen:</w:t>
            </w:r>
          </w:p>
          <w:p w:rsidR="00E24C93" w:rsidRDefault="00E24C93" w:rsidP="00E24C93">
            <w:r>
              <w:t>TOPOMEDICS: MESSBAR BESSER</w:t>
            </w:r>
          </w:p>
          <w:p w:rsidR="00E24C93" w:rsidRDefault="00E24C93" w:rsidP="00E24C93">
            <w:r>
              <w:t xml:space="preserve">Beim Aufruf </w:t>
            </w:r>
            <w:proofErr w:type="spellStart"/>
            <w:r>
              <w:rPr>
                <w:rFonts w:ascii="Courier New" w:hAnsi="Courier New" w:cs="Courier New"/>
              </w:rPr>
              <w:t>textumwandlung</w:t>
            </w:r>
            <w:proofErr w:type="spellEnd"/>
            <w:r>
              <w:rPr>
                <w:rFonts w:ascii="Courier New" w:hAnsi="Courier New" w:cs="Courier New"/>
              </w:rPr>
              <w:t>($</w:t>
            </w:r>
            <w:proofErr w:type="spellStart"/>
            <w:r>
              <w:rPr>
                <w:rFonts w:ascii="Courier New" w:hAnsi="Courier New" w:cs="Courier New"/>
              </w:rPr>
              <w:t>text</w:t>
            </w:r>
            <w:proofErr w:type="spellEnd"/>
            <w:r>
              <w:rPr>
                <w:rFonts w:ascii="Courier New" w:hAnsi="Courier New" w:cs="Courier New"/>
              </w:rPr>
              <w:t>, "k");</w:t>
            </w:r>
            <w:r>
              <w:rPr>
                <w:rFonts w:ascii="Courier, 'Courier New'" w:hAnsi="Courier, 'Courier New'" w:cs="Courier, 'Courier New'"/>
                <w:sz w:val="16"/>
              </w:rPr>
              <w:t xml:space="preserve"> </w:t>
            </w:r>
            <w:r>
              <w:t>sollte folgende Ausgabe ersche</w:t>
            </w:r>
            <w:r>
              <w:t>i</w:t>
            </w:r>
            <w:r>
              <w:t>nen:</w:t>
            </w:r>
          </w:p>
          <w:p w:rsidR="00E24C93" w:rsidRDefault="00E24C93" w:rsidP="00E24C93">
            <w:proofErr w:type="spellStart"/>
            <w:r>
              <w:t>topomedics</w:t>
            </w:r>
            <w:proofErr w:type="spellEnd"/>
            <w:r>
              <w:t>: messbar besser</w:t>
            </w:r>
          </w:p>
          <w:p w:rsidR="00E24C93" w:rsidRDefault="00E24C93" w:rsidP="00E24C93">
            <w:r>
              <w:t xml:space="preserve">Und beim Aufruf </w:t>
            </w:r>
            <w:proofErr w:type="spellStart"/>
            <w:r>
              <w:rPr>
                <w:rFonts w:ascii="Courier New" w:hAnsi="Courier New" w:cs="Courier New"/>
              </w:rPr>
              <w:t>textumwandlung</w:t>
            </w:r>
            <w:proofErr w:type="spellEnd"/>
            <w:r>
              <w:rPr>
                <w:rFonts w:ascii="Courier New" w:hAnsi="Courier New" w:cs="Courier New"/>
              </w:rPr>
              <w:t>($</w:t>
            </w:r>
            <w:proofErr w:type="spellStart"/>
            <w:r>
              <w:rPr>
                <w:rFonts w:ascii="Courier New" w:hAnsi="Courier New" w:cs="Courier New"/>
              </w:rPr>
              <w:t>text</w:t>
            </w:r>
            <w:proofErr w:type="spellEnd"/>
            <w:r>
              <w:rPr>
                <w:rFonts w:ascii="Courier New" w:hAnsi="Courier New" w:cs="Courier New"/>
              </w:rPr>
              <w:t>, "x");</w:t>
            </w:r>
            <w:r>
              <w:rPr>
                <w:rFonts w:ascii="Courier, 'Courier New'" w:hAnsi="Courier, 'Courier New'" w:cs="Courier, 'Courier New'"/>
                <w:sz w:val="16"/>
              </w:rPr>
              <w:t xml:space="preserve"> </w:t>
            </w:r>
            <w:r>
              <w:t>sollte folgende Ausgabe e</w:t>
            </w:r>
            <w:r>
              <w:t>r</w:t>
            </w:r>
            <w:r>
              <w:t>scheinen:</w:t>
            </w:r>
          </w:p>
          <w:p w:rsidR="00E24C93" w:rsidRPr="00DC4448" w:rsidRDefault="00E24C93" w:rsidP="00E24C93">
            <w:pPr>
              <w:pStyle w:val="code"/>
            </w:pPr>
            <w:r>
              <w:t>Achtung! Falscher Modifikationsparameter! Gültig sind nur "g" und "k"!</w:t>
            </w:r>
          </w:p>
        </w:tc>
      </w:tr>
      <w:tr w:rsidR="00E24C93" w:rsidRPr="00DC4448" w:rsidTr="00E24C93">
        <w:trPr>
          <w:cantSplit/>
        </w:trPr>
        <w:tc>
          <w:tcPr>
            <w:tcW w:w="984" w:type="pct"/>
            <w:shd w:val="clear" w:color="auto" w:fill="FFF3F3"/>
            <w:vAlign w:val="center"/>
          </w:tcPr>
          <w:p w:rsidR="00E24C93" w:rsidRPr="00CF2988" w:rsidRDefault="00E24C93" w:rsidP="00E24C93">
            <w:pPr>
              <w:rPr>
                <w:b/>
              </w:rPr>
            </w:pPr>
            <w:r>
              <w:rPr>
                <w:b/>
              </w:rPr>
              <w:t>Hinweis</w:t>
            </w:r>
            <w:r>
              <w:rPr>
                <w:b/>
              </w:rPr>
              <w:br/>
              <w:t>Hilfsmittel</w:t>
            </w:r>
          </w:p>
        </w:tc>
        <w:tc>
          <w:tcPr>
            <w:tcW w:w="4016" w:type="pct"/>
            <w:vAlign w:val="center"/>
          </w:tcPr>
          <w:p w:rsidR="00265865" w:rsidRDefault="00265865" w:rsidP="00265865">
            <w:pPr>
              <w:pStyle w:val="Aufzhlungszeichen"/>
            </w:pPr>
            <w:r>
              <w:t>Erstellen Sie eine neue, leere PHP Datei</w:t>
            </w:r>
          </w:p>
          <w:p w:rsidR="00E24C93" w:rsidRPr="00DC4448" w:rsidRDefault="00265865" w:rsidP="00265865">
            <w:pPr>
              <w:pStyle w:val="Aufzhlungszeichen"/>
            </w:pPr>
            <w:r>
              <w:t xml:space="preserve">Speichern Sie ihre Arbeit unter </w:t>
            </w:r>
            <w:r w:rsidRPr="001D7E61">
              <w:rPr>
                <w:b/>
                <w:i/>
              </w:rPr>
              <w:t>B14-133-</w:t>
            </w:r>
            <w:r>
              <w:rPr>
                <w:b/>
                <w:i/>
              </w:rPr>
              <w:t>12</w:t>
            </w:r>
            <w:r w:rsidRPr="001D7E61">
              <w:rPr>
                <w:b/>
                <w:i/>
              </w:rPr>
              <w:t>.php</w:t>
            </w:r>
            <w:r>
              <w:t>.</w:t>
            </w:r>
          </w:p>
        </w:tc>
      </w:tr>
      <w:tr w:rsidR="00E24C93" w:rsidRPr="00DC4448" w:rsidTr="00E24C93">
        <w:trPr>
          <w:cantSplit/>
          <w:trHeight w:val="515"/>
        </w:trPr>
        <w:tc>
          <w:tcPr>
            <w:tcW w:w="984" w:type="pct"/>
            <w:shd w:val="clear" w:color="auto" w:fill="FFF3F3"/>
            <w:vAlign w:val="center"/>
          </w:tcPr>
          <w:p w:rsidR="00E24C93" w:rsidRPr="00CF2988" w:rsidRDefault="00E24C93" w:rsidP="00E24C93">
            <w:pPr>
              <w:rPr>
                <w:b/>
              </w:rPr>
            </w:pPr>
            <w:r w:rsidRPr="00CF2988">
              <w:rPr>
                <w:b/>
              </w:rPr>
              <w:t>Ergebnis</w:t>
            </w:r>
          </w:p>
        </w:tc>
        <w:tc>
          <w:tcPr>
            <w:tcW w:w="4016" w:type="pct"/>
            <w:vAlign w:val="center"/>
          </w:tcPr>
          <w:p w:rsidR="00E24C93" w:rsidRPr="00DC4448" w:rsidRDefault="00E24C93" w:rsidP="00E24C93">
            <w:pPr>
              <w:pStyle w:val="Aufzhlungszeichen"/>
            </w:pPr>
            <w:r>
              <w:t>Eine Datei, welche die Resultate, wie sie oben beschrieben sind, vollständig und korrekt ausgibt. Speichern Sie diese Datei anschliessend in Ihrem persönlichen Verzeichnis.</w:t>
            </w:r>
          </w:p>
        </w:tc>
      </w:tr>
    </w:tbl>
    <w:p w:rsidR="00206298" w:rsidRDefault="00206298">
      <w:pPr>
        <w:spacing w:before="0" w:after="0"/>
      </w:pPr>
    </w:p>
    <w:p w:rsidR="00206298" w:rsidRDefault="00206298" w:rsidP="00206298">
      <w:r>
        <w:br w:type="page"/>
      </w:r>
    </w:p>
    <w:p w:rsidR="00206298" w:rsidRPr="006F6824" w:rsidRDefault="00206298" w:rsidP="00A4653B">
      <w:pPr>
        <w:pStyle w:val="berschrift1"/>
        <w:rPr>
          <w:rStyle w:val="KopfzeileZchn"/>
        </w:rPr>
      </w:pPr>
      <w:bookmarkStart w:id="16" w:name="_Toc458599343"/>
      <w:r>
        <w:rPr>
          <w:rStyle w:val="KopfzeileZchn"/>
        </w:rPr>
        <w:lastRenderedPageBreak/>
        <w:t>Kontrollstrukturen &amp; Parameterübergabe</w:t>
      </w:r>
      <w:r>
        <w:rPr>
          <w:rStyle w:val="KopfzeileZchn"/>
        </w:rPr>
        <w:tab/>
        <w:t>(</w:t>
      </w:r>
      <w:r w:rsidR="004A67B0">
        <w:rPr>
          <w:rStyle w:val="KopfzeileZchn"/>
        </w:rPr>
        <w:t>Kap 3 + 8</w:t>
      </w:r>
      <w:r w:rsidRPr="006F6824">
        <w:rPr>
          <w:rStyle w:val="KopfzeileZchn"/>
        </w:rPr>
        <w:t>)</w:t>
      </w:r>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206298" w:rsidRPr="00DC4448" w:rsidTr="00C87C68">
        <w:trPr>
          <w:cantSplit/>
          <w:trHeight w:val="551"/>
        </w:trPr>
        <w:tc>
          <w:tcPr>
            <w:tcW w:w="984" w:type="pct"/>
            <w:shd w:val="clear" w:color="auto" w:fill="FFF3F3"/>
            <w:vAlign w:val="center"/>
          </w:tcPr>
          <w:p w:rsidR="00206298" w:rsidRPr="00CF2988" w:rsidRDefault="00206298" w:rsidP="004C1BBF">
            <w:pPr>
              <w:rPr>
                <w:b/>
              </w:rPr>
            </w:pPr>
            <w:r>
              <w:rPr>
                <w:b/>
              </w:rPr>
              <w:t>er</w:t>
            </w:r>
            <w:r w:rsidRPr="00CF2988">
              <w:rPr>
                <w:b/>
              </w:rPr>
              <w:t>wünschtes</w:t>
            </w:r>
            <w:r>
              <w:rPr>
                <w:b/>
              </w:rPr>
              <w:br/>
            </w:r>
            <w:r w:rsidRPr="00CF2988">
              <w:rPr>
                <w:b/>
              </w:rPr>
              <w:t>Ergebnis</w:t>
            </w:r>
          </w:p>
        </w:tc>
        <w:tc>
          <w:tcPr>
            <w:tcW w:w="4016" w:type="pct"/>
            <w:vAlign w:val="center"/>
          </w:tcPr>
          <w:p w:rsidR="00206298" w:rsidRPr="00574147" w:rsidRDefault="00C87C68" w:rsidP="004C1BBF">
            <w:r>
              <w:t xml:space="preserve">Sie können </w:t>
            </w:r>
            <w:r w:rsidR="00206298">
              <w:t>Kontrollstrukturen gezielt einsetzen</w:t>
            </w:r>
          </w:p>
        </w:tc>
      </w:tr>
      <w:tr w:rsidR="00206298" w:rsidRPr="00DC4448" w:rsidTr="004C1BBF">
        <w:trPr>
          <w:cantSplit/>
          <w:trHeight w:val="426"/>
        </w:trPr>
        <w:tc>
          <w:tcPr>
            <w:tcW w:w="984" w:type="pct"/>
            <w:shd w:val="clear" w:color="auto" w:fill="FFF3F3"/>
            <w:vAlign w:val="center"/>
          </w:tcPr>
          <w:p w:rsidR="00206298" w:rsidRDefault="00206298" w:rsidP="004C1BBF">
            <w:pPr>
              <w:rPr>
                <w:b/>
              </w:rPr>
            </w:pPr>
            <w:r>
              <w:rPr>
                <w:b/>
              </w:rPr>
              <w:t>Aufgabentyp</w:t>
            </w:r>
          </w:p>
        </w:tc>
        <w:tc>
          <w:tcPr>
            <w:tcW w:w="4016" w:type="pct"/>
            <w:vAlign w:val="center"/>
          </w:tcPr>
          <w:p w:rsidR="00206298" w:rsidRPr="00372F9B" w:rsidRDefault="00206298" w:rsidP="004C1BBF">
            <w:r>
              <w:t>Einzelaufgabe</w:t>
            </w:r>
          </w:p>
        </w:tc>
      </w:tr>
      <w:tr w:rsidR="00206298"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206298" w:rsidRPr="00CF2988" w:rsidRDefault="00206298"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206298" w:rsidRPr="001D3146" w:rsidRDefault="00206298" w:rsidP="004C1BBF">
            <w:pPr>
              <w:pStyle w:val="Aufzhlungszeichen"/>
              <w:numPr>
                <w:ilvl w:val="0"/>
                <w:numId w:val="0"/>
              </w:numPr>
              <w:rPr>
                <w:rFonts w:cs="Arial"/>
              </w:rPr>
            </w:pPr>
            <w:r>
              <w:rPr>
                <w:rFonts w:cs="Arial"/>
              </w:rPr>
              <w:t>30 Min.</w:t>
            </w:r>
          </w:p>
        </w:tc>
      </w:tr>
      <w:tr w:rsidR="00206298" w:rsidRPr="00DC4448" w:rsidTr="00C87C68">
        <w:trPr>
          <w:cantSplit/>
          <w:trHeight w:val="966"/>
        </w:trPr>
        <w:tc>
          <w:tcPr>
            <w:tcW w:w="984" w:type="pct"/>
            <w:shd w:val="clear" w:color="auto" w:fill="FFF3F3"/>
            <w:vAlign w:val="center"/>
          </w:tcPr>
          <w:p w:rsidR="00206298" w:rsidRPr="00CF2988" w:rsidRDefault="00206298" w:rsidP="004C1BBF">
            <w:pPr>
              <w:rPr>
                <w:b/>
              </w:rPr>
            </w:pPr>
            <w:r w:rsidRPr="00CF2988">
              <w:rPr>
                <w:b/>
              </w:rPr>
              <w:t>Ausgangslage</w:t>
            </w:r>
          </w:p>
        </w:tc>
        <w:tc>
          <w:tcPr>
            <w:tcW w:w="4016" w:type="pct"/>
            <w:vAlign w:val="center"/>
          </w:tcPr>
          <w:p w:rsidR="00206298" w:rsidRPr="00DC4448" w:rsidRDefault="00206298" w:rsidP="004C1BBF">
            <w:r>
              <w:t>Um Programmteile zu überspringen oder beliebig zu wiederholen, setzt man Ko</w:t>
            </w:r>
            <w:r>
              <w:t>n</w:t>
            </w:r>
            <w:r>
              <w:t>trollstrukturen ein, also Verzweigungen und Schleifen. Zudem können über die GET Variable Inhalte übergeben werden.</w:t>
            </w:r>
          </w:p>
        </w:tc>
      </w:tr>
      <w:tr w:rsidR="00206298" w:rsidRPr="00DC4448" w:rsidTr="004C1BBF">
        <w:trPr>
          <w:cantSplit/>
          <w:trHeight w:val="485"/>
        </w:trPr>
        <w:tc>
          <w:tcPr>
            <w:tcW w:w="984" w:type="pct"/>
            <w:shd w:val="clear" w:color="auto" w:fill="FFF3F3"/>
            <w:vAlign w:val="center"/>
          </w:tcPr>
          <w:p w:rsidR="00206298" w:rsidRPr="00CF2988" w:rsidRDefault="00206298" w:rsidP="004C1BBF">
            <w:pPr>
              <w:rPr>
                <w:b/>
              </w:rPr>
            </w:pPr>
            <w:r w:rsidRPr="00CF2988">
              <w:rPr>
                <w:b/>
              </w:rPr>
              <w:t>Aufgabe</w:t>
            </w:r>
          </w:p>
        </w:tc>
        <w:tc>
          <w:tcPr>
            <w:tcW w:w="4016" w:type="pct"/>
            <w:vAlign w:val="center"/>
          </w:tcPr>
          <w:p w:rsidR="00206298" w:rsidRDefault="00206298" w:rsidP="00206298">
            <w:r>
              <w:t>Erstellen Sie in einer neuen PHP Seite 4 Links in der Form:</w:t>
            </w:r>
          </w:p>
          <w:p w:rsidR="00206298" w:rsidRPr="00F43835" w:rsidRDefault="00206298" w:rsidP="00206298">
            <w:pPr>
              <w:pStyle w:val="code"/>
              <w:rPr>
                <w:lang w:val="en-US"/>
              </w:rPr>
            </w:pPr>
            <w:r w:rsidRPr="00F43835">
              <w:rPr>
                <w:lang w:val="en-US"/>
              </w:rPr>
              <w:t xml:space="preserve">&lt;a </w:t>
            </w:r>
            <w:proofErr w:type="spellStart"/>
            <w:r w:rsidRPr="00F43835">
              <w:rPr>
                <w:lang w:val="en-US"/>
              </w:rPr>
              <w:t>href</w:t>
            </w:r>
            <w:proofErr w:type="spellEnd"/>
            <w:r w:rsidRPr="00F43835">
              <w:rPr>
                <w:lang w:val="en-US"/>
              </w:rPr>
              <w:t>="</w:t>
            </w:r>
            <w:r w:rsidR="00AE7F9D">
              <w:rPr>
                <w:lang w:val="en-US"/>
              </w:rPr>
              <w:t>B14-133-13</w:t>
            </w:r>
            <w:r w:rsidRPr="00F43835">
              <w:rPr>
                <w:lang w:val="en-US"/>
              </w:rPr>
              <w:t>.php?link=1"&gt;Link 1&lt;/a&gt;&lt;</w:t>
            </w:r>
            <w:proofErr w:type="spellStart"/>
            <w:r w:rsidRPr="00F43835">
              <w:rPr>
                <w:lang w:val="en-US"/>
              </w:rPr>
              <w:t>br</w:t>
            </w:r>
            <w:proofErr w:type="spellEnd"/>
            <w:r w:rsidRPr="00F43835">
              <w:rPr>
                <w:lang w:val="en-US"/>
              </w:rPr>
              <w:t xml:space="preserve"> /&gt;</w:t>
            </w:r>
          </w:p>
          <w:p w:rsidR="00206298" w:rsidRPr="00F43835" w:rsidRDefault="00206298" w:rsidP="00206298">
            <w:pPr>
              <w:pStyle w:val="code"/>
              <w:rPr>
                <w:lang w:val="en-US"/>
              </w:rPr>
            </w:pPr>
            <w:r w:rsidRPr="00F43835">
              <w:rPr>
                <w:lang w:val="en-US"/>
              </w:rPr>
              <w:t xml:space="preserve">&lt;a </w:t>
            </w:r>
            <w:proofErr w:type="spellStart"/>
            <w:r w:rsidRPr="00F43835">
              <w:rPr>
                <w:lang w:val="en-US"/>
              </w:rPr>
              <w:t>href</w:t>
            </w:r>
            <w:proofErr w:type="spellEnd"/>
            <w:r w:rsidRPr="00F43835">
              <w:rPr>
                <w:lang w:val="en-US"/>
              </w:rPr>
              <w:t>="</w:t>
            </w:r>
            <w:r w:rsidR="00AE7F9D">
              <w:rPr>
                <w:lang w:val="en-US"/>
              </w:rPr>
              <w:t>B14-133-13</w:t>
            </w:r>
            <w:r w:rsidRPr="00F43835">
              <w:rPr>
                <w:lang w:val="en-US"/>
              </w:rPr>
              <w:t>.php?link=2"&gt;Link 2&lt;/a&gt;&lt;</w:t>
            </w:r>
            <w:proofErr w:type="spellStart"/>
            <w:r w:rsidRPr="00F43835">
              <w:rPr>
                <w:lang w:val="en-US"/>
              </w:rPr>
              <w:t>br</w:t>
            </w:r>
            <w:proofErr w:type="spellEnd"/>
            <w:r w:rsidRPr="00F43835">
              <w:rPr>
                <w:lang w:val="en-US"/>
              </w:rPr>
              <w:t xml:space="preserve"> /&gt; </w:t>
            </w:r>
            <w:proofErr w:type="spellStart"/>
            <w:r w:rsidRPr="00F43835">
              <w:rPr>
                <w:lang w:val="en-US"/>
              </w:rPr>
              <w:t>usw</w:t>
            </w:r>
            <w:proofErr w:type="spellEnd"/>
            <w:r w:rsidRPr="00F43835">
              <w:rPr>
                <w:lang w:val="en-US"/>
              </w:rPr>
              <w:t>.</w:t>
            </w:r>
          </w:p>
          <w:p w:rsidR="00206298" w:rsidRPr="00DC4448" w:rsidRDefault="00206298" w:rsidP="00206298">
            <w:pPr>
              <w:spacing w:before="120"/>
            </w:pPr>
            <w:r>
              <w:t xml:space="preserve">Benutzen Sie die Funktion </w:t>
            </w:r>
            <w:proofErr w:type="spellStart"/>
            <w:r>
              <w:t>switch</w:t>
            </w:r>
            <w:proofErr w:type="spellEnd"/>
            <w:r>
              <w:t>, um bei dem Aktivieren der Links einen unte</w:t>
            </w:r>
            <w:r>
              <w:t>r</w:t>
            </w:r>
            <w:r>
              <w:t>schiedlichen Inhalt zu zeigen.</w:t>
            </w:r>
          </w:p>
        </w:tc>
      </w:tr>
      <w:tr w:rsidR="00206298" w:rsidRPr="00DC4448" w:rsidTr="00C87C68">
        <w:trPr>
          <w:cantSplit/>
          <w:trHeight w:val="802"/>
        </w:trPr>
        <w:tc>
          <w:tcPr>
            <w:tcW w:w="984" w:type="pct"/>
            <w:shd w:val="clear" w:color="auto" w:fill="FFF3F3"/>
            <w:vAlign w:val="center"/>
          </w:tcPr>
          <w:p w:rsidR="00206298" w:rsidRPr="00CF2988" w:rsidRDefault="00206298" w:rsidP="004C1BBF">
            <w:pPr>
              <w:rPr>
                <w:b/>
              </w:rPr>
            </w:pPr>
            <w:r>
              <w:rPr>
                <w:b/>
              </w:rPr>
              <w:t>Hinweis</w:t>
            </w:r>
            <w:r>
              <w:rPr>
                <w:b/>
              </w:rPr>
              <w:br/>
              <w:t>Hilfsmittel</w:t>
            </w:r>
          </w:p>
        </w:tc>
        <w:tc>
          <w:tcPr>
            <w:tcW w:w="4016" w:type="pct"/>
            <w:vAlign w:val="center"/>
          </w:tcPr>
          <w:p w:rsidR="00C87C68" w:rsidRDefault="00C87C68" w:rsidP="00C87C68">
            <w:pPr>
              <w:pStyle w:val="Aufzhlungszeichen"/>
            </w:pPr>
            <w:r>
              <w:t>Erstellen Sie eine neue, leere PHP Datei</w:t>
            </w:r>
          </w:p>
          <w:p w:rsidR="00206298" w:rsidRPr="00DC4448" w:rsidRDefault="00C87C68" w:rsidP="00C87C68">
            <w:pPr>
              <w:pStyle w:val="Aufzhlungszeichen"/>
            </w:pPr>
            <w:r>
              <w:t xml:space="preserve">Speichern Sie ihre Arbeit unter </w:t>
            </w:r>
            <w:r w:rsidRPr="001D7E61">
              <w:rPr>
                <w:b/>
                <w:i/>
              </w:rPr>
              <w:t>B14-133-</w:t>
            </w:r>
            <w:r>
              <w:rPr>
                <w:b/>
                <w:i/>
              </w:rPr>
              <w:t>13</w:t>
            </w:r>
            <w:r w:rsidRPr="001D7E61">
              <w:rPr>
                <w:b/>
                <w:i/>
              </w:rPr>
              <w:t>.php</w:t>
            </w:r>
            <w:r>
              <w:t>.</w:t>
            </w:r>
          </w:p>
        </w:tc>
      </w:tr>
      <w:tr w:rsidR="00206298" w:rsidRPr="00DC4448" w:rsidTr="004C1BBF">
        <w:trPr>
          <w:cantSplit/>
          <w:trHeight w:val="515"/>
        </w:trPr>
        <w:tc>
          <w:tcPr>
            <w:tcW w:w="984" w:type="pct"/>
            <w:shd w:val="clear" w:color="auto" w:fill="FFF3F3"/>
            <w:vAlign w:val="center"/>
          </w:tcPr>
          <w:p w:rsidR="00206298" w:rsidRPr="00CF2988" w:rsidRDefault="00206298" w:rsidP="004C1BBF">
            <w:pPr>
              <w:rPr>
                <w:b/>
              </w:rPr>
            </w:pPr>
            <w:r w:rsidRPr="00CF2988">
              <w:rPr>
                <w:b/>
              </w:rPr>
              <w:t>Ergebnis</w:t>
            </w:r>
          </w:p>
        </w:tc>
        <w:tc>
          <w:tcPr>
            <w:tcW w:w="4016" w:type="pct"/>
            <w:vAlign w:val="center"/>
          </w:tcPr>
          <w:p w:rsidR="00206298" w:rsidRPr="00DC4448" w:rsidRDefault="00C87C68" w:rsidP="00C87C68">
            <w:pPr>
              <w:pStyle w:val="Aufzhlungszeichen"/>
            </w:pPr>
            <w:r>
              <w:t xml:space="preserve">Die korrekt arbeitende Datei </w:t>
            </w:r>
            <w:r w:rsidRPr="001D7E61">
              <w:rPr>
                <w:b/>
                <w:i/>
              </w:rPr>
              <w:t>B14-133-</w:t>
            </w:r>
            <w:r>
              <w:rPr>
                <w:b/>
                <w:i/>
              </w:rPr>
              <w:t>13</w:t>
            </w:r>
            <w:r w:rsidRPr="001D7E61">
              <w:rPr>
                <w:b/>
                <w:i/>
              </w:rPr>
              <w:t>.php</w:t>
            </w:r>
            <w:r>
              <w:t xml:space="preserve"> in Ihrem Verzeichnis.</w:t>
            </w:r>
          </w:p>
        </w:tc>
      </w:tr>
    </w:tbl>
    <w:p w:rsidR="00206298" w:rsidRDefault="00206298">
      <w:pPr>
        <w:spacing w:before="0" w:after="0"/>
      </w:pPr>
    </w:p>
    <w:p w:rsidR="00206298" w:rsidRDefault="00206298" w:rsidP="00206298">
      <w:r>
        <w:br w:type="page"/>
      </w:r>
    </w:p>
    <w:p w:rsidR="00206298" w:rsidRPr="006F6824" w:rsidRDefault="00206298" w:rsidP="00A4653B">
      <w:pPr>
        <w:pStyle w:val="berschrift1"/>
        <w:rPr>
          <w:rStyle w:val="KopfzeileZchn"/>
        </w:rPr>
      </w:pPr>
      <w:bookmarkStart w:id="17" w:name="_Toc458599344"/>
      <w:r>
        <w:rPr>
          <w:rStyle w:val="KopfzeileZchn"/>
        </w:rPr>
        <w:lastRenderedPageBreak/>
        <w:t xml:space="preserve">Parameterübergabe </w:t>
      </w:r>
      <w:r w:rsidR="00C87C68">
        <w:rPr>
          <w:rStyle w:val="KopfzeileZchn"/>
        </w:rPr>
        <w:t>(Teil 1)</w:t>
      </w:r>
      <w:r>
        <w:rPr>
          <w:rStyle w:val="KopfzeileZchn"/>
        </w:rPr>
        <w:tab/>
        <w:t>(</w:t>
      </w:r>
      <w:r w:rsidR="004A67B0">
        <w:rPr>
          <w:rStyle w:val="KopfzeileZchn"/>
        </w:rPr>
        <w:t>Kap 3 + 8</w:t>
      </w:r>
      <w:r w:rsidRPr="006F6824">
        <w:rPr>
          <w:rStyle w:val="KopfzeileZchn"/>
        </w:rPr>
        <w:t>)</w:t>
      </w:r>
      <w:bookmarkEnd w:id="1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206298" w:rsidRPr="00DC4448" w:rsidTr="00C87C68">
        <w:trPr>
          <w:cantSplit/>
          <w:trHeight w:val="550"/>
        </w:trPr>
        <w:tc>
          <w:tcPr>
            <w:tcW w:w="984" w:type="pct"/>
            <w:shd w:val="clear" w:color="auto" w:fill="FFF3F3"/>
            <w:vAlign w:val="center"/>
          </w:tcPr>
          <w:p w:rsidR="00206298" w:rsidRPr="00CF2988" w:rsidRDefault="00206298" w:rsidP="004C1BBF">
            <w:pPr>
              <w:rPr>
                <w:b/>
              </w:rPr>
            </w:pPr>
            <w:r>
              <w:rPr>
                <w:b/>
              </w:rPr>
              <w:t>er</w:t>
            </w:r>
            <w:r w:rsidRPr="00CF2988">
              <w:rPr>
                <w:b/>
              </w:rPr>
              <w:t>wünschtes</w:t>
            </w:r>
            <w:r>
              <w:rPr>
                <w:b/>
              </w:rPr>
              <w:br/>
            </w:r>
            <w:r w:rsidRPr="00CF2988">
              <w:rPr>
                <w:b/>
              </w:rPr>
              <w:t>Ergebnis</w:t>
            </w:r>
          </w:p>
        </w:tc>
        <w:tc>
          <w:tcPr>
            <w:tcW w:w="4016" w:type="pct"/>
            <w:vAlign w:val="center"/>
          </w:tcPr>
          <w:p w:rsidR="00206298" w:rsidRPr="00574147" w:rsidRDefault="00C87C68" w:rsidP="004C1BBF">
            <w:r>
              <w:t xml:space="preserve">Sie wissen, wie Sie </w:t>
            </w:r>
            <w:r w:rsidR="00206298">
              <w:t>Parameter sowohl mit HTML-Formularen als auch über die URL übergeben</w:t>
            </w:r>
            <w:r>
              <w:t xml:space="preserve"> können.</w:t>
            </w:r>
          </w:p>
        </w:tc>
      </w:tr>
      <w:tr w:rsidR="00206298" w:rsidRPr="00DC4448" w:rsidTr="004C1BBF">
        <w:trPr>
          <w:cantSplit/>
          <w:trHeight w:val="426"/>
        </w:trPr>
        <w:tc>
          <w:tcPr>
            <w:tcW w:w="984" w:type="pct"/>
            <w:shd w:val="clear" w:color="auto" w:fill="FFF3F3"/>
            <w:vAlign w:val="center"/>
          </w:tcPr>
          <w:p w:rsidR="00206298" w:rsidRDefault="00206298" w:rsidP="004C1BBF">
            <w:pPr>
              <w:rPr>
                <w:b/>
              </w:rPr>
            </w:pPr>
            <w:r>
              <w:rPr>
                <w:b/>
              </w:rPr>
              <w:t>Aufgabentyp</w:t>
            </w:r>
          </w:p>
        </w:tc>
        <w:tc>
          <w:tcPr>
            <w:tcW w:w="4016" w:type="pct"/>
            <w:vAlign w:val="center"/>
          </w:tcPr>
          <w:p w:rsidR="00206298" w:rsidRPr="00372F9B" w:rsidRDefault="00206298" w:rsidP="004C1BBF">
            <w:r>
              <w:t>Einzelaufgabe</w:t>
            </w:r>
          </w:p>
        </w:tc>
      </w:tr>
      <w:tr w:rsidR="00206298"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206298" w:rsidRPr="00CF2988" w:rsidRDefault="00206298"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206298" w:rsidRPr="001D3146" w:rsidRDefault="00206298" w:rsidP="004C1BBF">
            <w:pPr>
              <w:pStyle w:val="Aufzhlungszeichen"/>
              <w:numPr>
                <w:ilvl w:val="0"/>
                <w:numId w:val="0"/>
              </w:numPr>
              <w:rPr>
                <w:rFonts w:cs="Arial"/>
              </w:rPr>
            </w:pPr>
            <w:r>
              <w:rPr>
                <w:rFonts w:cs="Arial"/>
              </w:rPr>
              <w:t>40 Min.</w:t>
            </w:r>
          </w:p>
        </w:tc>
      </w:tr>
      <w:tr w:rsidR="00206298" w:rsidRPr="00DC4448" w:rsidTr="00C87C68">
        <w:trPr>
          <w:cantSplit/>
          <w:trHeight w:val="966"/>
        </w:trPr>
        <w:tc>
          <w:tcPr>
            <w:tcW w:w="984" w:type="pct"/>
            <w:shd w:val="clear" w:color="auto" w:fill="FFF3F3"/>
            <w:vAlign w:val="center"/>
          </w:tcPr>
          <w:p w:rsidR="00206298" w:rsidRPr="00CF2988" w:rsidRDefault="00206298" w:rsidP="004C1BBF">
            <w:pPr>
              <w:rPr>
                <w:b/>
              </w:rPr>
            </w:pPr>
            <w:r w:rsidRPr="00CF2988">
              <w:rPr>
                <w:b/>
              </w:rPr>
              <w:t>Ausgangslage</w:t>
            </w:r>
          </w:p>
        </w:tc>
        <w:tc>
          <w:tcPr>
            <w:tcW w:w="4016" w:type="pct"/>
            <w:vAlign w:val="center"/>
          </w:tcPr>
          <w:p w:rsidR="00206298" w:rsidRPr="00DC4448" w:rsidRDefault="00206298" w:rsidP="004C1BBF">
            <w:r>
              <w:t>Grundsätzlich sind Variablen nur innerhalb eines Scripts gültig. Was bieten sich für Möglichkeiten, wenn man Werte von Variablen von einem Script zu einem Anderen übertragen möchte?</w:t>
            </w:r>
          </w:p>
        </w:tc>
      </w:tr>
      <w:tr w:rsidR="00206298" w:rsidRPr="00DC4448" w:rsidTr="00C87C68">
        <w:trPr>
          <w:cantSplit/>
          <w:trHeight w:val="2540"/>
        </w:trPr>
        <w:tc>
          <w:tcPr>
            <w:tcW w:w="984" w:type="pct"/>
            <w:shd w:val="clear" w:color="auto" w:fill="FFF3F3"/>
            <w:vAlign w:val="center"/>
          </w:tcPr>
          <w:p w:rsidR="00206298" w:rsidRPr="00CF2988" w:rsidRDefault="00206298" w:rsidP="004C1BBF">
            <w:pPr>
              <w:rPr>
                <w:b/>
              </w:rPr>
            </w:pPr>
            <w:r w:rsidRPr="00CF2988">
              <w:rPr>
                <w:b/>
              </w:rPr>
              <w:t>Aufgabe</w:t>
            </w:r>
          </w:p>
        </w:tc>
        <w:tc>
          <w:tcPr>
            <w:tcW w:w="4016" w:type="pct"/>
            <w:vAlign w:val="center"/>
          </w:tcPr>
          <w:p w:rsidR="00C87C68" w:rsidRDefault="00206298" w:rsidP="00206298">
            <w:r>
              <w:t xml:space="preserve">Erstellen Sie ein HTML Formular mit 5 Radiobuttons und einem </w:t>
            </w:r>
            <w:proofErr w:type="spellStart"/>
            <w:r>
              <w:t>Submit</w:t>
            </w:r>
            <w:proofErr w:type="spellEnd"/>
            <w:r>
              <w:t>-Button, das auf dieselbe Datei linkt. Zu jedem Radiobutton schreiben Sie eine Farbe (</w:t>
            </w:r>
            <w:proofErr w:type="spellStart"/>
            <w:r>
              <w:t>Tomato</w:t>
            </w:r>
            <w:proofErr w:type="spellEnd"/>
            <w:r>
              <w:t xml:space="preserve">, </w:t>
            </w:r>
            <w:proofErr w:type="spellStart"/>
            <w:r>
              <w:t>Sienna</w:t>
            </w:r>
            <w:proofErr w:type="spellEnd"/>
            <w:r>
              <w:t xml:space="preserve">, Grün, Blau, Grau). Folgende Aufgabe sollte die Datei erfüllen: </w:t>
            </w:r>
          </w:p>
          <w:p w:rsidR="00C87C68" w:rsidRDefault="00206298" w:rsidP="00C87C68">
            <w:pPr>
              <w:pStyle w:val="Aufzhlungszeichen"/>
            </w:pPr>
            <w:r>
              <w:t xml:space="preserve">klicken Sie einen dieser Radiobuttons an und drücken Sie den </w:t>
            </w:r>
            <w:proofErr w:type="spellStart"/>
            <w:r>
              <w:t>Submit</w:t>
            </w:r>
            <w:proofErr w:type="spellEnd"/>
            <w:r>
              <w:t>-Button, sollte die Seite neu geladen werden, aber mit der entsprechenden Hintergrun</w:t>
            </w:r>
            <w:r>
              <w:t>d</w:t>
            </w:r>
            <w:r>
              <w:t xml:space="preserve">farbe. </w:t>
            </w:r>
          </w:p>
          <w:p w:rsidR="00206298" w:rsidRDefault="00206298" w:rsidP="00C87C68">
            <w:pPr>
              <w:pStyle w:val="Aufzhlungszeichen"/>
            </w:pPr>
            <w:r>
              <w:t xml:space="preserve">Wird der </w:t>
            </w:r>
            <w:proofErr w:type="spellStart"/>
            <w:r>
              <w:t>Submit</w:t>
            </w:r>
            <w:proofErr w:type="spellEnd"/>
            <w:r>
              <w:t>-Button geklickt, ohne dass ein Radiobutton angeklickt worden ist, sollte folgender Text erscheinen und die Hintergrundfarbe weiss sein.</w:t>
            </w:r>
          </w:p>
          <w:p w:rsidR="00206298" w:rsidRPr="00DC4448" w:rsidRDefault="00206298" w:rsidP="00206298">
            <w:pPr>
              <w:pStyle w:val="code"/>
            </w:pPr>
            <w:r>
              <w:t>„</w:t>
            </w:r>
            <w:r w:rsidRPr="00C87C68">
              <w:rPr>
                <w:b/>
              </w:rPr>
              <w:t>Es wurde keine Hintergrundfarbe ausgewählt</w:t>
            </w:r>
            <w:r>
              <w:t>.“</w:t>
            </w:r>
          </w:p>
        </w:tc>
      </w:tr>
      <w:tr w:rsidR="00C87C68" w:rsidRPr="00DC4448" w:rsidTr="00C87C68">
        <w:trPr>
          <w:cantSplit/>
          <w:trHeight w:val="846"/>
        </w:trPr>
        <w:tc>
          <w:tcPr>
            <w:tcW w:w="984" w:type="pct"/>
            <w:shd w:val="clear" w:color="auto" w:fill="FFF3F3"/>
            <w:vAlign w:val="center"/>
          </w:tcPr>
          <w:p w:rsidR="00C87C68" w:rsidRPr="00CF2988" w:rsidRDefault="00C87C68" w:rsidP="00C87C68">
            <w:pPr>
              <w:rPr>
                <w:b/>
              </w:rPr>
            </w:pPr>
            <w:r>
              <w:rPr>
                <w:b/>
              </w:rPr>
              <w:t>Hinweis</w:t>
            </w:r>
            <w:r>
              <w:rPr>
                <w:b/>
              </w:rPr>
              <w:br/>
              <w:t>Hilfsmittel</w:t>
            </w:r>
          </w:p>
        </w:tc>
        <w:tc>
          <w:tcPr>
            <w:tcW w:w="4016" w:type="pct"/>
            <w:vAlign w:val="center"/>
          </w:tcPr>
          <w:p w:rsidR="00C87C68" w:rsidRDefault="00C87C68" w:rsidP="00C87C68">
            <w:pPr>
              <w:pStyle w:val="Aufzhlungszeichen"/>
            </w:pPr>
            <w:r>
              <w:t>Erstellen Sie eine neue, leere PHP Datei</w:t>
            </w:r>
          </w:p>
          <w:p w:rsidR="00C87C68" w:rsidRPr="00DC4448" w:rsidRDefault="00C87C68" w:rsidP="00C87C68">
            <w:pPr>
              <w:pStyle w:val="Aufzhlungszeichen"/>
            </w:pPr>
            <w:r>
              <w:t xml:space="preserve">Speichern Sie ihre Arbeit unter </w:t>
            </w:r>
            <w:r w:rsidRPr="001D7E61">
              <w:rPr>
                <w:b/>
                <w:i/>
              </w:rPr>
              <w:t>B14-133-</w:t>
            </w:r>
            <w:r>
              <w:rPr>
                <w:b/>
                <w:i/>
              </w:rPr>
              <w:t>14</w:t>
            </w:r>
            <w:r w:rsidRPr="001D7E61">
              <w:rPr>
                <w:b/>
                <w:i/>
              </w:rPr>
              <w:t>.php</w:t>
            </w:r>
            <w:r>
              <w:t>.</w:t>
            </w:r>
          </w:p>
        </w:tc>
      </w:tr>
      <w:tr w:rsidR="00C87C68" w:rsidRPr="00DC4448" w:rsidTr="00C87C68">
        <w:trPr>
          <w:cantSplit/>
          <w:trHeight w:val="561"/>
        </w:trPr>
        <w:tc>
          <w:tcPr>
            <w:tcW w:w="984" w:type="pct"/>
            <w:shd w:val="clear" w:color="auto" w:fill="FFF3F3"/>
            <w:vAlign w:val="center"/>
          </w:tcPr>
          <w:p w:rsidR="00C87C68" w:rsidRPr="00CF2988" w:rsidRDefault="00C87C68" w:rsidP="00C87C68">
            <w:pPr>
              <w:rPr>
                <w:b/>
              </w:rPr>
            </w:pPr>
            <w:r w:rsidRPr="00CF2988">
              <w:rPr>
                <w:b/>
              </w:rPr>
              <w:t>Ergebnis</w:t>
            </w:r>
          </w:p>
        </w:tc>
        <w:tc>
          <w:tcPr>
            <w:tcW w:w="4016" w:type="pct"/>
            <w:vAlign w:val="center"/>
          </w:tcPr>
          <w:p w:rsidR="00C87C68" w:rsidRPr="00DC4448" w:rsidRDefault="00C87C68" w:rsidP="00C87C68">
            <w:pPr>
              <w:pStyle w:val="Aufzhlungszeichen"/>
            </w:pPr>
            <w:r>
              <w:t xml:space="preserve">Die korrekt arbeitende Datei </w:t>
            </w:r>
            <w:r w:rsidRPr="001D7E61">
              <w:rPr>
                <w:b/>
                <w:i/>
              </w:rPr>
              <w:t>B14-133-</w:t>
            </w:r>
            <w:r>
              <w:rPr>
                <w:b/>
                <w:i/>
              </w:rPr>
              <w:t>14</w:t>
            </w:r>
            <w:r w:rsidRPr="001D7E61">
              <w:rPr>
                <w:b/>
                <w:i/>
              </w:rPr>
              <w:t>.php</w:t>
            </w:r>
            <w:r>
              <w:t xml:space="preserve"> in Ihrem Verzeichnis.</w:t>
            </w:r>
          </w:p>
        </w:tc>
      </w:tr>
    </w:tbl>
    <w:p w:rsidR="00206298" w:rsidRDefault="00206298">
      <w:pPr>
        <w:spacing w:before="0" w:after="0"/>
      </w:pPr>
    </w:p>
    <w:p w:rsidR="00206298" w:rsidRDefault="00206298" w:rsidP="00206298">
      <w:r>
        <w:br w:type="page"/>
      </w:r>
    </w:p>
    <w:p w:rsidR="00206298" w:rsidRPr="006F6824" w:rsidRDefault="00206298" w:rsidP="00A4653B">
      <w:pPr>
        <w:pStyle w:val="berschrift1"/>
        <w:rPr>
          <w:rStyle w:val="KopfzeileZchn"/>
        </w:rPr>
      </w:pPr>
      <w:bookmarkStart w:id="18" w:name="_Toc458599345"/>
      <w:r>
        <w:rPr>
          <w:rStyle w:val="KopfzeileZchn"/>
        </w:rPr>
        <w:lastRenderedPageBreak/>
        <w:t xml:space="preserve">Parameterübergabe </w:t>
      </w:r>
      <w:r w:rsidR="00C87C68">
        <w:rPr>
          <w:rStyle w:val="KopfzeileZchn"/>
        </w:rPr>
        <w:t>(Teil 2)</w:t>
      </w:r>
      <w:r>
        <w:rPr>
          <w:rStyle w:val="KopfzeileZchn"/>
        </w:rPr>
        <w:tab/>
        <w:t>(</w:t>
      </w:r>
      <w:r w:rsidR="004A67B0">
        <w:rPr>
          <w:rStyle w:val="KopfzeileZchn"/>
        </w:rPr>
        <w:t>Kap 3 + 8</w:t>
      </w:r>
      <w:r w:rsidRPr="006F6824">
        <w:rPr>
          <w:rStyle w:val="KopfzeileZchn"/>
        </w:rPr>
        <w:t>)</w:t>
      </w:r>
      <w:bookmarkEnd w:id="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206298" w:rsidRPr="00DC4448" w:rsidTr="00C87C68">
        <w:trPr>
          <w:cantSplit/>
          <w:trHeight w:val="267"/>
        </w:trPr>
        <w:tc>
          <w:tcPr>
            <w:tcW w:w="984" w:type="pct"/>
            <w:shd w:val="clear" w:color="auto" w:fill="FFF3F3"/>
            <w:vAlign w:val="center"/>
          </w:tcPr>
          <w:p w:rsidR="00206298" w:rsidRPr="00CF2988" w:rsidRDefault="00206298" w:rsidP="004C1BBF">
            <w:pPr>
              <w:rPr>
                <w:b/>
              </w:rPr>
            </w:pPr>
            <w:r>
              <w:rPr>
                <w:b/>
              </w:rPr>
              <w:t>er</w:t>
            </w:r>
            <w:r w:rsidRPr="00CF2988">
              <w:rPr>
                <w:b/>
              </w:rPr>
              <w:t>wünschtes</w:t>
            </w:r>
            <w:r>
              <w:rPr>
                <w:b/>
              </w:rPr>
              <w:br/>
            </w:r>
            <w:r w:rsidRPr="00CF2988">
              <w:rPr>
                <w:b/>
              </w:rPr>
              <w:t>Ergebnis</w:t>
            </w:r>
          </w:p>
        </w:tc>
        <w:tc>
          <w:tcPr>
            <w:tcW w:w="4016" w:type="pct"/>
            <w:vAlign w:val="center"/>
          </w:tcPr>
          <w:p w:rsidR="00206298" w:rsidRPr="00574147" w:rsidRDefault="00C87C68" w:rsidP="004C1BBF">
            <w:r>
              <w:t>Sie wissen, wie Sie Parameter sowohl mit HTML-Formularen als auch über die URL übergeben können.</w:t>
            </w:r>
          </w:p>
        </w:tc>
      </w:tr>
      <w:tr w:rsidR="00206298" w:rsidRPr="00DC4448" w:rsidTr="004C1BBF">
        <w:trPr>
          <w:cantSplit/>
          <w:trHeight w:val="426"/>
        </w:trPr>
        <w:tc>
          <w:tcPr>
            <w:tcW w:w="984" w:type="pct"/>
            <w:shd w:val="clear" w:color="auto" w:fill="FFF3F3"/>
            <w:vAlign w:val="center"/>
          </w:tcPr>
          <w:p w:rsidR="00206298" w:rsidRDefault="00206298" w:rsidP="004C1BBF">
            <w:pPr>
              <w:rPr>
                <w:b/>
              </w:rPr>
            </w:pPr>
            <w:r>
              <w:rPr>
                <w:b/>
              </w:rPr>
              <w:t>Aufgabentyp</w:t>
            </w:r>
          </w:p>
        </w:tc>
        <w:tc>
          <w:tcPr>
            <w:tcW w:w="4016" w:type="pct"/>
            <w:vAlign w:val="center"/>
          </w:tcPr>
          <w:p w:rsidR="00206298" w:rsidRPr="00372F9B" w:rsidRDefault="00206298" w:rsidP="004C1BBF">
            <w:r>
              <w:t>Einzelaufgabe</w:t>
            </w:r>
          </w:p>
        </w:tc>
      </w:tr>
      <w:tr w:rsidR="00206298"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206298" w:rsidRPr="00CF2988" w:rsidRDefault="00206298"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206298" w:rsidRPr="001D3146" w:rsidRDefault="00206298" w:rsidP="00206298">
            <w:pPr>
              <w:pStyle w:val="Aufzhlungszeichen"/>
              <w:numPr>
                <w:ilvl w:val="0"/>
                <w:numId w:val="0"/>
              </w:numPr>
              <w:rPr>
                <w:rFonts w:cs="Arial"/>
              </w:rPr>
            </w:pPr>
            <w:r>
              <w:rPr>
                <w:rFonts w:cs="Arial"/>
              </w:rPr>
              <w:t>45 Min.</w:t>
            </w:r>
          </w:p>
        </w:tc>
      </w:tr>
      <w:tr w:rsidR="00206298" w:rsidRPr="00DC4448" w:rsidTr="004C1BBF">
        <w:trPr>
          <w:cantSplit/>
          <w:trHeight w:val="383"/>
        </w:trPr>
        <w:tc>
          <w:tcPr>
            <w:tcW w:w="984" w:type="pct"/>
            <w:shd w:val="clear" w:color="auto" w:fill="FFF3F3"/>
            <w:vAlign w:val="center"/>
          </w:tcPr>
          <w:p w:rsidR="00206298" w:rsidRPr="00CF2988" w:rsidRDefault="00206298" w:rsidP="004C1BBF">
            <w:pPr>
              <w:rPr>
                <w:b/>
              </w:rPr>
            </w:pPr>
            <w:r w:rsidRPr="00CF2988">
              <w:rPr>
                <w:b/>
              </w:rPr>
              <w:t>Ausgangslage</w:t>
            </w:r>
          </w:p>
        </w:tc>
        <w:tc>
          <w:tcPr>
            <w:tcW w:w="4016" w:type="pct"/>
            <w:vAlign w:val="center"/>
          </w:tcPr>
          <w:p w:rsidR="00206298" w:rsidRPr="00DC4448" w:rsidRDefault="00206298" w:rsidP="004C1BBF">
            <w:r>
              <w:t>Grundsätzlich sind Variablen nur innerhalb eines Scripts gültig. Was bieten sich für Möglichkeiten, wenn man Werte von Variablen von einem Script zu einem Anderen übertragen möchte?</w:t>
            </w:r>
          </w:p>
        </w:tc>
      </w:tr>
      <w:tr w:rsidR="00206298" w:rsidRPr="00DC4448" w:rsidTr="00C87C68">
        <w:trPr>
          <w:cantSplit/>
          <w:trHeight w:val="2140"/>
        </w:trPr>
        <w:tc>
          <w:tcPr>
            <w:tcW w:w="984" w:type="pct"/>
            <w:shd w:val="clear" w:color="auto" w:fill="FFF3F3"/>
            <w:vAlign w:val="center"/>
          </w:tcPr>
          <w:p w:rsidR="00206298" w:rsidRPr="00CF2988" w:rsidRDefault="00206298" w:rsidP="004C1BBF">
            <w:pPr>
              <w:rPr>
                <w:b/>
              </w:rPr>
            </w:pPr>
            <w:r w:rsidRPr="00CF2988">
              <w:rPr>
                <w:b/>
              </w:rPr>
              <w:t>Aufgabe</w:t>
            </w:r>
          </w:p>
        </w:tc>
        <w:tc>
          <w:tcPr>
            <w:tcW w:w="4016" w:type="pct"/>
            <w:vAlign w:val="center"/>
          </w:tcPr>
          <w:p w:rsidR="00206298" w:rsidRDefault="00206298" w:rsidP="00206298">
            <w:r>
              <w:t>Erstellen Sie ein Formular wo ein Username und ein Passwort eingegeben werden können. Senden Sie diese Informationen an eine zweite Seite. Bei korrektem Use</w:t>
            </w:r>
            <w:r>
              <w:t>r</w:t>
            </w:r>
            <w:r>
              <w:t>name und Passwort geben Sie bitte die Information aus:</w:t>
            </w:r>
          </w:p>
          <w:p w:rsidR="00206298" w:rsidRDefault="00206298" w:rsidP="00206298">
            <w:pPr>
              <w:pStyle w:val="code"/>
              <w:spacing w:after="120"/>
            </w:pPr>
            <w:r>
              <w:t>„</w:t>
            </w:r>
            <w:r w:rsidRPr="00C87C68">
              <w:rPr>
                <w:b/>
              </w:rPr>
              <w:t>Sie befinden sich im Administrationsbereich!“</w:t>
            </w:r>
          </w:p>
          <w:p w:rsidR="00206298" w:rsidRDefault="00206298" w:rsidP="00206298">
            <w:r>
              <w:t>Bei falschem Login soll der User zurück zur ersten Seite geleitet werden, wo die Fehlermeldung erscheint:</w:t>
            </w:r>
          </w:p>
          <w:p w:rsidR="00206298" w:rsidRPr="00DC4448" w:rsidRDefault="00206298" w:rsidP="004C1BBF">
            <w:pPr>
              <w:pStyle w:val="code"/>
            </w:pPr>
            <w:r>
              <w:t>„</w:t>
            </w:r>
            <w:r w:rsidRPr="00C87C68">
              <w:rPr>
                <w:b/>
              </w:rPr>
              <w:t>Leider falsches Login</w:t>
            </w:r>
            <w:r>
              <w:t>“</w:t>
            </w:r>
          </w:p>
        </w:tc>
      </w:tr>
      <w:tr w:rsidR="00AA337F" w:rsidRPr="00DC4448" w:rsidTr="004C1BBF">
        <w:trPr>
          <w:cantSplit/>
        </w:trPr>
        <w:tc>
          <w:tcPr>
            <w:tcW w:w="984" w:type="pct"/>
            <w:shd w:val="clear" w:color="auto" w:fill="FFF3F3"/>
            <w:vAlign w:val="center"/>
          </w:tcPr>
          <w:p w:rsidR="00AA337F" w:rsidRPr="00CF2988" w:rsidRDefault="00AA337F" w:rsidP="00AA337F">
            <w:pPr>
              <w:rPr>
                <w:b/>
              </w:rPr>
            </w:pPr>
            <w:r>
              <w:rPr>
                <w:b/>
              </w:rPr>
              <w:t>Hinweis</w:t>
            </w:r>
            <w:r>
              <w:rPr>
                <w:b/>
              </w:rPr>
              <w:br/>
              <w:t>Hilfsmittel</w:t>
            </w:r>
          </w:p>
        </w:tc>
        <w:tc>
          <w:tcPr>
            <w:tcW w:w="4016" w:type="pct"/>
            <w:vAlign w:val="center"/>
          </w:tcPr>
          <w:p w:rsidR="00AA337F" w:rsidRDefault="00AA337F" w:rsidP="00AA337F">
            <w:pPr>
              <w:pStyle w:val="Aufzhlungszeichen"/>
            </w:pPr>
            <w:r>
              <w:t>Erstellen Sie zwei neue, leere PHP Datei</w:t>
            </w:r>
          </w:p>
          <w:p w:rsidR="00AA337F" w:rsidRDefault="00AA337F" w:rsidP="00AA337F">
            <w:pPr>
              <w:pStyle w:val="Aufzhlungszeichen"/>
            </w:pPr>
            <w:r>
              <w:t xml:space="preserve">Speichern Sie ihre Arbeit unter </w:t>
            </w:r>
            <w:r w:rsidRPr="001D7E61">
              <w:rPr>
                <w:b/>
                <w:i/>
              </w:rPr>
              <w:t>B14-133-</w:t>
            </w:r>
            <w:r>
              <w:rPr>
                <w:b/>
                <w:i/>
              </w:rPr>
              <w:t>15-1</w:t>
            </w:r>
            <w:r w:rsidRPr="001D7E61">
              <w:rPr>
                <w:b/>
                <w:i/>
              </w:rPr>
              <w:t>.php</w:t>
            </w:r>
            <w:r>
              <w:t>. und</w:t>
            </w:r>
          </w:p>
          <w:p w:rsidR="00AA337F" w:rsidRPr="00DC4448" w:rsidRDefault="00AA337F" w:rsidP="00AA337F">
            <w:pPr>
              <w:pStyle w:val="Aufzhlungszeichen"/>
            </w:pPr>
            <w:r w:rsidRPr="001D7E61">
              <w:rPr>
                <w:b/>
                <w:i/>
              </w:rPr>
              <w:t>B14-133-</w:t>
            </w:r>
            <w:r>
              <w:rPr>
                <w:b/>
                <w:i/>
              </w:rPr>
              <w:t>15-2</w:t>
            </w:r>
            <w:r w:rsidRPr="001D7E61">
              <w:rPr>
                <w:b/>
                <w:i/>
              </w:rPr>
              <w:t>.php</w:t>
            </w:r>
          </w:p>
        </w:tc>
      </w:tr>
      <w:tr w:rsidR="00AA337F" w:rsidRPr="00DC4448" w:rsidTr="004C1BBF">
        <w:trPr>
          <w:cantSplit/>
          <w:trHeight w:val="515"/>
        </w:trPr>
        <w:tc>
          <w:tcPr>
            <w:tcW w:w="984" w:type="pct"/>
            <w:shd w:val="clear" w:color="auto" w:fill="FFF3F3"/>
            <w:vAlign w:val="center"/>
          </w:tcPr>
          <w:p w:rsidR="00AA337F" w:rsidRPr="00CF2988" w:rsidRDefault="00AA337F" w:rsidP="00AA337F">
            <w:pPr>
              <w:rPr>
                <w:b/>
              </w:rPr>
            </w:pPr>
            <w:r w:rsidRPr="00CF2988">
              <w:rPr>
                <w:b/>
              </w:rPr>
              <w:t>Ergebnis</w:t>
            </w:r>
          </w:p>
        </w:tc>
        <w:tc>
          <w:tcPr>
            <w:tcW w:w="4016" w:type="pct"/>
            <w:vAlign w:val="center"/>
          </w:tcPr>
          <w:p w:rsidR="00AA337F" w:rsidRPr="00AA337F" w:rsidRDefault="00AA337F" w:rsidP="00AA337F">
            <w:pPr>
              <w:pStyle w:val="Aufzhlungszeichen"/>
            </w:pPr>
            <w:r w:rsidRPr="00AA337F">
              <w:t xml:space="preserve">Die korrekt arbeitenden Dateien gemäss den genannten Angaben </w:t>
            </w:r>
          </w:p>
        </w:tc>
      </w:tr>
    </w:tbl>
    <w:p w:rsidR="00206298" w:rsidRDefault="00206298">
      <w:pPr>
        <w:spacing w:before="0" w:after="0"/>
      </w:pPr>
    </w:p>
    <w:p w:rsidR="00206298" w:rsidRDefault="00206298" w:rsidP="00206298">
      <w:r>
        <w:br w:type="page"/>
      </w:r>
    </w:p>
    <w:p w:rsidR="00206298" w:rsidRPr="006F6824" w:rsidRDefault="00206298" w:rsidP="00A4653B">
      <w:pPr>
        <w:pStyle w:val="berschrift1"/>
        <w:rPr>
          <w:rStyle w:val="KopfzeileZchn"/>
        </w:rPr>
      </w:pPr>
      <w:bookmarkStart w:id="19" w:name="_Toc458599346"/>
      <w:r>
        <w:rPr>
          <w:rStyle w:val="KopfzeileZchn"/>
        </w:rPr>
        <w:lastRenderedPageBreak/>
        <w:t xml:space="preserve">Basic Repetitorium </w:t>
      </w:r>
      <w:r w:rsidR="00C87C68">
        <w:rPr>
          <w:rStyle w:val="KopfzeileZchn"/>
        </w:rPr>
        <w:t>(Teil 1)</w:t>
      </w:r>
      <w:r>
        <w:rPr>
          <w:rStyle w:val="KopfzeileZchn"/>
        </w:rPr>
        <w:tab/>
        <w:t>(</w:t>
      </w:r>
      <w:r w:rsidR="004A67B0">
        <w:rPr>
          <w:rStyle w:val="KopfzeileZchn"/>
        </w:rPr>
        <w:t>Kap 3 + 8</w:t>
      </w:r>
      <w:r w:rsidRPr="006F6824">
        <w:rPr>
          <w:rStyle w:val="KopfzeileZchn"/>
        </w:rPr>
        <w:t>)</w:t>
      </w:r>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206298" w:rsidRPr="00DC4448" w:rsidTr="00271B6D">
        <w:trPr>
          <w:cantSplit/>
          <w:trHeight w:val="409"/>
        </w:trPr>
        <w:tc>
          <w:tcPr>
            <w:tcW w:w="984" w:type="pct"/>
            <w:shd w:val="clear" w:color="auto" w:fill="FFF3F3"/>
            <w:vAlign w:val="center"/>
          </w:tcPr>
          <w:p w:rsidR="00206298" w:rsidRPr="00CF2988" w:rsidRDefault="00206298" w:rsidP="004C1BBF">
            <w:pPr>
              <w:rPr>
                <w:b/>
              </w:rPr>
            </w:pPr>
            <w:r>
              <w:rPr>
                <w:b/>
              </w:rPr>
              <w:t>er</w:t>
            </w:r>
            <w:r w:rsidRPr="00CF2988">
              <w:rPr>
                <w:b/>
              </w:rPr>
              <w:t>wünschtes</w:t>
            </w:r>
            <w:r>
              <w:rPr>
                <w:b/>
              </w:rPr>
              <w:br/>
            </w:r>
            <w:r w:rsidRPr="00CF2988">
              <w:rPr>
                <w:b/>
              </w:rPr>
              <w:t>Ergebnis</w:t>
            </w:r>
          </w:p>
        </w:tc>
        <w:tc>
          <w:tcPr>
            <w:tcW w:w="4016" w:type="pct"/>
            <w:vAlign w:val="center"/>
          </w:tcPr>
          <w:p w:rsidR="00206298" w:rsidRPr="00574147" w:rsidRDefault="00271B6D" w:rsidP="00271B6D">
            <w:r>
              <w:t xml:space="preserve">Sie sind in der Lage, die </w:t>
            </w:r>
            <w:r w:rsidR="00206298">
              <w:t>grundlegenden Elemente von PHP zielgerichtet bei einf</w:t>
            </w:r>
            <w:r w:rsidR="00206298">
              <w:t>a</w:t>
            </w:r>
            <w:r w:rsidR="00206298">
              <w:t xml:space="preserve">chen Problemen </w:t>
            </w:r>
            <w:r>
              <w:t>einzusetzen</w:t>
            </w:r>
            <w:r w:rsidR="00206298">
              <w:t>.</w:t>
            </w:r>
          </w:p>
        </w:tc>
      </w:tr>
      <w:tr w:rsidR="00206298" w:rsidRPr="00DC4448" w:rsidTr="004C1BBF">
        <w:trPr>
          <w:cantSplit/>
          <w:trHeight w:val="426"/>
        </w:trPr>
        <w:tc>
          <w:tcPr>
            <w:tcW w:w="984" w:type="pct"/>
            <w:shd w:val="clear" w:color="auto" w:fill="FFF3F3"/>
            <w:vAlign w:val="center"/>
          </w:tcPr>
          <w:p w:rsidR="00206298" w:rsidRDefault="00206298" w:rsidP="004C1BBF">
            <w:pPr>
              <w:rPr>
                <w:b/>
              </w:rPr>
            </w:pPr>
            <w:r>
              <w:rPr>
                <w:b/>
              </w:rPr>
              <w:t>Aufgabentyp</w:t>
            </w:r>
          </w:p>
        </w:tc>
        <w:tc>
          <w:tcPr>
            <w:tcW w:w="4016" w:type="pct"/>
            <w:vAlign w:val="center"/>
          </w:tcPr>
          <w:p w:rsidR="00206298" w:rsidRPr="00372F9B" w:rsidRDefault="00206298" w:rsidP="004C1BBF">
            <w:r>
              <w:t>Repetitionsaufgabe, Einzelaufgabe</w:t>
            </w:r>
          </w:p>
        </w:tc>
      </w:tr>
      <w:tr w:rsidR="00206298"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206298" w:rsidRPr="00CF2988" w:rsidRDefault="00206298"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206298" w:rsidRPr="001D3146" w:rsidRDefault="00206298" w:rsidP="004C1BBF">
            <w:pPr>
              <w:pStyle w:val="Aufzhlungszeichen"/>
              <w:numPr>
                <w:ilvl w:val="0"/>
                <w:numId w:val="0"/>
              </w:numPr>
              <w:rPr>
                <w:rFonts w:cs="Arial"/>
              </w:rPr>
            </w:pPr>
            <w:r>
              <w:rPr>
                <w:rFonts w:cs="Arial"/>
              </w:rPr>
              <w:t>45 Min.</w:t>
            </w:r>
          </w:p>
        </w:tc>
      </w:tr>
      <w:tr w:rsidR="00206298" w:rsidRPr="00DC4448" w:rsidTr="00271B6D">
        <w:trPr>
          <w:cantSplit/>
          <w:trHeight w:val="683"/>
        </w:trPr>
        <w:tc>
          <w:tcPr>
            <w:tcW w:w="984" w:type="pct"/>
            <w:shd w:val="clear" w:color="auto" w:fill="FFF3F3"/>
            <w:vAlign w:val="center"/>
          </w:tcPr>
          <w:p w:rsidR="00206298" w:rsidRPr="00CF2988" w:rsidRDefault="00206298" w:rsidP="004C1BBF">
            <w:pPr>
              <w:rPr>
                <w:b/>
              </w:rPr>
            </w:pPr>
            <w:r w:rsidRPr="00CF2988">
              <w:rPr>
                <w:b/>
              </w:rPr>
              <w:t>Ausgangslage</w:t>
            </w:r>
          </w:p>
        </w:tc>
        <w:tc>
          <w:tcPr>
            <w:tcW w:w="4016" w:type="pct"/>
            <w:vAlign w:val="center"/>
          </w:tcPr>
          <w:p w:rsidR="00206298" w:rsidRPr="00DC4448" w:rsidRDefault="00206298" w:rsidP="004C1BBF">
            <w:r>
              <w:t>Sie haben nun alle elementaren Methoden einmal angewendet. Wie sehen Ihre Problemlösungsstrategien bei kombinierten Problemen aus?</w:t>
            </w:r>
          </w:p>
        </w:tc>
      </w:tr>
      <w:tr w:rsidR="00206298" w:rsidRPr="00DC4448" w:rsidTr="004C1BBF">
        <w:trPr>
          <w:cantSplit/>
          <w:trHeight w:val="485"/>
        </w:trPr>
        <w:tc>
          <w:tcPr>
            <w:tcW w:w="984" w:type="pct"/>
            <w:shd w:val="clear" w:color="auto" w:fill="FFF3F3"/>
            <w:vAlign w:val="center"/>
          </w:tcPr>
          <w:p w:rsidR="00206298" w:rsidRPr="00CF2988" w:rsidRDefault="00206298" w:rsidP="004C1BBF">
            <w:pPr>
              <w:rPr>
                <w:b/>
              </w:rPr>
            </w:pPr>
            <w:r w:rsidRPr="00CF2988">
              <w:rPr>
                <w:b/>
              </w:rPr>
              <w:t>Aufgabe</w:t>
            </w:r>
          </w:p>
        </w:tc>
        <w:tc>
          <w:tcPr>
            <w:tcW w:w="4016" w:type="pct"/>
            <w:vAlign w:val="center"/>
          </w:tcPr>
          <w:p w:rsidR="00206298" w:rsidRDefault="00206298" w:rsidP="00206298">
            <w:pPr>
              <w:pStyle w:val="Aufzhlungszeichen"/>
              <w:tabs>
                <w:tab w:val="clear" w:pos="227"/>
                <w:tab w:val="left" w:pos="170"/>
              </w:tabs>
              <w:spacing w:before="0"/>
              <w:ind w:left="170" w:hanging="170"/>
            </w:pPr>
            <w:r>
              <w:t xml:space="preserve">Erstellen Sie eine eigene Funktion </w:t>
            </w:r>
            <w:proofErr w:type="spellStart"/>
            <w:r w:rsidRPr="00271B6D">
              <w:rPr>
                <w:rFonts w:ascii="Courier New" w:hAnsi="Courier New" w:cs="Courier New"/>
                <w:b/>
              </w:rPr>
              <w:t>umrechnung</w:t>
            </w:r>
            <w:proofErr w:type="spellEnd"/>
            <w:r>
              <w:t>, die einen Parameter verlangt. Die Funktion sollte eine Zahl, die als Parameter übergeben wird, sowohl in das Binär- als auch ins Hexadezimalsystem umrechnen und als Rückgabewert hübsch dargestellt zurückgeben:</w:t>
            </w:r>
          </w:p>
          <w:p w:rsidR="00206298" w:rsidRDefault="00206298" w:rsidP="00206298">
            <w:pPr>
              <w:pStyle w:val="Aufzhlungszeichen"/>
              <w:tabs>
                <w:tab w:val="clear" w:pos="227"/>
                <w:tab w:val="left" w:pos="170"/>
              </w:tabs>
              <w:spacing w:before="0"/>
              <w:ind w:left="170" w:hanging="170"/>
            </w:pPr>
            <w:r>
              <w:t>Geben Sie eine Titelzeile und die beiden Resultate untereinander aus. Es sollte folgendes im Browser zu sehen sein, wobei die Zahlen selbstverständlich durch den entsprechenden Parameter und die entsprechenden Ausrechnungen ersetzt werden soll. (Hier war der Parameter 24):</w:t>
            </w:r>
          </w:p>
          <w:p w:rsidR="00206298" w:rsidRDefault="00206298" w:rsidP="00206298">
            <w:pPr>
              <w:pStyle w:val="code"/>
              <w:ind w:left="705"/>
            </w:pPr>
            <w:proofErr w:type="spellStart"/>
            <w:r>
              <w:t>Umrechung</w:t>
            </w:r>
            <w:proofErr w:type="spellEnd"/>
            <w:r>
              <w:t xml:space="preserve"> der Dezimalzahl 24:</w:t>
            </w:r>
          </w:p>
          <w:p w:rsidR="00206298" w:rsidRDefault="00206298" w:rsidP="00206298">
            <w:pPr>
              <w:pStyle w:val="code"/>
              <w:ind w:left="705"/>
            </w:pPr>
            <w:r>
              <w:t>ins Binärsystem: 11000</w:t>
            </w:r>
          </w:p>
          <w:p w:rsidR="00206298" w:rsidRDefault="00206298" w:rsidP="00206298">
            <w:pPr>
              <w:pStyle w:val="code"/>
              <w:spacing w:after="60"/>
              <w:ind w:left="703"/>
            </w:pPr>
            <w:r>
              <w:t>ins Hexadezimalsystem: 18</w:t>
            </w:r>
          </w:p>
          <w:p w:rsidR="00206298" w:rsidRPr="00DC4448" w:rsidRDefault="00206298" w:rsidP="004C1BBF">
            <w:pPr>
              <w:pStyle w:val="Aufzhlungszeichen"/>
              <w:tabs>
                <w:tab w:val="clear" w:pos="227"/>
                <w:tab w:val="left" w:pos="170"/>
              </w:tabs>
              <w:spacing w:before="0"/>
              <w:ind w:left="170" w:hanging="170"/>
            </w:pPr>
            <w:r>
              <w:t>Erstellen Sie oben auf der Seite ein Formular mit einem Textfeld. Wenn eine Zahl im Textfeld eingegeben wurde, soll diese Zahl als Parameter bei der Funktion ei</w:t>
            </w:r>
            <w:r>
              <w:t>n</w:t>
            </w:r>
            <w:r>
              <w:t>gesetzt werden.</w:t>
            </w:r>
          </w:p>
        </w:tc>
      </w:tr>
      <w:tr w:rsidR="00206298" w:rsidRPr="00DC4448" w:rsidTr="00271B6D">
        <w:trPr>
          <w:cantSplit/>
          <w:trHeight w:val="770"/>
        </w:trPr>
        <w:tc>
          <w:tcPr>
            <w:tcW w:w="984" w:type="pct"/>
            <w:shd w:val="clear" w:color="auto" w:fill="FFF3F3"/>
            <w:vAlign w:val="center"/>
          </w:tcPr>
          <w:p w:rsidR="00206298" w:rsidRPr="00CF2988" w:rsidRDefault="00206298" w:rsidP="004C1BBF">
            <w:pPr>
              <w:rPr>
                <w:b/>
              </w:rPr>
            </w:pPr>
            <w:r>
              <w:rPr>
                <w:b/>
              </w:rPr>
              <w:t>Hinweis</w:t>
            </w:r>
            <w:r>
              <w:rPr>
                <w:b/>
              </w:rPr>
              <w:br/>
              <w:t>Hilfsmittel</w:t>
            </w:r>
          </w:p>
        </w:tc>
        <w:tc>
          <w:tcPr>
            <w:tcW w:w="4016" w:type="pct"/>
            <w:vAlign w:val="center"/>
          </w:tcPr>
          <w:p w:rsidR="00271B6D" w:rsidRDefault="00271B6D" w:rsidP="00271B6D">
            <w:pPr>
              <w:pStyle w:val="Aufzhlungszeichen"/>
            </w:pPr>
            <w:r>
              <w:t>Erstellen Sie eine neue, leere PHP Datei</w:t>
            </w:r>
          </w:p>
          <w:p w:rsidR="00271B6D" w:rsidRDefault="00271B6D" w:rsidP="00271B6D">
            <w:pPr>
              <w:pStyle w:val="Aufzhlungszeichen"/>
            </w:pPr>
            <w:r>
              <w:t xml:space="preserve">Speichern Sie ihre Arbeit unter </w:t>
            </w:r>
            <w:r w:rsidRPr="001D7E61">
              <w:rPr>
                <w:b/>
                <w:i/>
              </w:rPr>
              <w:t>B14-133-</w:t>
            </w:r>
            <w:r>
              <w:rPr>
                <w:b/>
                <w:i/>
              </w:rPr>
              <w:t>16</w:t>
            </w:r>
            <w:r w:rsidRPr="001D7E61">
              <w:rPr>
                <w:b/>
                <w:i/>
              </w:rPr>
              <w:t>.php</w:t>
            </w:r>
            <w:r>
              <w:t>.</w:t>
            </w:r>
          </w:p>
          <w:p w:rsidR="00206298" w:rsidRPr="00DC4448" w:rsidRDefault="00206298" w:rsidP="00271B6D">
            <w:pPr>
              <w:pStyle w:val="Aufzhlungszeichen"/>
            </w:pPr>
            <w:r>
              <w:t>Probieren Sie Ihre Lösungen jeweils gleich in Ihrem lokalen Webserver aus.</w:t>
            </w:r>
          </w:p>
        </w:tc>
      </w:tr>
      <w:tr w:rsidR="00206298" w:rsidRPr="00DC4448" w:rsidTr="00271B6D">
        <w:trPr>
          <w:cantSplit/>
          <w:trHeight w:val="981"/>
        </w:trPr>
        <w:tc>
          <w:tcPr>
            <w:tcW w:w="984" w:type="pct"/>
            <w:shd w:val="clear" w:color="auto" w:fill="FFF3F3"/>
            <w:vAlign w:val="center"/>
          </w:tcPr>
          <w:p w:rsidR="00206298" w:rsidRPr="00CF2988" w:rsidRDefault="00206298" w:rsidP="004C1BBF">
            <w:pPr>
              <w:rPr>
                <w:b/>
              </w:rPr>
            </w:pPr>
            <w:r w:rsidRPr="00CF2988">
              <w:rPr>
                <w:b/>
              </w:rPr>
              <w:t>Ergebnis</w:t>
            </w:r>
          </w:p>
        </w:tc>
        <w:tc>
          <w:tcPr>
            <w:tcW w:w="4016" w:type="pct"/>
            <w:vAlign w:val="center"/>
          </w:tcPr>
          <w:p w:rsidR="00206298" w:rsidRPr="00206298" w:rsidRDefault="00206298" w:rsidP="00206298">
            <w:pPr>
              <w:pStyle w:val="Aufzhlungszeichen"/>
              <w:rPr>
                <w:rFonts w:cs="Arial"/>
                <w:color w:val="000000"/>
              </w:rPr>
            </w:pPr>
            <w:r>
              <w:rPr>
                <w:rFonts w:cs="Arial"/>
                <w:color w:val="000000"/>
              </w:rPr>
              <w:t xml:space="preserve">Die Datei </w:t>
            </w:r>
            <w:r w:rsidR="00AE7F9D" w:rsidRPr="001D7E61">
              <w:rPr>
                <w:b/>
                <w:i/>
              </w:rPr>
              <w:t>B14-133-</w:t>
            </w:r>
            <w:r w:rsidR="00AE7F9D">
              <w:rPr>
                <w:b/>
                <w:i/>
              </w:rPr>
              <w:t>16</w:t>
            </w:r>
            <w:r w:rsidR="00AE7F9D" w:rsidRPr="001D7E61">
              <w:rPr>
                <w:b/>
                <w:i/>
              </w:rPr>
              <w:t>.php</w:t>
            </w:r>
            <w:r>
              <w:rPr>
                <w:rFonts w:cs="Arial"/>
                <w:color w:val="000000"/>
              </w:rPr>
              <w:t>, welche die Resultate, wie sie oben beschrieben sind, vollständig und korrekt ausgibt. Speichern Sie diese Datei anschliessend in Ihrem persönlichen Verzeichnis.</w:t>
            </w:r>
          </w:p>
        </w:tc>
      </w:tr>
    </w:tbl>
    <w:p w:rsidR="00206298" w:rsidRDefault="00206298">
      <w:pPr>
        <w:spacing w:before="0" w:after="0"/>
      </w:pPr>
    </w:p>
    <w:p w:rsidR="00206298" w:rsidRDefault="00206298" w:rsidP="00206298">
      <w:r>
        <w:br w:type="page"/>
      </w:r>
    </w:p>
    <w:p w:rsidR="00206298" w:rsidRPr="006F6824" w:rsidRDefault="00206298" w:rsidP="00A4653B">
      <w:pPr>
        <w:pStyle w:val="berschrift1"/>
        <w:rPr>
          <w:rStyle w:val="KopfzeileZchn"/>
        </w:rPr>
      </w:pPr>
      <w:bookmarkStart w:id="20" w:name="_Toc458599347"/>
      <w:r>
        <w:rPr>
          <w:rStyle w:val="KopfzeileZchn"/>
        </w:rPr>
        <w:lastRenderedPageBreak/>
        <w:t xml:space="preserve">Basic Repetitorium </w:t>
      </w:r>
      <w:r w:rsidR="00C87C68">
        <w:rPr>
          <w:rStyle w:val="KopfzeileZchn"/>
        </w:rPr>
        <w:t>(Teil 2)</w:t>
      </w:r>
      <w:r>
        <w:rPr>
          <w:rStyle w:val="KopfzeileZchn"/>
        </w:rPr>
        <w:tab/>
        <w:t>(</w:t>
      </w:r>
      <w:r w:rsidR="004A67B0">
        <w:rPr>
          <w:rStyle w:val="KopfzeileZchn"/>
        </w:rPr>
        <w:t>Kap 3 + 8</w:t>
      </w:r>
      <w:r w:rsidRPr="006F6824">
        <w:rPr>
          <w:rStyle w:val="KopfzeileZchn"/>
        </w:rPr>
        <w:t>)</w:t>
      </w:r>
      <w:bookmarkEnd w:id="2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206298" w:rsidRPr="00DC4448" w:rsidTr="00271B6D">
        <w:trPr>
          <w:cantSplit/>
          <w:trHeight w:val="267"/>
        </w:trPr>
        <w:tc>
          <w:tcPr>
            <w:tcW w:w="984" w:type="pct"/>
            <w:shd w:val="clear" w:color="auto" w:fill="FFF3F3"/>
            <w:vAlign w:val="center"/>
          </w:tcPr>
          <w:p w:rsidR="00206298" w:rsidRPr="00CF2988" w:rsidRDefault="00206298" w:rsidP="004C1BBF">
            <w:pPr>
              <w:rPr>
                <w:b/>
              </w:rPr>
            </w:pPr>
            <w:r>
              <w:rPr>
                <w:b/>
              </w:rPr>
              <w:t>er</w:t>
            </w:r>
            <w:r w:rsidRPr="00CF2988">
              <w:rPr>
                <w:b/>
              </w:rPr>
              <w:t>wünschtes</w:t>
            </w:r>
            <w:r>
              <w:rPr>
                <w:b/>
              </w:rPr>
              <w:br/>
            </w:r>
            <w:r w:rsidRPr="00CF2988">
              <w:rPr>
                <w:b/>
              </w:rPr>
              <w:t>Ergebnis</w:t>
            </w:r>
          </w:p>
        </w:tc>
        <w:tc>
          <w:tcPr>
            <w:tcW w:w="4016" w:type="pct"/>
            <w:vAlign w:val="center"/>
          </w:tcPr>
          <w:p w:rsidR="00206298" w:rsidRPr="00574147" w:rsidRDefault="00271B6D" w:rsidP="004C1BBF">
            <w:r>
              <w:t>Sie sind in der Lage, die grundlegenden Elemente von PHP zielgerichtet bei einf</w:t>
            </w:r>
            <w:r>
              <w:t>a</w:t>
            </w:r>
            <w:r>
              <w:t>chen Problemen einzusetzen.</w:t>
            </w:r>
          </w:p>
        </w:tc>
      </w:tr>
      <w:tr w:rsidR="00206298" w:rsidRPr="00DC4448" w:rsidTr="004C1BBF">
        <w:trPr>
          <w:cantSplit/>
          <w:trHeight w:val="426"/>
        </w:trPr>
        <w:tc>
          <w:tcPr>
            <w:tcW w:w="984" w:type="pct"/>
            <w:shd w:val="clear" w:color="auto" w:fill="FFF3F3"/>
            <w:vAlign w:val="center"/>
          </w:tcPr>
          <w:p w:rsidR="00206298" w:rsidRDefault="00206298" w:rsidP="004C1BBF">
            <w:pPr>
              <w:rPr>
                <w:b/>
              </w:rPr>
            </w:pPr>
            <w:r>
              <w:rPr>
                <w:b/>
              </w:rPr>
              <w:t>Aufgabentyp</w:t>
            </w:r>
          </w:p>
        </w:tc>
        <w:tc>
          <w:tcPr>
            <w:tcW w:w="4016" w:type="pct"/>
            <w:vAlign w:val="center"/>
          </w:tcPr>
          <w:p w:rsidR="00206298" w:rsidRPr="00372F9B" w:rsidRDefault="00206298" w:rsidP="004C1BBF">
            <w:r>
              <w:t>Repetitionsaufgabe, Einzelaufgabe</w:t>
            </w:r>
          </w:p>
        </w:tc>
      </w:tr>
      <w:tr w:rsidR="00206298"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206298" w:rsidRPr="00CF2988" w:rsidRDefault="00206298"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206298" w:rsidRPr="001D3146" w:rsidRDefault="00206298" w:rsidP="004C1BBF">
            <w:pPr>
              <w:pStyle w:val="Aufzhlungszeichen"/>
              <w:numPr>
                <w:ilvl w:val="0"/>
                <w:numId w:val="0"/>
              </w:numPr>
              <w:rPr>
                <w:rFonts w:cs="Arial"/>
              </w:rPr>
            </w:pPr>
            <w:r>
              <w:rPr>
                <w:rFonts w:cs="Arial"/>
              </w:rPr>
              <w:t>70 Min.</w:t>
            </w:r>
          </w:p>
        </w:tc>
      </w:tr>
      <w:tr w:rsidR="00206298" w:rsidRPr="00DC4448" w:rsidTr="004C1BBF">
        <w:trPr>
          <w:cantSplit/>
          <w:trHeight w:val="383"/>
        </w:trPr>
        <w:tc>
          <w:tcPr>
            <w:tcW w:w="984" w:type="pct"/>
            <w:shd w:val="clear" w:color="auto" w:fill="FFF3F3"/>
            <w:vAlign w:val="center"/>
          </w:tcPr>
          <w:p w:rsidR="00206298" w:rsidRPr="00CF2988" w:rsidRDefault="00206298" w:rsidP="004C1BBF">
            <w:pPr>
              <w:rPr>
                <w:b/>
              </w:rPr>
            </w:pPr>
            <w:r w:rsidRPr="00CF2988">
              <w:rPr>
                <w:b/>
              </w:rPr>
              <w:t>Ausgangslage</w:t>
            </w:r>
          </w:p>
        </w:tc>
        <w:tc>
          <w:tcPr>
            <w:tcW w:w="4016" w:type="pct"/>
            <w:vAlign w:val="center"/>
          </w:tcPr>
          <w:p w:rsidR="00206298" w:rsidRPr="00DC4448" w:rsidRDefault="00206298" w:rsidP="004C1BBF">
            <w:r>
              <w:t>Sie haben nun alle elementaren Methoden einmal angewendet. Wie sehen Ihre Problemlösungsstrategien bei kombinierten Problemen aus?</w:t>
            </w:r>
          </w:p>
        </w:tc>
      </w:tr>
      <w:tr w:rsidR="00206298" w:rsidRPr="00DC4448" w:rsidTr="00271B6D">
        <w:trPr>
          <w:cantSplit/>
          <w:trHeight w:val="3214"/>
        </w:trPr>
        <w:tc>
          <w:tcPr>
            <w:tcW w:w="984" w:type="pct"/>
            <w:shd w:val="clear" w:color="auto" w:fill="FFF3F3"/>
            <w:vAlign w:val="center"/>
          </w:tcPr>
          <w:p w:rsidR="00206298" w:rsidRPr="00CF2988" w:rsidRDefault="00206298" w:rsidP="004C1BBF">
            <w:pPr>
              <w:rPr>
                <w:b/>
              </w:rPr>
            </w:pPr>
            <w:r w:rsidRPr="00CF2988">
              <w:rPr>
                <w:b/>
              </w:rPr>
              <w:t>Aufgabe</w:t>
            </w:r>
          </w:p>
        </w:tc>
        <w:tc>
          <w:tcPr>
            <w:tcW w:w="4016" w:type="pct"/>
            <w:vAlign w:val="center"/>
          </w:tcPr>
          <w:p w:rsidR="00206298" w:rsidRDefault="00206298" w:rsidP="00206298">
            <w:pPr>
              <w:pStyle w:val="Aufzhlungszeichen"/>
              <w:tabs>
                <w:tab w:val="clear" w:pos="227"/>
                <w:tab w:val="left" w:pos="170"/>
              </w:tabs>
              <w:spacing w:before="0"/>
              <w:ind w:left="170" w:hanging="170"/>
            </w:pPr>
            <w:r>
              <w:t xml:space="preserve">Probieren Sie mit Hilfe der Random Funktion eine Funktion </w:t>
            </w:r>
            <w:proofErr w:type="spellStart"/>
            <w:r w:rsidRPr="001D3D9A">
              <w:rPr>
                <w:rFonts w:ascii="Courier 10 Pitch" w:hAnsi="Courier 10 Pitch"/>
                <w:b/>
              </w:rPr>
              <w:t>wuerfel</w:t>
            </w:r>
            <w:proofErr w:type="spellEnd"/>
            <w:r>
              <w:rPr>
                <w:rFonts w:ascii="Courier 10 Pitch" w:hAnsi="Courier 10 Pitch"/>
              </w:rPr>
              <w:t xml:space="preserve"> </w:t>
            </w:r>
            <w:r>
              <w:t>zu generieren, die eine beliebige Zahl zwischen 1 und 6 zurückgibt. Parameter wird keiner ve</w:t>
            </w:r>
            <w:r>
              <w:t>r</w:t>
            </w:r>
            <w:r>
              <w:t xml:space="preserve">langt. Erstellen Sie ein HTML-Formular auf derselben Seite, </w:t>
            </w:r>
            <w:r w:rsidR="001D3D9A">
              <w:t>welches</w:t>
            </w:r>
            <w:r>
              <w:t xml:space="preserve"> nur aus e</w:t>
            </w:r>
            <w:r>
              <w:t>i</w:t>
            </w:r>
            <w:r>
              <w:t xml:space="preserve">nem </w:t>
            </w:r>
            <w:proofErr w:type="spellStart"/>
            <w:r>
              <w:t>Submit</w:t>
            </w:r>
            <w:proofErr w:type="spellEnd"/>
            <w:r>
              <w:t>-Button besteht. Mit Hilfe dieses Knopfes soll diese Funktion aufger</w:t>
            </w:r>
            <w:r>
              <w:t>u</w:t>
            </w:r>
            <w:r>
              <w:t>fen werden. Es soll nur eine Zufallszahl erscheinen, wenn dieser Knopf gedrückt worden ist.</w:t>
            </w:r>
          </w:p>
          <w:p w:rsidR="00206298" w:rsidRDefault="00206298" w:rsidP="00206298">
            <w:pPr>
              <w:pStyle w:val="Aufzhlungszeichen"/>
              <w:tabs>
                <w:tab w:val="clear" w:pos="227"/>
                <w:tab w:val="left" w:pos="170"/>
              </w:tabs>
              <w:spacing w:before="0"/>
              <w:ind w:left="170" w:hanging="170"/>
            </w:pPr>
            <w:r>
              <w:t xml:space="preserve">Bauen Sie die Funktion Würfel der letzten Ausgabe zu einer Funktion </w:t>
            </w:r>
            <w:proofErr w:type="spellStart"/>
            <w:r w:rsidRPr="001D3D9A">
              <w:rPr>
                <w:rFonts w:ascii="Courier 10 Pitch" w:hAnsi="Courier 10 Pitch"/>
                <w:b/>
              </w:rPr>
              <w:t>lotto</w:t>
            </w:r>
            <w:proofErr w:type="spellEnd"/>
            <w:r>
              <w:t xml:space="preserve"> um. Diese neue Funktion soll eine Zufallszahl zwischen 1 und 49 ausgeben.</w:t>
            </w:r>
          </w:p>
          <w:p w:rsidR="00206298" w:rsidRPr="00DC4448" w:rsidRDefault="00206298" w:rsidP="00206298">
            <w:pPr>
              <w:pStyle w:val="Aufzhlungszeichen"/>
              <w:tabs>
                <w:tab w:val="clear" w:pos="227"/>
                <w:tab w:val="left" w:pos="170"/>
              </w:tabs>
              <w:spacing w:before="0"/>
              <w:ind w:left="170" w:hanging="170"/>
            </w:pPr>
            <w:r>
              <w:t>Erweitern Sie die Funktion Lotto nun so, dass immer 6 Zufallszahlen gleichzeitig dargestellt werden (5 Zahlen und eine Zusatzzahl). Die Zahlen dürfen aber jeweils nur einmal vorkommen. Erstellen Sie von Ihrer Programmidee zuerst ein Strukt</w:t>
            </w:r>
            <w:r>
              <w:t>o</w:t>
            </w:r>
            <w:r>
              <w:t>gramm und programmieren Sie dieses anschliessend aus!</w:t>
            </w:r>
          </w:p>
        </w:tc>
      </w:tr>
      <w:tr w:rsidR="00206298" w:rsidRPr="00DC4448" w:rsidTr="004C1BBF">
        <w:trPr>
          <w:cantSplit/>
        </w:trPr>
        <w:tc>
          <w:tcPr>
            <w:tcW w:w="984" w:type="pct"/>
            <w:shd w:val="clear" w:color="auto" w:fill="FFF3F3"/>
            <w:vAlign w:val="center"/>
          </w:tcPr>
          <w:p w:rsidR="00206298" w:rsidRPr="00CF2988" w:rsidRDefault="00206298" w:rsidP="004C1BBF">
            <w:pPr>
              <w:rPr>
                <w:b/>
              </w:rPr>
            </w:pPr>
            <w:r>
              <w:rPr>
                <w:b/>
              </w:rPr>
              <w:t>Hinweis</w:t>
            </w:r>
            <w:r>
              <w:rPr>
                <w:b/>
              </w:rPr>
              <w:br/>
              <w:t>Hilfsmittel</w:t>
            </w:r>
          </w:p>
        </w:tc>
        <w:tc>
          <w:tcPr>
            <w:tcW w:w="4016" w:type="pct"/>
            <w:vAlign w:val="center"/>
          </w:tcPr>
          <w:p w:rsidR="001D3D9A" w:rsidRDefault="00206298" w:rsidP="00206298">
            <w:pPr>
              <w:pStyle w:val="Aufzhlungszeichen"/>
            </w:pPr>
            <w:r>
              <w:t xml:space="preserve">Erstellen Sie die Datei </w:t>
            </w:r>
            <w:r w:rsidR="00AE7F9D" w:rsidRPr="001D7E61">
              <w:rPr>
                <w:b/>
                <w:i/>
              </w:rPr>
              <w:t>B14-133-</w:t>
            </w:r>
            <w:r w:rsidR="00AE7F9D">
              <w:rPr>
                <w:b/>
                <w:i/>
              </w:rPr>
              <w:t>17-1</w:t>
            </w:r>
            <w:r w:rsidR="00AE7F9D" w:rsidRPr="001D7E61">
              <w:rPr>
                <w:b/>
                <w:i/>
              </w:rPr>
              <w:t>.php</w:t>
            </w:r>
            <w:r w:rsidR="00AE7F9D">
              <w:t xml:space="preserve"> </w:t>
            </w:r>
            <w:r>
              <w:t xml:space="preserve">für Aufgabe 1 und 2 </w:t>
            </w:r>
          </w:p>
          <w:p w:rsidR="001D3D9A" w:rsidRDefault="00206298" w:rsidP="00206298">
            <w:pPr>
              <w:pStyle w:val="Aufzhlungszeichen"/>
            </w:pPr>
            <w:r>
              <w:t xml:space="preserve">die Datei </w:t>
            </w:r>
            <w:r w:rsidR="00AE7F9D" w:rsidRPr="001D7E61">
              <w:rPr>
                <w:b/>
                <w:i/>
              </w:rPr>
              <w:t>B14-133-</w:t>
            </w:r>
            <w:r w:rsidR="00AE7F9D">
              <w:rPr>
                <w:b/>
                <w:i/>
              </w:rPr>
              <w:t>17-2</w:t>
            </w:r>
            <w:r w:rsidR="00AE7F9D" w:rsidRPr="001D7E61">
              <w:rPr>
                <w:b/>
                <w:i/>
              </w:rPr>
              <w:t>.php</w:t>
            </w:r>
            <w:r w:rsidR="00AE7F9D">
              <w:t xml:space="preserve"> </w:t>
            </w:r>
            <w:r>
              <w:t>für die Aufgabe 3.</w:t>
            </w:r>
          </w:p>
          <w:p w:rsidR="00206298" w:rsidRPr="00DC4448" w:rsidRDefault="00206298" w:rsidP="00206298">
            <w:pPr>
              <w:pStyle w:val="Aufzhlungszeichen"/>
            </w:pPr>
            <w:r>
              <w:t>Probieren Sie Ihre Lösungen jeweils gleich in Ihrem lokalen Webserver aus.</w:t>
            </w:r>
          </w:p>
        </w:tc>
      </w:tr>
      <w:tr w:rsidR="00206298" w:rsidRPr="00DC4448" w:rsidTr="004C1BBF">
        <w:trPr>
          <w:cantSplit/>
          <w:trHeight w:val="515"/>
        </w:trPr>
        <w:tc>
          <w:tcPr>
            <w:tcW w:w="984" w:type="pct"/>
            <w:shd w:val="clear" w:color="auto" w:fill="FFF3F3"/>
            <w:vAlign w:val="center"/>
          </w:tcPr>
          <w:p w:rsidR="00206298" w:rsidRPr="00CF2988" w:rsidRDefault="00206298" w:rsidP="004C1BBF">
            <w:pPr>
              <w:rPr>
                <w:b/>
              </w:rPr>
            </w:pPr>
            <w:r w:rsidRPr="00CF2988">
              <w:rPr>
                <w:b/>
              </w:rPr>
              <w:t>Ergebnis</w:t>
            </w:r>
          </w:p>
        </w:tc>
        <w:tc>
          <w:tcPr>
            <w:tcW w:w="4016" w:type="pct"/>
            <w:vAlign w:val="center"/>
          </w:tcPr>
          <w:p w:rsidR="00206298" w:rsidRPr="00206298" w:rsidRDefault="00271B6D" w:rsidP="00206298">
            <w:pPr>
              <w:pStyle w:val="Aufzhlungszeichen"/>
            </w:pPr>
            <w:r w:rsidRPr="00AA337F">
              <w:t>Die korrekt arbeitenden Dateien gemäss den genannten Angaben</w:t>
            </w:r>
          </w:p>
        </w:tc>
      </w:tr>
    </w:tbl>
    <w:p w:rsidR="00206298" w:rsidRDefault="00206298">
      <w:pPr>
        <w:spacing w:before="0" w:after="0"/>
      </w:pPr>
    </w:p>
    <w:p w:rsidR="00206298" w:rsidRDefault="00206298" w:rsidP="00206298">
      <w:r>
        <w:br w:type="page"/>
      </w:r>
    </w:p>
    <w:p w:rsidR="00226047" w:rsidRPr="006F6824" w:rsidRDefault="00226047" w:rsidP="00A4653B">
      <w:pPr>
        <w:pStyle w:val="berschrift1"/>
        <w:rPr>
          <w:rStyle w:val="KopfzeileZchn"/>
        </w:rPr>
      </w:pPr>
      <w:bookmarkStart w:id="21" w:name="_Toc458599348"/>
      <w:r>
        <w:rPr>
          <w:rStyle w:val="KopfzeileZchn"/>
        </w:rPr>
        <w:lastRenderedPageBreak/>
        <w:t>Cross-Site Scripting</w:t>
      </w:r>
      <w:r>
        <w:rPr>
          <w:rStyle w:val="KopfzeileZchn"/>
        </w:rPr>
        <w:tab/>
        <w:t>(Kap 3</w:t>
      </w:r>
      <w:r w:rsidRPr="006F6824">
        <w:rPr>
          <w:rStyle w:val="KopfzeileZchn"/>
        </w:rPr>
        <w:t>)</w:t>
      </w:r>
      <w:bookmarkEnd w:id="2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226047" w:rsidRPr="00DC4448" w:rsidTr="000C27C9">
        <w:trPr>
          <w:cantSplit/>
          <w:trHeight w:val="551"/>
        </w:trPr>
        <w:tc>
          <w:tcPr>
            <w:tcW w:w="984" w:type="pct"/>
            <w:shd w:val="clear" w:color="auto" w:fill="FFF3F3"/>
            <w:vAlign w:val="center"/>
          </w:tcPr>
          <w:p w:rsidR="00226047" w:rsidRPr="00CF2988" w:rsidRDefault="00226047" w:rsidP="001303AE">
            <w:pPr>
              <w:rPr>
                <w:b/>
              </w:rPr>
            </w:pPr>
            <w:r>
              <w:rPr>
                <w:b/>
              </w:rPr>
              <w:t>er</w:t>
            </w:r>
            <w:r w:rsidRPr="00CF2988">
              <w:rPr>
                <w:b/>
              </w:rPr>
              <w:t>wünschtes</w:t>
            </w:r>
            <w:r>
              <w:rPr>
                <w:b/>
              </w:rPr>
              <w:br/>
            </w:r>
            <w:r w:rsidRPr="00CF2988">
              <w:rPr>
                <w:b/>
              </w:rPr>
              <w:t>Ergebnis</w:t>
            </w:r>
          </w:p>
        </w:tc>
        <w:tc>
          <w:tcPr>
            <w:tcW w:w="4016" w:type="pct"/>
            <w:vAlign w:val="center"/>
          </w:tcPr>
          <w:p w:rsidR="00226047" w:rsidRPr="00574147" w:rsidRDefault="000C27C9" w:rsidP="001303AE">
            <w:r>
              <w:t xml:space="preserve">Sie können </w:t>
            </w:r>
            <w:r w:rsidR="00226047">
              <w:t>Cross-Site Scripting e</w:t>
            </w:r>
            <w:r w:rsidR="00226047" w:rsidRPr="0018361A">
              <w:t>rkennen und bekämpfen.</w:t>
            </w:r>
          </w:p>
        </w:tc>
      </w:tr>
      <w:tr w:rsidR="00226047" w:rsidRPr="00DC4448" w:rsidTr="001303AE">
        <w:trPr>
          <w:cantSplit/>
          <w:trHeight w:val="426"/>
        </w:trPr>
        <w:tc>
          <w:tcPr>
            <w:tcW w:w="984" w:type="pct"/>
            <w:shd w:val="clear" w:color="auto" w:fill="FFF3F3"/>
            <w:vAlign w:val="center"/>
          </w:tcPr>
          <w:p w:rsidR="00226047" w:rsidRDefault="00226047" w:rsidP="001303AE">
            <w:pPr>
              <w:rPr>
                <w:b/>
              </w:rPr>
            </w:pPr>
            <w:r>
              <w:rPr>
                <w:b/>
              </w:rPr>
              <w:t>Aufgabentyp</w:t>
            </w:r>
          </w:p>
        </w:tc>
        <w:tc>
          <w:tcPr>
            <w:tcW w:w="4016" w:type="pct"/>
            <w:vAlign w:val="center"/>
          </w:tcPr>
          <w:p w:rsidR="00226047" w:rsidRPr="00372F9B" w:rsidRDefault="00226047" w:rsidP="001303AE">
            <w:r>
              <w:t>Einzelaufgabe</w:t>
            </w:r>
          </w:p>
        </w:tc>
      </w:tr>
      <w:tr w:rsidR="00226047" w:rsidRPr="00DC4448" w:rsidTr="001303AE">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226047" w:rsidRPr="00CF2988" w:rsidRDefault="00226047" w:rsidP="001303AE">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226047" w:rsidRPr="001D3146" w:rsidRDefault="00226047" w:rsidP="001303AE">
            <w:pPr>
              <w:pStyle w:val="Aufzhlungszeichen"/>
              <w:numPr>
                <w:ilvl w:val="0"/>
                <w:numId w:val="0"/>
              </w:numPr>
              <w:rPr>
                <w:rFonts w:cs="Arial"/>
              </w:rPr>
            </w:pPr>
            <w:r>
              <w:rPr>
                <w:rFonts w:cs="Arial"/>
              </w:rPr>
              <w:t>20 Min.</w:t>
            </w:r>
          </w:p>
        </w:tc>
      </w:tr>
      <w:tr w:rsidR="00226047" w:rsidRPr="00DC4448" w:rsidTr="000C27C9">
        <w:trPr>
          <w:cantSplit/>
          <w:trHeight w:val="2951"/>
        </w:trPr>
        <w:tc>
          <w:tcPr>
            <w:tcW w:w="984" w:type="pct"/>
            <w:shd w:val="clear" w:color="auto" w:fill="FFF3F3"/>
            <w:vAlign w:val="center"/>
          </w:tcPr>
          <w:p w:rsidR="00226047" w:rsidRPr="00CF2988" w:rsidRDefault="00226047" w:rsidP="001303AE">
            <w:pPr>
              <w:rPr>
                <w:b/>
              </w:rPr>
            </w:pPr>
            <w:r w:rsidRPr="00CF2988">
              <w:rPr>
                <w:b/>
              </w:rPr>
              <w:t>Ausgangslage</w:t>
            </w:r>
          </w:p>
        </w:tc>
        <w:tc>
          <w:tcPr>
            <w:tcW w:w="4016" w:type="pct"/>
            <w:vAlign w:val="center"/>
          </w:tcPr>
          <w:p w:rsidR="00226047" w:rsidRDefault="00226047" w:rsidP="001303AE">
            <w:r>
              <w:t>Manipulationen von Formularen ist einfacher als manch einer sich das denkt. Die einfachste Möglichkeit ein Formular zu manipulieren, ist den HTML-Quellcode des Formulars zu kopieren und in einer lokalen Datei zu speichern. Zunächst könnte man davon ausgehen, dass ein XSS-Angriff das Problem des Clients ist, der ihn ausführt.</w:t>
            </w:r>
          </w:p>
          <w:p w:rsidR="00226047" w:rsidRDefault="000C27C9" w:rsidP="001303AE">
            <w:pPr>
              <w:rPr>
                <w:b/>
                <w:bCs/>
              </w:rPr>
            </w:pPr>
            <w:r>
              <w:rPr>
                <w:b/>
                <w:bCs/>
              </w:rPr>
              <w:t>Ist es so, dass w</w:t>
            </w:r>
            <w:r w:rsidR="00226047">
              <w:rPr>
                <w:b/>
                <w:bCs/>
              </w:rPr>
              <w:t xml:space="preserve">enn jemand in seinem eigenen Browser ein JavaScript-Popup </w:t>
            </w:r>
            <w:r>
              <w:rPr>
                <w:b/>
                <w:bCs/>
              </w:rPr>
              <w:t>erzeugt</w:t>
            </w:r>
            <w:r w:rsidR="00226047">
              <w:rPr>
                <w:b/>
                <w:bCs/>
              </w:rPr>
              <w:t xml:space="preserve"> keine Gefahr für Ihre PHP-Anwendung </w:t>
            </w:r>
            <w:r>
              <w:rPr>
                <w:b/>
                <w:bCs/>
              </w:rPr>
              <w:t>besteht</w:t>
            </w:r>
            <w:r w:rsidR="00226047">
              <w:rPr>
                <w:b/>
                <w:bCs/>
              </w:rPr>
              <w:t>?</w:t>
            </w:r>
          </w:p>
          <w:p w:rsidR="00226047" w:rsidRPr="00DC4448" w:rsidRDefault="00226047" w:rsidP="001303AE">
            <w:r>
              <w:t>Könnte der Angreifer die URL zum verwundbaren Skript nicht so modifizieren, dass sie XSS enthält? Diese URL muss er dann allen potenziellen Opfern so unterschi</w:t>
            </w:r>
            <w:r>
              <w:t>e</w:t>
            </w:r>
            <w:r>
              <w:t>ben, dass diese auf die merkwürdigen Zeichen nicht aufmerksam werden. Am ei</w:t>
            </w:r>
            <w:r>
              <w:t>n</w:t>
            </w:r>
            <w:r>
              <w:t>fachsten lässt sich dies mit einem Link bewerkstelligen.</w:t>
            </w:r>
          </w:p>
        </w:tc>
      </w:tr>
      <w:tr w:rsidR="00226047" w:rsidRPr="00DC4448" w:rsidTr="000C27C9">
        <w:trPr>
          <w:cantSplit/>
          <w:trHeight w:val="1986"/>
        </w:trPr>
        <w:tc>
          <w:tcPr>
            <w:tcW w:w="984" w:type="pct"/>
            <w:shd w:val="clear" w:color="auto" w:fill="FFF3F3"/>
            <w:vAlign w:val="center"/>
          </w:tcPr>
          <w:p w:rsidR="00226047" w:rsidRPr="00CF2988" w:rsidRDefault="00226047" w:rsidP="001303AE">
            <w:pPr>
              <w:rPr>
                <w:b/>
              </w:rPr>
            </w:pPr>
            <w:r w:rsidRPr="00CF2988">
              <w:rPr>
                <w:b/>
              </w:rPr>
              <w:t>Aufgabe</w:t>
            </w:r>
          </w:p>
        </w:tc>
        <w:tc>
          <w:tcPr>
            <w:tcW w:w="4016" w:type="pct"/>
            <w:vAlign w:val="center"/>
          </w:tcPr>
          <w:p w:rsidR="00226047" w:rsidRDefault="00226047" w:rsidP="001303AE">
            <w:pPr>
              <w:pStyle w:val="Aufzhlungszeichen"/>
              <w:tabs>
                <w:tab w:val="clear" w:pos="227"/>
                <w:tab w:val="left" w:pos="170"/>
              </w:tabs>
              <w:spacing w:before="0"/>
              <w:ind w:left="170" w:hanging="170"/>
            </w:pPr>
            <w:r>
              <w:t>Ha</w:t>
            </w:r>
            <w:r w:rsidR="000C27C9">
              <w:t>c</w:t>
            </w:r>
            <w:r>
              <w:t>ken Sie Ihre bisherigen Aufgaben, die Formularelemente beinhalten. Vers</w:t>
            </w:r>
            <w:r>
              <w:t>u</w:t>
            </w:r>
            <w:r>
              <w:t xml:space="preserve">chen Sie in Ihren Arbeiten XSS Lücken zu finden. </w:t>
            </w:r>
            <w:r w:rsidR="000C27C9">
              <w:t>M</w:t>
            </w:r>
            <w:r>
              <w:t xml:space="preserve">anipulieren Sie die URL der Übung </w:t>
            </w:r>
            <w:r w:rsidR="000C27C9" w:rsidRPr="001D7E61">
              <w:rPr>
                <w:b/>
                <w:i/>
              </w:rPr>
              <w:t>B14-133-</w:t>
            </w:r>
            <w:r w:rsidR="000C27C9">
              <w:rPr>
                <w:b/>
                <w:i/>
              </w:rPr>
              <w:t>14</w:t>
            </w:r>
            <w:r w:rsidR="000C27C9" w:rsidRPr="001D7E61">
              <w:rPr>
                <w:b/>
                <w:i/>
              </w:rPr>
              <w:t>.php</w:t>
            </w:r>
            <w:r>
              <w:t xml:space="preserve">. Versuchen Sie eine URL zu konstruieren die beim </w:t>
            </w:r>
            <w:r w:rsidR="000C27C9">
              <w:t>Öf</w:t>
            </w:r>
            <w:r w:rsidR="000C27C9">
              <w:t>f</w:t>
            </w:r>
            <w:r w:rsidR="000C27C9">
              <w:t>nen</w:t>
            </w:r>
            <w:r>
              <w:t xml:space="preserve"> im Browser ein Popup </w:t>
            </w:r>
            <w:r w:rsidR="000C27C9">
              <w:t>-Alert öffnet, mit dem Inhalt: «XSS -HACK!!!»</w:t>
            </w:r>
          </w:p>
          <w:p w:rsidR="00226047" w:rsidRPr="00DC4448" w:rsidRDefault="00226047" w:rsidP="001303AE">
            <w:pPr>
              <w:pStyle w:val="Aufzhlungszeichen"/>
              <w:tabs>
                <w:tab w:val="clear" w:pos="227"/>
                <w:tab w:val="left" w:pos="170"/>
              </w:tabs>
              <w:spacing w:before="0"/>
              <w:ind w:left="170" w:hanging="170"/>
            </w:pPr>
            <w:r>
              <w:t>Beschreiben Sie die Problematik der gefundenen Lücke. Treffen Sie Gegenmas</w:t>
            </w:r>
            <w:r>
              <w:t>s</w:t>
            </w:r>
            <w:r>
              <w:t>namen. Erwartet werden zwei verschiedene Möglichkeiten um die Sicherheitsl</w:t>
            </w:r>
            <w:r>
              <w:t>ü</w:t>
            </w:r>
            <w:r>
              <w:t>cke zu schliessen.</w:t>
            </w:r>
          </w:p>
        </w:tc>
      </w:tr>
      <w:tr w:rsidR="00226047" w:rsidRPr="00DC4448" w:rsidTr="001303AE">
        <w:trPr>
          <w:cantSplit/>
        </w:trPr>
        <w:tc>
          <w:tcPr>
            <w:tcW w:w="984" w:type="pct"/>
            <w:shd w:val="clear" w:color="auto" w:fill="FFF3F3"/>
            <w:vAlign w:val="center"/>
          </w:tcPr>
          <w:p w:rsidR="00226047" w:rsidRPr="00CF2988" w:rsidRDefault="00226047" w:rsidP="001303AE">
            <w:pPr>
              <w:rPr>
                <w:b/>
              </w:rPr>
            </w:pPr>
            <w:r>
              <w:rPr>
                <w:b/>
              </w:rPr>
              <w:t>Hinweis</w:t>
            </w:r>
            <w:r>
              <w:rPr>
                <w:b/>
              </w:rPr>
              <w:br/>
              <w:t>Hilfsmittel</w:t>
            </w:r>
          </w:p>
        </w:tc>
        <w:tc>
          <w:tcPr>
            <w:tcW w:w="4016" w:type="pct"/>
            <w:vAlign w:val="center"/>
          </w:tcPr>
          <w:p w:rsidR="00226047" w:rsidRPr="00DC4448" w:rsidRDefault="007F04DD" w:rsidP="000C27C9">
            <w:r>
              <w:t>---</w:t>
            </w:r>
          </w:p>
        </w:tc>
      </w:tr>
      <w:tr w:rsidR="00226047" w:rsidRPr="00DC4448" w:rsidTr="000C27C9">
        <w:trPr>
          <w:cantSplit/>
          <w:trHeight w:val="819"/>
        </w:trPr>
        <w:tc>
          <w:tcPr>
            <w:tcW w:w="984" w:type="pct"/>
            <w:shd w:val="clear" w:color="auto" w:fill="FFF3F3"/>
            <w:vAlign w:val="center"/>
          </w:tcPr>
          <w:p w:rsidR="00226047" w:rsidRPr="00CF2988" w:rsidRDefault="00226047" w:rsidP="001303AE">
            <w:pPr>
              <w:rPr>
                <w:b/>
              </w:rPr>
            </w:pPr>
            <w:r w:rsidRPr="00CF2988">
              <w:rPr>
                <w:b/>
              </w:rPr>
              <w:t>Ergebnis</w:t>
            </w:r>
          </w:p>
        </w:tc>
        <w:tc>
          <w:tcPr>
            <w:tcW w:w="4016" w:type="pct"/>
            <w:vAlign w:val="center"/>
          </w:tcPr>
          <w:p w:rsidR="00226047" w:rsidRDefault="000C27C9" w:rsidP="001303AE">
            <w:pPr>
              <w:pStyle w:val="Aufzhlungszeichen"/>
              <w:tabs>
                <w:tab w:val="clear" w:pos="227"/>
                <w:tab w:val="left" w:pos="170"/>
              </w:tabs>
              <w:spacing w:before="0"/>
              <w:ind w:left="170" w:hanging="170"/>
            </w:pPr>
            <w:r>
              <w:t>Man</w:t>
            </w:r>
            <w:r w:rsidR="007F04DD">
              <w:t>i</w:t>
            </w:r>
            <w:r>
              <w:t xml:space="preserve">pulierte Datei </w:t>
            </w:r>
            <w:r w:rsidRPr="001D7E61">
              <w:rPr>
                <w:b/>
                <w:i/>
              </w:rPr>
              <w:t>B14-133-</w:t>
            </w:r>
            <w:r>
              <w:rPr>
                <w:b/>
                <w:i/>
              </w:rPr>
              <w:t>14</w:t>
            </w:r>
            <w:r w:rsidRPr="001D7E61">
              <w:rPr>
                <w:b/>
                <w:i/>
              </w:rPr>
              <w:t>.php</w:t>
            </w:r>
          </w:p>
          <w:p w:rsidR="00226047" w:rsidRPr="00206298" w:rsidRDefault="000C27C9" w:rsidP="000C27C9">
            <w:pPr>
              <w:pStyle w:val="Aufzhlungszeichen"/>
              <w:tabs>
                <w:tab w:val="clear" w:pos="227"/>
                <w:tab w:val="left" w:pos="170"/>
              </w:tabs>
              <w:spacing w:before="0"/>
              <w:ind w:left="170" w:hanging="170"/>
            </w:pPr>
            <w:r>
              <w:t>Beschreibung</w:t>
            </w:r>
            <w:r w:rsidR="00226047">
              <w:t xml:space="preserve"> der Lücke</w:t>
            </w:r>
            <w:r>
              <w:t>, i</w:t>
            </w:r>
            <w:r w:rsidR="00226047">
              <w:t>nkl</w:t>
            </w:r>
            <w:r>
              <w:t>.</w:t>
            </w:r>
            <w:r w:rsidR="00226047">
              <w:t xml:space="preserve"> 2 Lösungen um die XSS Lücke zu schliessen.</w:t>
            </w:r>
          </w:p>
        </w:tc>
      </w:tr>
    </w:tbl>
    <w:p w:rsidR="00226047" w:rsidRDefault="00226047" w:rsidP="00226047">
      <w:pPr>
        <w:spacing w:before="0" w:after="0"/>
      </w:pPr>
    </w:p>
    <w:p w:rsidR="00226047" w:rsidRDefault="00226047" w:rsidP="00226047">
      <w:r>
        <w:br w:type="page"/>
      </w:r>
    </w:p>
    <w:p w:rsidR="00206298" w:rsidRPr="006F6824" w:rsidRDefault="00206298" w:rsidP="00A4653B">
      <w:pPr>
        <w:pStyle w:val="berschrift1"/>
        <w:rPr>
          <w:rStyle w:val="KopfzeileZchn"/>
        </w:rPr>
      </w:pPr>
      <w:bookmarkStart w:id="22" w:name="_Toc458599349"/>
      <w:r>
        <w:rPr>
          <w:rStyle w:val="KopfzeileZchn"/>
        </w:rPr>
        <w:lastRenderedPageBreak/>
        <w:t>Datenintegrität</w:t>
      </w:r>
      <w:r>
        <w:rPr>
          <w:rStyle w:val="KopfzeileZchn"/>
        </w:rPr>
        <w:tab/>
        <w:t>(</w:t>
      </w:r>
      <w:r w:rsidR="004A67B0">
        <w:rPr>
          <w:rStyle w:val="KopfzeileZchn"/>
        </w:rPr>
        <w:t>Kap 4 + 7</w:t>
      </w:r>
      <w:r w:rsidRPr="006F6824">
        <w:rPr>
          <w:rStyle w:val="KopfzeileZchn"/>
        </w:rPr>
        <w:t>)</w:t>
      </w:r>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206298" w:rsidRPr="00DC4448" w:rsidTr="0079056B">
        <w:trPr>
          <w:cantSplit/>
          <w:trHeight w:val="550"/>
        </w:trPr>
        <w:tc>
          <w:tcPr>
            <w:tcW w:w="984" w:type="pct"/>
            <w:shd w:val="clear" w:color="auto" w:fill="FFF3F3"/>
            <w:vAlign w:val="center"/>
          </w:tcPr>
          <w:p w:rsidR="00206298" w:rsidRPr="00CF2988" w:rsidRDefault="00206298" w:rsidP="004C1BBF">
            <w:pPr>
              <w:rPr>
                <w:b/>
              </w:rPr>
            </w:pPr>
            <w:r>
              <w:rPr>
                <w:b/>
              </w:rPr>
              <w:t>er</w:t>
            </w:r>
            <w:r w:rsidRPr="00CF2988">
              <w:rPr>
                <w:b/>
              </w:rPr>
              <w:t>wünschtes</w:t>
            </w:r>
            <w:r>
              <w:rPr>
                <w:b/>
              </w:rPr>
              <w:br/>
            </w:r>
            <w:r w:rsidRPr="00CF2988">
              <w:rPr>
                <w:b/>
              </w:rPr>
              <w:t>Ergebnis</w:t>
            </w:r>
          </w:p>
        </w:tc>
        <w:tc>
          <w:tcPr>
            <w:tcW w:w="4016" w:type="pct"/>
            <w:vAlign w:val="center"/>
          </w:tcPr>
          <w:p w:rsidR="00206298" w:rsidRPr="00574147" w:rsidRDefault="0079056B" w:rsidP="004C1BBF">
            <w:r>
              <w:t xml:space="preserve">Sie können die </w:t>
            </w:r>
            <w:r w:rsidR="00206298">
              <w:t xml:space="preserve">Datenintegrität </w:t>
            </w:r>
            <w:r>
              <w:t>einer Datei über</w:t>
            </w:r>
            <w:r w:rsidR="00206298">
              <w:t>prüfen.</w:t>
            </w:r>
          </w:p>
        </w:tc>
      </w:tr>
      <w:tr w:rsidR="00206298" w:rsidRPr="00DC4448" w:rsidTr="004C1BBF">
        <w:trPr>
          <w:cantSplit/>
          <w:trHeight w:val="426"/>
        </w:trPr>
        <w:tc>
          <w:tcPr>
            <w:tcW w:w="984" w:type="pct"/>
            <w:shd w:val="clear" w:color="auto" w:fill="FFF3F3"/>
            <w:vAlign w:val="center"/>
          </w:tcPr>
          <w:p w:rsidR="00206298" w:rsidRDefault="00206298" w:rsidP="004C1BBF">
            <w:pPr>
              <w:rPr>
                <w:b/>
              </w:rPr>
            </w:pPr>
            <w:r>
              <w:rPr>
                <w:b/>
              </w:rPr>
              <w:t>Aufgabentyp</w:t>
            </w:r>
          </w:p>
        </w:tc>
        <w:tc>
          <w:tcPr>
            <w:tcW w:w="4016" w:type="pct"/>
            <w:vAlign w:val="center"/>
          </w:tcPr>
          <w:p w:rsidR="00206298" w:rsidRPr="00372F9B" w:rsidRDefault="00206298" w:rsidP="004C1BBF">
            <w:r>
              <w:t>Einzelaufgabe</w:t>
            </w:r>
          </w:p>
        </w:tc>
      </w:tr>
      <w:tr w:rsidR="00206298"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206298" w:rsidRPr="00CF2988" w:rsidRDefault="00206298"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206298" w:rsidRPr="001D3146" w:rsidRDefault="00206298" w:rsidP="004C1BBF">
            <w:pPr>
              <w:pStyle w:val="Aufzhlungszeichen"/>
              <w:numPr>
                <w:ilvl w:val="0"/>
                <w:numId w:val="0"/>
              </w:numPr>
              <w:rPr>
                <w:rFonts w:cs="Arial"/>
              </w:rPr>
            </w:pPr>
            <w:r>
              <w:rPr>
                <w:rFonts w:cs="Arial"/>
              </w:rPr>
              <w:t>15 Min.</w:t>
            </w:r>
          </w:p>
        </w:tc>
      </w:tr>
      <w:tr w:rsidR="00206298" w:rsidRPr="00DC4448" w:rsidTr="0079056B">
        <w:trPr>
          <w:cantSplit/>
          <w:trHeight w:val="966"/>
        </w:trPr>
        <w:tc>
          <w:tcPr>
            <w:tcW w:w="984" w:type="pct"/>
            <w:shd w:val="clear" w:color="auto" w:fill="FFF3F3"/>
            <w:vAlign w:val="center"/>
          </w:tcPr>
          <w:p w:rsidR="00206298" w:rsidRPr="00CF2988" w:rsidRDefault="00206298" w:rsidP="004C1BBF">
            <w:pPr>
              <w:rPr>
                <w:b/>
              </w:rPr>
            </w:pPr>
            <w:r w:rsidRPr="00CF2988">
              <w:rPr>
                <w:b/>
              </w:rPr>
              <w:t>Ausgangslage</w:t>
            </w:r>
          </w:p>
        </w:tc>
        <w:tc>
          <w:tcPr>
            <w:tcW w:w="4016" w:type="pct"/>
            <w:vAlign w:val="center"/>
          </w:tcPr>
          <w:p w:rsidR="00206298" w:rsidRPr="00DC4448" w:rsidRDefault="00206298" w:rsidP="004C1BBF">
            <w:r>
              <w:t>Um feststellen zu können, ob Daten seit einer letzten Kontrolle nicht verändert wu</w:t>
            </w:r>
            <w:r>
              <w:t>r</w:t>
            </w:r>
            <w:r>
              <w:t>den, verwendet man sog. Hashfunktionen, die je nach Zustand einer Menge von Daten einen eindeutigen Wert zurückgeben.</w:t>
            </w:r>
          </w:p>
        </w:tc>
      </w:tr>
      <w:tr w:rsidR="00206298" w:rsidRPr="00DC4448" w:rsidTr="0079056B">
        <w:trPr>
          <w:cantSplit/>
          <w:trHeight w:val="4241"/>
        </w:trPr>
        <w:tc>
          <w:tcPr>
            <w:tcW w:w="984" w:type="pct"/>
            <w:shd w:val="clear" w:color="auto" w:fill="FFF3F3"/>
            <w:vAlign w:val="center"/>
          </w:tcPr>
          <w:p w:rsidR="00206298" w:rsidRPr="00CF2988" w:rsidRDefault="00206298" w:rsidP="004C1BBF">
            <w:pPr>
              <w:rPr>
                <w:b/>
              </w:rPr>
            </w:pPr>
            <w:r w:rsidRPr="00CF2988">
              <w:rPr>
                <w:b/>
              </w:rPr>
              <w:t>Aufgabe</w:t>
            </w:r>
          </w:p>
        </w:tc>
        <w:tc>
          <w:tcPr>
            <w:tcW w:w="4016" w:type="pct"/>
            <w:vAlign w:val="center"/>
          </w:tcPr>
          <w:p w:rsidR="00206298" w:rsidRPr="009721C9" w:rsidRDefault="0079056B" w:rsidP="00206298">
            <w:pPr>
              <w:pStyle w:val="Aufzhlungszeichen"/>
              <w:tabs>
                <w:tab w:val="clear" w:pos="227"/>
                <w:tab w:val="left" w:pos="170"/>
              </w:tabs>
              <w:spacing w:before="0"/>
              <w:ind w:left="170" w:hanging="170"/>
            </w:pPr>
            <w:r>
              <w:t xml:space="preserve">Erstellen Sie eine neue Datei </w:t>
            </w:r>
            <w:r w:rsidRPr="0079056B">
              <w:rPr>
                <w:b/>
                <w:i/>
              </w:rPr>
              <w:t>content.txt</w:t>
            </w:r>
            <w:r w:rsidR="00206298" w:rsidRPr="009721C9">
              <w:t xml:space="preserve"> die Sie mit folgendem Text füllen:</w:t>
            </w:r>
          </w:p>
          <w:p w:rsidR="0079056B" w:rsidRDefault="0079056B" w:rsidP="0079056B">
            <w:pPr>
              <w:pStyle w:val="Aufzhlungszeichen"/>
              <w:ind w:left="397"/>
            </w:pPr>
            <w:r>
              <w:t>«</w:t>
            </w:r>
            <w:r w:rsidR="00206298">
              <w:t>Dies ist die Inform</w:t>
            </w:r>
            <w:r>
              <w:t>ation, die immer gleichbleibt! ».</w:t>
            </w:r>
            <w:r w:rsidR="00206298">
              <w:t xml:space="preserve"> </w:t>
            </w:r>
          </w:p>
          <w:p w:rsidR="0079056B" w:rsidRDefault="00206298" w:rsidP="0079056B">
            <w:pPr>
              <w:pStyle w:val="Aufzhlungszeichen"/>
              <w:ind w:left="397"/>
            </w:pPr>
            <w:r>
              <w:t xml:space="preserve">Erstellen Sie eine neue PHP-Datei, die prüft, </w:t>
            </w:r>
            <w:r w:rsidR="0079056B">
              <w:t xml:space="preserve">ob die Datei </w:t>
            </w:r>
            <w:r w:rsidR="0079056B" w:rsidRPr="0079056B">
              <w:rPr>
                <w:b/>
                <w:i/>
              </w:rPr>
              <w:t>content.txt</w:t>
            </w:r>
            <w:r w:rsidR="0079056B">
              <w:t xml:space="preserve"> </w:t>
            </w:r>
            <w:r>
              <w:t>unverä</w:t>
            </w:r>
            <w:r>
              <w:t>n</w:t>
            </w:r>
            <w:r>
              <w:t xml:space="preserve">dert geblieben ist. </w:t>
            </w:r>
          </w:p>
          <w:p w:rsidR="0079056B" w:rsidRDefault="00206298" w:rsidP="0079056B">
            <w:pPr>
              <w:pStyle w:val="Aufzhlungszeichen"/>
              <w:ind w:left="397"/>
            </w:pPr>
            <w:r>
              <w:t>Wenn die Datei unverändert ist, s</w:t>
            </w:r>
            <w:r w:rsidR="0079056B">
              <w:t xml:space="preserve">oll folgender Text erscheinen: «Datei ok!» </w:t>
            </w:r>
          </w:p>
          <w:p w:rsidR="00206298" w:rsidRDefault="00206298" w:rsidP="0079056B">
            <w:pPr>
              <w:pStyle w:val="Aufzhlungszeichen"/>
              <w:ind w:left="397"/>
            </w:pPr>
            <w:r>
              <w:t>Wenn die Datei aber nicht mehr der ursprünglichen Form entspricht (also ve</w:t>
            </w:r>
            <w:r>
              <w:t>r</w:t>
            </w:r>
            <w:r>
              <w:t>ändert wurde) s</w:t>
            </w:r>
            <w:r w:rsidR="0079056B">
              <w:t>oll folgender Text erscheinen: «</w:t>
            </w:r>
            <w:r>
              <w:t>Datei</w:t>
            </w:r>
            <w:r w:rsidR="0079056B">
              <w:t xml:space="preserve"> wurde verändert!»</w:t>
            </w:r>
          </w:p>
          <w:p w:rsidR="00206298" w:rsidRDefault="0079056B" w:rsidP="005B67C8">
            <w:pPr>
              <w:pStyle w:val="Aufzhlungszeichen"/>
              <w:tabs>
                <w:tab w:val="clear" w:pos="227"/>
                <w:tab w:val="left" w:pos="170"/>
              </w:tabs>
              <w:spacing w:before="0"/>
              <w:ind w:left="168" w:hanging="170"/>
            </w:pPr>
            <w:r>
              <w:t>Um festzustellen, ob sich die Datei verändert hat, v</w:t>
            </w:r>
            <w:r w:rsidR="00206298">
              <w:t>erwenden</w:t>
            </w:r>
            <w:r>
              <w:t xml:space="preserve"> Sie</w:t>
            </w:r>
            <w:r w:rsidR="00206298">
              <w:t xml:space="preserve"> die Funktion </w:t>
            </w:r>
            <w:r w:rsidR="00206298" w:rsidRPr="0079056B">
              <w:rPr>
                <w:b/>
                <w:i/>
              </w:rPr>
              <w:t>md5_file</w:t>
            </w:r>
            <w:r w:rsidR="00206298">
              <w:t>, die als Parameter den Dateinamen erwartet und den Hashwert zurü</w:t>
            </w:r>
            <w:r>
              <w:t>c</w:t>
            </w:r>
            <w:r>
              <w:t>k</w:t>
            </w:r>
            <w:r>
              <w:t xml:space="preserve">gibt. Damit Sie Ihre Routine </w:t>
            </w:r>
            <w:r w:rsidR="00206298">
              <w:t>eichen können, müssen Sie zuerst den Hash der D</w:t>
            </w:r>
            <w:r w:rsidR="00206298">
              <w:t>a</w:t>
            </w:r>
            <w:r w:rsidR="00206298">
              <w:t>tei ermitteln. Als Rückgabewert erhalten Sie einen String in dieser Form:</w:t>
            </w:r>
            <w:r>
              <w:br/>
            </w:r>
            <w:r w:rsidR="00206298">
              <w:t>3</w:t>
            </w:r>
            <w:r>
              <w:t>9dedaf5b0a30b85bdc689fdfefac648</w:t>
            </w:r>
          </w:p>
          <w:p w:rsidR="00206298" w:rsidRDefault="00206298" w:rsidP="00206298">
            <w:pPr>
              <w:pStyle w:val="Aufzhlungszeichen"/>
              <w:tabs>
                <w:tab w:val="clear" w:pos="227"/>
                <w:tab w:val="left" w:pos="170"/>
              </w:tabs>
              <w:spacing w:before="0"/>
              <w:ind w:left="170" w:hanging="170"/>
            </w:pPr>
            <w:r>
              <w:t>Lassen Sie zu diesem Zweck den Hash am Bildschirm ausgeben und kopieren Sie ihn anschliessend in Ihre Abfrage.</w:t>
            </w:r>
          </w:p>
          <w:p w:rsidR="00206298" w:rsidRPr="00DC4448" w:rsidRDefault="00206298" w:rsidP="00206298">
            <w:pPr>
              <w:pStyle w:val="Aufzhlungszeichen"/>
              <w:tabs>
                <w:tab w:val="clear" w:pos="227"/>
                <w:tab w:val="left" w:pos="170"/>
              </w:tabs>
              <w:spacing w:before="0"/>
              <w:ind w:left="170" w:hanging="170"/>
            </w:pPr>
            <w:r>
              <w:t>Erstellen Sie damit nun die eigentliche Programmdatei, die prüft, ob der Hash der Datei mit demjenigen übereinstimmt, den sie soeben ermittelt haben.</w:t>
            </w:r>
          </w:p>
        </w:tc>
      </w:tr>
      <w:tr w:rsidR="00206298" w:rsidRPr="00DC4448" w:rsidTr="004C1BBF">
        <w:trPr>
          <w:cantSplit/>
        </w:trPr>
        <w:tc>
          <w:tcPr>
            <w:tcW w:w="984" w:type="pct"/>
            <w:shd w:val="clear" w:color="auto" w:fill="FFF3F3"/>
            <w:vAlign w:val="center"/>
          </w:tcPr>
          <w:p w:rsidR="00206298" w:rsidRPr="00CF2988" w:rsidRDefault="00206298" w:rsidP="004C1BBF">
            <w:pPr>
              <w:rPr>
                <w:b/>
              </w:rPr>
            </w:pPr>
            <w:r>
              <w:rPr>
                <w:b/>
              </w:rPr>
              <w:t>Hinweis</w:t>
            </w:r>
            <w:r>
              <w:rPr>
                <w:b/>
              </w:rPr>
              <w:br/>
              <w:t>Hilfsmittel</w:t>
            </w:r>
          </w:p>
        </w:tc>
        <w:tc>
          <w:tcPr>
            <w:tcW w:w="4016" w:type="pct"/>
            <w:vAlign w:val="center"/>
          </w:tcPr>
          <w:p w:rsidR="00206298" w:rsidRPr="00DC4448" w:rsidRDefault="00206298" w:rsidP="00206298">
            <w:pPr>
              <w:pStyle w:val="Aufzhlungszeichen"/>
            </w:pPr>
            <w:r>
              <w:t>Erstellen Sie eine neue PHP-Datei und lösen Sie die obigen Aufgaben.</w:t>
            </w:r>
          </w:p>
        </w:tc>
      </w:tr>
      <w:tr w:rsidR="00206298" w:rsidRPr="00DC4448" w:rsidTr="004C1BBF">
        <w:trPr>
          <w:cantSplit/>
          <w:trHeight w:val="515"/>
        </w:trPr>
        <w:tc>
          <w:tcPr>
            <w:tcW w:w="984" w:type="pct"/>
            <w:shd w:val="clear" w:color="auto" w:fill="FFF3F3"/>
            <w:vAlign w:val="center"/>
          </w:tcPr>
          <w:p w:rsidR="00206298" w:rsidRPr="00CF2988" w:rsidRDefault="00206298" w:rsidP="004C1BBF">
            <w:pPr>
              <w:rPr>
                <w:b/>
              </w:rPr>
            </w:pPr>
            <w:r w:rsidRPr="00CF2988">
              <w:rPr>
                <w:b/>
              </w:rPr>
              <w:t>Ergebnis</w:t>
            </w:r>
          </w:p>
        </w:tc>
        <w:tc>
          <w:tcPr>
            <w:tcW w:w="4016" w:type="pct"/>
            <w:vAlign w:val="center"/>
          </w:tcPr>
          <w:p w:rsidR="00206298" w:rsidRPr="00206298" w:rsidRDefault="00206298" w:rsidP="0079056B">
            <w:pPr>
              <w:pStyle w:val="Aufzhlungszeichen"/>
            </w:pPr>
            <w:r>
              <w:t xml:space="preserve">Die Datei </w:t>
            </w:r>
            <w:r w:rsidR="0079056B" w:rsidRPr="00723379">
              <w:rPr>
                <w:b/>
                <w:i/>
              </w:rPr>
              <w:t>B14-133-19</w:t>
            </w:r>
            <w:r w:rsidRPr="00723379">
              <w:rPr>
                <w:b/>
                <w:i/>
              </w:rPr>
              <w:t>.php</w:t>
            </w:r>
            <w:r>
              <w:t>, welche die Resultate, wie sie oben beschrieben sind, vollständig und korrekt ausgibt. Speichern Sie diese Datei anschliessend in Ihrem persönlichen Verzeichnis.</w:t>
            </w:r>
          </w:p>
        </w:tc>
      </w:tr>
    </w:tbl>
    <w:p w:rsidR="00206298" w:rsidRDefault="00206298">
      <w:pPr>
        <w:spacing w:before="0" w:after="0"/>
      </w:pPr>
    </w:p>
    <w:p w:rsidR="00206298" w:rsidRDefault="00206298" w:rsidP="00206298">
      <w:r>
        <w:br w:type="page"/>
      </w:r>
    </w:p>
    <w:p w:rsidR="00206298" w:rsidRPr="006F6824" w:rsidRDefault="00206298" w:rsidP="00A4653B">
      <w:pPr>
        <w:pStyle w:val="berschrift1"/>
        <w:rPr>
          <w:rStyle w:val="KopfzeileZchn"/>
        </w:rPr>
      </w:pPr>
      <w:bookmarkStart w:id="23" w:name="_Toc458599350"/>
      <w:r>
        <w:rPr>
          <w:rStyle w:val="KopfzeileZchn"/>
        </w:rPr>
        <w:lastRenderedPageBreak/>
        <w:t>Zeitfunktionen</w:t>
      </w:r>
      <w:r>
        <w:rPr>
          <w:rStyle w:val="KopfzeileZchn"/>
        </w:rPr>
        <w:tab/>
        <w:t>(</w:t>
      </w:r>
      <w:r w:rsidR="00226047">
        <w:rPr>
          <w:rStyle w:val="KopfzeileZchn"/>
        </w:rPr>
        <w:t>Kap 9</w:t>
      </w:r>
      <w:r w:rsidRPr="006F6824">
        <w:rPr>
          <w:rStyle w:val="KopfzeileZchn"/>
        </w:rPr>
        <w:t>)</w:t>
      </w:r>
      <w:bookmarkEnd w:id="2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206298" w:rsidRPr="00DC4448" w:rsidTr="00723379">
        <w:trPr>
          <w:cantSplit/>
          <w:trHeight w:val="267"/>
        </w:trPr>
        <w:tc>
          <w:tcPr>
            <w:tcW w:w="984" w:type="pct"/>
            <w:shd w:val="clear" w:color="auto" w:fill="FFF3F3"/>
            <w:vAlign w:val="center"/>
          </w:tcPr>
          <w:p w:rsidR="00206298" w:rsidRPr="00CF2988" w:rsidRDefault="00206298" w:rsidP="004C1BBF">
            <w:pPr>
              <w:rPr>
                <w:b/>
              </w:rPr>
            </w:pPr>
            <w:r>
              <w:rPr>
                <w:b/>
              </w:rPr>
              <w:t>er</w:t>
            </w:r>
            <w:r w:rsidRPr="00CF2988">
              <w:rPr>
                <w:b/>
              </w:rPr>
              <w:t>wünschtes</w:t>
            </w:r>
            <w:r>
              <w:rPr>
                <w:b/>
              </w:rPr>
              <w:br/>
            </w:r>
            <w:r w:rsidRPr="00CF2988">
              <w:rPr>
                <w:b/>
              </w:rPr>
              <w:t>Ergebnis</w:t>
            </w:r>
          </w:p>
        </w:tc>
        <w:tc>
          <w:tcPr>
            <w:tcW w:w="4016" w:type="pct"/>
            <w:vAlign w:val="center"/>
          </w:tcPr>
          <w:p w:rsidR="00206298" w:rsidRPr="00574147" w:rsidRDefault="00723379" w:rsidP="004C1BBF">
            <w:r>
              <w:t xml:space="preserve">Sie wissen, wie Sie </w:t>
            </w:r>
            <w:r w:rsidR="00206298">
              <w:t>Zeitdaten berechnen und formatieren</w:t>
            </w:r>
            <w:r>
              <w:t xml:space="preserve"> können</w:t>
            </w:r>
            <w:r w:rsidR="00206298">
              <w:t>.</w:t>
            </w:r>
          </w:p>
        </w:tc>
      </w:tr>
      <w:tr w:rsidR="00206298" w:rsidRPr="00DC4448" w:rsidTr="004C1BBF">
        <w:trPr>
          <w:cantSplit/>
          <w:trHeight w:val="426"/>
        </w:trPr>
        <w:tc>
          <w:tcPr>
            <w:tcW w:w="984" w:type="pct"/>
            <w:shd w:val="clear" w:color="auto" w:fill="FFF3F3"/>
            <w:vAlign w:val="center"/>
          </w:tcPr>
          <w:p w:rsidR="00206298" w:rsidRDefault="00206298" w:rsidP="004C1BBF">
            <w:pPr>
              <w:rPr>
                <w:b/>
              </w:rPr>
            </w:pPr>
            <w:r>
              <w:rPr>
                <w:b/>
              </w:rPr>
              <w:t>Aufgabentyp</w:t>
            </w:r>
          </w:p>
        </w:tc>
        <w:tc>
          <w:tcPr>
            <w:tcW w:w="4016" w:type="pct"/>
            <w:vAlign w:val="center"/>
          </w:tcPr>
          <w:p w:rsidR="00206298" w:rsidRPr="00372F9B" w:rsidRDefault="00206298" w:rsidP="004C1BBF">
            <w:r>
              <w:t>Einzelaufgabe</w:t>
            </w:r>
          </w:p>
        </w:tc>
      </w:tr>
      <w:tr w:rsidR="00206298"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206298" w:rsidRPr="00CF2988" w:rsidRDefault="00206298"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206298" w:rsidRPr="001D3146" w:rsidRDefault="00206298" w:rsidP="004C1BBF">
            <w:pPr>
              <w:pStyle w:val="Aufzhlungszeichen"/>
              <w:numPr>
                <w:ilvl w:val="0"/>
                <w:numId w:val="0"/>
              </w:numPr>
              <w:rPr>
                <w:rFonts w:cs="Arial"/>
              </w:rPr>
            </w:pPr>
            <w:r>
              <w:rPr>
                <w:rFonts w:cs="Arial"/>
              </w:rPr>
              <w:t>30 Min.</w:t>
            </w:r>
          </w:p>
        </w:tc>
      </w:tr>
      <w:tr w:rsidR="00206298" w:rsidRPr="00DC4448" w:rsidTr="00723379">
        <w:trPr>
          <w:cantSplit/>
          <w:trHeight w:val="1250"/>
        </w:trPr>
        <w:tc>
          <w:tcPr>
            <w:tcW w:w="984" w:type="pct"/>
            <w:shd w:val="clear" w:color="auto" w:fill="FFF3F3"/>
            <w:vAlign w:val="center"/>
          </w:tcPr>
          <w:p w:rsidR="00206298" w:rsidRPr="00CF2988" w:rsidRDefault="00206298" w:rsidP="004C1BBF">
            <w:pPr>
              <w:rPr>
                <w:b/>
              </w:rPr>
            </w:pPr>
            <w:r w:rsidRPr="00CF2988">
              <w:rPr>
                <w:b/>
              </w:rPr>
              <w:t>Ausgangslage</w:t>
            </w:r>
          </w:p>
        </w:tc>
        <w:tc>
          <w:tcPr>
            <w:tcW w:w="4016" w:type="pct"/>
            <w:vAlign w:val="center"/>
          </w:tcPr>
          <w:p w:rsidR="00206298" w:rsidRPr="00DC4448" w:rsidRDefault="00206298" w:rsidP="004C1BBF">
            <w:r>
              <w:t xml:space="preserve">Datums- und Uhrzeitfunktionen können für zeitgesteuerte Inhalte, Kalender oder Zeit- und Datumsausgabe genutzt werden. Der </w:t>
            </w:r>
            <w:proofErr w:type="spellStart"/>
            <w:r>
              <w:t>Timestamp</w:t>
            </w:r>
            <w:proofErr w:type="spellEnd"/>
            <w:r>
              <w:t xml:space="preserve"> wird von Unix-Systemen verwendet und zählt die Sekunden seit dem 1.1.1970 um 00:00 Uhr. Mit dem da</w:t>
            </w:r>
            <w:r>
              <w:t>r</w:t>
            </w:r>
            <w:r>
              <w:t>aus entstandenen 10-stelligen Zahlencode lässt sich sehr gut rechnen.</w:t>
            </w:r>
          </w:p>
        </w:tc>
      </w:tr>
      <w:tr w:rsidR="00206298" w:rsidRPr="00DC4448" w:rsidTr="00723379">
        <w:trPr>
          <w:cantSplit/>
          <w:trHeight w:val="2260"/>
        </w:trPr>
        <w:tc>
          <w:tcPr>
            <w:tcW w:w="984" w:type="pct"/>
            <w:shd w:val="clear" w:color="auto" w:fill="FFF3F3"/>
            <w:vAlign w:val="center"/>
          </w:tcPr>
          <w:p w:rsidR="00206298" w:rsidRPr="00CF2988" w:rsidRDefault="00206298" w:rsidP="004C1BBF">
            <w:pPr>
              <w:rPr>
                <w:b/>
              </w:rPr>
            </w:pPr>
            <w:r w:rsidRPr="00CF2988">
              <w:rPr>
                <w:b/>
              </w:rPr>
              <w:t>Aufgabe</w:t>
            </w:r>
          </w:p>
        </w:tc>
        <w:tc>
          <w:tcPr>
            <w:tcW w:w="4016" w:type="pct"/>
            <w:vAlign w:val="center"/>
          </w:tcPr>
          <w:p w:rsidR="00206298" w:rsidRDefault="00723379" w:rsidP="00206298">
            <w:pPr>
              <w:pStyle w:val="Aufzhlungszeichen"/>
              <w:tabs>
                <w:tab w:val="clear" w:pos="227"/>
                <w:tab w:val="left" w:pos="170"/>
              </w:tabs>
              <w:spacing w:before="0"/>
              <w:ind w:left="170" w:hanging="170"/>
            </w:pPr>
            <w:r>
              <w:t>Geben Sie den Satz aus «</w:t>
            </w:r>
            <w:r w:rsidR="00206298">
              <w:t>Heute ist Monta</w:t>
            </w:r>
            <w:r>
              <w:t>g, der 21. März 2018, 14:28 Uhr»</w:t>
            </w:r>
            <w:r w:rsidR="00206298">
              <w:t>. B</w:t>
            </w:r>
            <w:r w:rsidR="00206298">
              <w:t>e</w:t>
            </w:r>
            <w:r w:rsidR="00206298">
              <w:t xml:space="preserve">nutzen Sie dazu </w:t>
            </w:r>
            <w:r w:rsidR="00206298" w:rsidRPr="00723379">
              <w:rPr>
                <w:rFonts w:ascii="Courier New" w:hAnsi="Courier New" w:cs="Courier New"/>
                <w:b/>
                <w:i/>
              </w:rPr>
              <w:t>„</w:t>
            </w:r>
            <w:proofErr w:type="spellStart"/>
            <w:r w:rsidR="00206298" w:rsidRPr="00723379">
              <w:rPr>
                <w:rFonts w:ascii="Courier New" w:hAnsi="Courier New" w:cs="Courier New"/>
                <w:b/>
                <w:i/>
              </w:rPr>
              <w:t>strftime</w:t>
            </w:r>
            <w:proofErr w:type="spellEnd"/>
            <w:r w:rsidR="00206298" w:rsidRPr="00723379">
              <w:rPr>
                <w:rFonts w:ascii="Courier New" w:hAnsi="Courier New" w:cs="Courier New"/>
                <w:b/>
                <w:i/>
              </w:rPr>
              <w:t>“.</w:t>
            </w:r>
          </w:p>
          <w:p w:rsidR="00206298" w:rsidRDefault="00206298" w:rsidP="00206298">
            <w:pPr>
              <w:pStyle w:val="Aufzhlungszeichen"/>
              <w:tabs>
                <w:tab w:val="clear" w:pos="227"/>
                <w:tab w:val="left" w:pos="170"/>
              </w:tabs>
              <w:spacing w:before="0"/>
              <w:ind w:left="170" w:hanging="170"/>
            </w:pPr>
            <w:r>
              <w:t xml:space="preserve">Mit </w:t>
            </w:r>
            <w:r w:rsidRPr="00723379">
              <w:rPr>
                <w:rFonts w:ascii="Courier New" w:hAnsi="Courier New" w:cs="Courier New"/>
                <w:b/>
                <w:i/>
              </w:rPr>
              <w:t>„</w:t>
            </w:r>
            <w:proofErr w:type="spellStart"/>
            <w:r w:rsidRPr="00723379">
              <w:rPr>
                <w:rFonts w:ascii="Courier New" w:hAnsi="Courier New" w:cs="Courier New"/>
                <w:b/>
                <w:i/>
              </w:rPr>
              <w:t>setlocale</w:t>
            </w:r>
            <w:proofErr w:type="spellEnd"/>
            <w:r w:rsidRPr="00723379">
              <w:rPr>
                <w:rFonts w:ascii="Courier New" w:hAnsi="Courier New" w:cs="Courier New"/>
                <w:b/>
                <w:i/>
              </w:rPr>
              <w:t>“</w:t>
            </w:r>
            <w:r>
              <w:t xml:space="preserve"> können Sie den Server dazu bringen, die Wochentage und Monatsnamen in Ihrer gewünschten Sprache auszugeben.</w:t>
            </w:r>
          </w:p>
          <w:p w:rsidR="00206298" w:rsidRDefault="00206298" w:rsidP="00206298">
            <w:pPr>
              <w:pStyle w:val="Aufzhlungszeichen"/>
              <w:tabs>
                <w:tab w:val="clear" w:pos="227"/>
                <w:tab w:val="left" w:pos="170"/>
              </w:tabs>
              <w:spacing w:before="0"/>
              <w:ind w:left="170" w:hanging="170"/>
            </w:pPr>
            <w:r>
              <w:t>Berechnen Sie Ihr genaues Alter. Die Genauigkeit der Berechnung soll minde</w:t>
            </w:r>
            <w:r>
              <w:t>s</w:t>
            </w:r>
            <w:r>
              <w:t>tens auf den Tag genau ausgeführt sein.</w:t>
            </w:r>
          </w:p>
          <w:p w:rsidR="00206298" w:rsidRPr="00DC4448" w:rsidRDefault="00206298" w:rsidP="00206298">
            <w:pPr>
              <w:pStyle w:val="Aufzhlungszeichen"/>
              <w:tabs>
                <w:tab w:val="clear" w:pos="227"/>
                <w:tab w:val="left" w:pos="170"/>
              </w:tabs>
              <w:spacing w:before="0"/>
              <w:ind w:left="170" w:hanging="170"/>
            </w:pPr>
            <w:r>
              <w:t>Erstellen Sie eine Funktion, die den Wochentag jedes beliebigen Datums, in Ihrer Sprache ausgibt.</w:t>
            </w:r>
          </w:p>
        </w:tc>
      </w:tr>
      <w:tr w:rsidR="00206298" w:rsidRPr="00DC4448" w:rsidTr="004C1BBF">
        <w:trPr>
          <w:cantSplit/>
        </w:trPr>
        <w:tc>
          <w:tcPr>
            <w:tcW w:w="984" w:type="pct"/>
            <w:shd w:val="clear" w:color="auto" w:fill="FFF3F3"/>
            <w:vAlign w:val="center"/>
          </w:tcPr>
          <w:p w:rsidR="00206298" w:rsidRPr="00CF2988" w:rsidRDefault="00206298" w:rsidP="004C1BBF">
            <w:pPr>
              <w:rPr>
                <w:b/>
              </w:rPr>
            </w:pPr>
            <w:r>
              <w:rPr>
                <w:b/>
              </w:rPr>
              <w:t>Hinweis</w:t>
            </w:r>
            <w:r>
              <w:rPr>
                <w:b/>
              </w:rPr>
              <w:br/>
              <w:t>Hilfsmittel</w:t>
            </w:r>
          </w:p>
        </w:tc>
        <w:tc>
          <w:tcPr>
            <w:tcW w:w="4016" w:type="pct"/>
            <w:vAlign w:val="center"/>
          </w:tcPr>
          <w:p w:rsidR="00206298" w:rsidRPr="00DC4448" w:rsidRDefault="00206298" w:rsidP="00723379">
            <w:pPr>
              <w:pStyle w:val="Aufzhlungszeichen"/>
            </w:pPr>
            <w:r>
              <w:t xml:space="preserve">Erstellen Sie die Datei </w:t>
            </w:r>
            <w:r w:rsidR="00723379" w:rsidRPr="00723379">
              <w:rPr>
                <w:b/>
                <w:i/>
              </w:rPr>
              <w:t>B14-133-20.php</w:t>
            </w:r>
            <w:r w:rsidR="00723379">
              <w:t xml:space="preserve"> </w:t>
            </w:r>
            <w:r>
              <w:t>und testen Sie die Aufgaben in Ihrem lokalen Webserver.</w:t>
            </w:r>
          </w:p>
        </w:tc>
      </w:tr>
      <w:tr w:rsidR="00206298" w:rsidRPr="00DC4448" w:rsidTr="004C1BBF">
        <w:trPr>
          <w:cantSplit/>
          <w:trHeight w:val="515"/>
        </w:trPr>
        <w:tc>
          <w:tcPr>
            <w:tcW w:w="984" w:type="pct"/>
            <w:shd w:val="clear" w:color="auto" w:fill="FFF3F3"/>
            <w:vAlign w:val="center"/>
          </w:tcPr>
          <w:p w:rsidR="00206298" w:rsidRPr="00CF2988" w:rsidRDefault="00206298" w:rsidP="004C1BBF">
            <w:pPr>
              <w:rPr>
                <w:b/>
              </w:rPr>
            </w:pPr>
            <w:r w:rsidRPr="00CF2988">
              <w:rPr>
                <w:b/>
              </w:rPr>
              <w:t>Ergebnis</w:t>
            </w:r>
          </w:p>
        </w:tc>
        <w:tc>
          <w:tcPr>
            <w:tcW w:w="4016" w:type="pct"/>
            <w:vAlign w:val="center"/>
          </w:tcPr>
          <w:p w:rsidR="00206298" w:rsidRPr="00206298" w:rsidRDefault="00206298" w:rsidP="00206298">
            <w:pPr>
              <w:pStyle w:val="Aufzhlungszeichen"/>
            </w:pPr>
            <w:r>
              <w:t xml:space="preserve">Wenn das Script das Resultat liefert, das in der Aufgabenstellung gefordert wird, ist die Aufgabe erfüllt. Speichern Sie die Datei </w:t>
            </w:r>
            <w:r w:rsidR="00723379" w:rsidRPr="00723379">
              <w:rPr>
                <w:b/>
                <w:i/>
              </w:rPr>
              <w:t>B14-133-20.php</w:t>
            </w:r>
            <w:r w:rsidR="00723379">
              <w:t xml:space="preserve"> </w:t>
            </w:r>
            <w:r>
              <w:t>anschliessend in Ihrem Verzeichnis ab.</w:t>
            </w:r>
          </w:p>
        </w:tc>
      </w:tr>
    </w:tbl>
    <w:p w:rsidR="00BC6906" w:rsidRDefault="00BC6906">
      <w:pPr>
        <w:spacing w:before="0" w:after="0"/>
      </w:pPr>
    </w:p>
    <w:p w:rsidR="00BC6906" w:rsidRDefault="00BC6906" w:rsidP="00BC6906">
      <w:r>
        <w:br w:type="page"/>
      </w:r>
    </w:p>
    <w:p w:rsidR="00BC6906" w:rsidRPr="006F6824" w:rsidRDefault="00BC6906" w:rsidP="00A4653B">
      <w:pPr>
        <w:pStyle w:val="berschrift1"/>
        <w:rPr>
          <w:rStyle w:val="KopfzeileZchn"/>
        </w:rPr>
      </w:pPr>
      <w:bookmarkStart w:id="24" w:name="_Toc458599351"/>
      <w:r>
        <w:rPr>
          <w:rStyle w:val="KopfzeileZchn"/>
        </w:rPr>
        <w:lastRenderedPageBreak/>
        <w:t>Suchen, Finden und Ersetzen</w:t>
      </w:r>
      <w:r>
        <w:rPr>
          <w:rStyle w:val="KopfzeileZchn"/>
        </w:rPr>
        <w:tab/>
        <w:t>(</w:t>
      </w:r>
      <w:r w:rsidR="00226047">
        <w:rPr>
          <w:rStyle w:val="KopfzeileZchn"/>
        </w:rPr>
        <w:t>Kap 9</w:t>
      </w:r>
      <w:r w:rsidRPr="006F6824">
        <w:rPr>
          <w:rStyle w:val="KopfzeileZchn"/>
        </w:rPr>
        <w:t>)</w:t>
      </w:r>
      <w:bookmarkEnd w:id="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BC6906" w:rsidRPr="00DC4448" w:rsidTr="00A91FA9">
        <w:trPr>
          <w:cantSplit/>
          <w:trHeight w:val="409"/>
        </w:trPr>
        <w:tc>
          <w:tcPr>
            <w:tcW w:w="984" w:type="pct"/>
            <w:shd w:val="clear" w:color="auto" w:fill="FFF3F3"/>
            <w:vAlign w:val="center"/>
          </w:tcPr>
          <w:p w:rsidR="00BC6906" w:rsidRPr="00CF2988" w:rsidRDefault="00BC6906" w:rsidP="004C1BBF">
            <w:pPr>
              <w:rPr>
                <w:b/>
              </w:rPr>
            </w:pPr>
            <w:r>
              <w:rPr>
                <w:b/>
              </w:rPr>
              <w:t>er</w:t>
            </w:r>
            <w:r w:rsidRPr="00CF2988">
              <w:rPr>
                <w:b/>
              </w:rPr>
              <w:t>wünschtes</w:t>
            </w:r>
            <w:r>
              <w:rPr>
                <w:b/>
              </w:rPr>
              <w:br/>
            </w:r>
            <w:r w:rsidRPr="00CF2988">
              <w:rPr>
                <w:b/>
              </w:rPr>
              <w:t>Ergebnis</w:t>
            </w:r>
          </w:p>
        </w:tc>
        <w:tc>
          <w:tcPr>
            <w:tcW w:w="4016" w:type="pct"/>
            <w:vAlign w:val="center"/>
          </w:tcPr>
          <w:p w:rsidR="00BC6906" w:rsidRPr="00574147" w:rsidRDefault="00A91FA9" w:rsidP="00A91FA9">
            <w:r>
              <w:t>Sie können Suchf</w:t>
            </w:r>
            <w:r w:rsidR="00BC6906">
              <w:t>unktionen für Strings</w:t>
            </w:r>
            <w:r>
              <w:t xml:space="preserve"> anwenden</w:t>
            </w:r>
            <w:r w:rsidR="00BC6906">
              <w:t>.</w:t>
            </w:r>
          </w:p>
        </w:tc>
      </w:tr>
      <w:tr w:rsidR="00BC6906" w:rsidRPr="00DC4448" w:rsidTr="004C1BBF">
        <w:trPr>
          <w:cantSplit/>
          <w:trHeight w:val="426"/>
        </w:trPr>
        <w:tc>
          <w:tcPr>
            <w:tcW w:w="984" w:type="pct"/>
            <w:shd w:val="clear" w:color="auto" w:fill="FFF3F3"/>
            <w:vAlign w:val="center"/>
          </w:tcPr>
          <w:p w:rsidR="00BC6906" w:rsidRDefault="00BC6906" w:rsidP="004C1BBF">
            <w:pPr>
              <w:rPr>
                <w:b/>
              </w:rPr>
            </w:pPr>
            <w:r>
              <w:rPr>
                <w:b/>
              </w:rPr>
              <w:t>Aufgabentyp</w:t>
            </w:r>
          </w:p>
        </w:tc>
        <w:tc>
          <w:tcPr>
            <w:tcW w:w="4016" w:type="pct"/>
            <w:vAlign w:val="center"/>
          </w:tcPr>
          <w:p w:rsidR="00BC6906" w:rsidRPr="00372F9B" w:rsidRDefault="00BC6906" w:rsidP="004C1BBF">
            <w:r>
              <w:t>Einzelaufgabe</w:t>
            </w:r>
          </w:p>
        </w:tc>
      </w:tr>
      <w:tr w:rsidR="00BC6906"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BC6906" w:rsidRPr="00CF2988" w:rsidRDefault="00BC6906"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BC6906" w:rsidRPr="001D3146" w:rsidRDefault="00BC6906" w:rsidP="004C1BBF">
            <w:pPr>
              <w:pStyle w:val="Aufzhlungszeichen"/>
              <w:numPr>
                <w:ilvl w:val="0"/>
                <w:numId w:val="0"/>
              </w:numPr>
              <w:rPr>
                <w:rFonts w:cs="Arial"/>
              </w:rPr>
            </w:pPr>
            <w:r>
              <w:rPr>
                <w:rFonts w:cs="Arial"/>
              </w:rPr>
              <w:t>20 Min.</w:t>
            </w:r>
          </w:p>
        </w:tc>
      </w:tr>
      <w:tr w:rsidR="00BC6906" w:rsidRPr="00DC4448" w:rsidTr="00A91FA9">
        <w:trPr>
          <w:cantSplit/>
          <w:trHeight w:val="966"/>
        </w:trPr>
        <w:tc>
          <w:tcPr>
            <w:tcW w:w="984" w:type="pct"/>
            <w:shd w:val="clear" w:color="auto" w:fill="FFF3F3"/>
            <w:vAlign w:val="center"/>
          </w:tcPr>
          <w:p w:rsidR="00BC6906" w:rsidRPr="00CF2988" w:rsidRDefault="00BC6906" w:rsidP="004C1BBF">
            <w:pPr>
              <w:rPr>
                <w:b/>
              </w:rPr>
            </w:pPr>
            <w:r w:rsidRPr="00CF2988">
              <w:rPr>
                <w:b/>
              </w:rPr>
              <w:t>Ausgangslage</w:t>
            </w:r>
          </w:p>
        </w:tc>
        <w:tc>
          <w:tcPr>
            <w:tcW w:w="4016" w:type="pct"/>
            <w:vAlign w:val="center"/>
          </w:tcPr>
          <w:p w:rsidR="00BC6906" w:rsidRPr="00DC4448" w:rsidRDefault="00BC6906" w:rsidP="004C1BBF">
            <w:r>
              <w:t>Viele Funktionen helfen Ihnen dabei, wenn Sie prüfen möchten, ob ein Teilstring in einem String enthalten ist oder wenn Sie in einem String bestimmte Zeichen erse</w:t>
            </w:r>
            <w:r>
              <w:t>t</w:t>
            </w:r>
            <w:r>
              <w:t>zen möchten.</w:t>
            </w:r>
          </w:p>
        </w:tc>
      </w:tr>
      <w:tr w:rsidR="00BC6906" w:rsidRPr="00DC4448" w:rsidTr="00A91FA9">
        <w:trPr>
          <w:cantSplit/>
          <w:trHeight w:val="1831"/>
        </w:trPr>
        <w:tc>
          <w:tcPr>
            <w:tcW w:w="984" w:type="pct"/>
            <w:shd w:val="clear" w:color="auto" w:fill="FFF3F3"/>
            <w:vAlign w:val="center"/>
          </w:tcPr>
          <w:p w:rsidR="00BC6906" w:rsidRPr="00CF2988" w:rsidRDefault="00BC6906" w:rsidP="004C1BBF">
            <w:pPr>
              <w:rPr>
                <w:b/>
              </w:rPr>
            </w:pPr>
            <w:r w:rsidRPr="00CF2988">
              <w:rPr>
                <w:b/>
              </w:rPr>
              <w:t>Aufgabe</w:t>
            </w:r>
          </w:p>
        </w:tc>
        <w:tc>
          <w:tcPr>
            <w:tcW w:w="4016" w:type="pct"/>
            <w:vAlign w:val="center"/>
          </w:tcPr>
          <w:p w:rsidR="00BC6906" w:rsidRDefault="00BC6906" w:rsidP="00BC6906">
            <w:pPr>
              <w:pStyle w:val="Aufzhlungszeichen"/>
              <w:tabs>
                <w:tab w:val="clear" w:pos="227"/>
                <w:tab w:val="left" w:pos="170"/>
              </w:tabs>
              <w:spacing w:before="0"/>
              <w:ind w:left="170" w:hanging="170"/>
            </w:pPr>
            <w:r>
              <w:t xml:space="preserve">Suchen Sie nach dem Teilstring </w:t>
            </w:r>
            <w:r w:rsidRPr="003C184A">
              <w:rPr>
                <w:rFonts w:ascii="Courier New" w:hAnsi="Courier New" w:cs="Courier New"/>
                <w:b/>
                <w:i/>
              </w:rPr>
              <w:t>bar</w:t>
            </w:r>
            <w:r w:rsidR="003C184A">
              <w:t xml:space="preserve"> in dem Satz «TOPOMEDICS: Messbar be</w:t>
            </w:r>
            <w:r w:rsidR="003C184A">
              <w:t>s</w:t>
            </w:r>
            <w:r w:rsidR="003C184A">
              <w:t>ser»</w:t>
            </w:r>
            <w:r>
              <w:t>. Überprüfen Sie ob der Teilstring vorkommt. Geben Sie bei Erfolg eine Best</w:t>
            </w:r>
            <w:r>
              <w:t>ä</w:t>
            </w:r>
            <w:r>
              <w:t>tigung mit der genauen Position aus.</w:t>
            </w:r>
          </w:p>
          <w:p w:rsidR="00BC6906" w:rsidRDefault="00BC6906" w:rsidP="00BC6906">
            <w:pPr>
              <w:pStyle w:val="Aufzhlungszeichen"/>
              <w:tabs>
                <w:tab w:val="clear" w:pos="227"/>
                <w:tab w:val="left" w:pos="170"/>
              </w:tabs>
              <w:spacing w:before="0"/>
              <w:ind w:left="170" w:hanging="170"/>
            </w:pPr>
            <w:r>
              <w:t>Ändern Sie den String:</w:t>
            </w:r>
          </w:p>
          <w:p w:rsidR="00BC6906" w:rsidRDefault="00A91FA9" w:rsidP="00BC6906">
            <w:pPr>
              <w:pStyle w:val="Aufzhlungszeichen"/>
              <w:numPr>
                <w:ilvl w:val="0"/>
                <w:numId w:val="0"/>
              </w:numPr>
              <w:ind w:left="170"/>
            </w:pPr>
            <w:r>
              <w:t>«TOPOMEDICS: Messbar besser»</w:t>
            </w:r>
            <w:r w:rsidR="00BC6906">
              <w:t xml:space="preserve"> in</w:t>
            </w:r>
          </w:p>
          <w:p w:rsidR="00BC6906" w:rsidRPr="00DC4448" w:rsidRDefault="00A91FA9" w:rsidP="00BC6906">
            <w:pPr>
              <w:pStyle w:val="Aufzhlungszeichen"/>
              <w:numPr>
                <w:ilvl w:val="0"/>
                <w:numId w:val="0"/>
              </w:numPr>
              <w:ind w:left="170"/>
            </w:pPr>
            <w:r>
              <w:t>«</w:t>
            </w:r>
            <w:r w:rsidR="00BC6906">
              <w:t>TOPOMEDICS — Messbar besser</w:t>
            </w:r>
            <w:r w:rsidR="003C184A">
              <w:t>»</w:t>
            </w:r>
          </w:p>
        </w:tc>
      </w:tr>
      <w:tr w:rsidR="00BC6906" w:rsidRPr="00DC4448" w:rsidTr="004C1BBF">
        <w:trPr>
          <w:cantSplit/>
        </w:trPr>
        <w:tc>
          <w:tcPr>
            <w:tcW w:w="984" w:type="pct"/>
            <w:shd w:val="clear" w:color="auto" w:fill="FFF3F3"/>
            <w:vAlign w:val="center"/>
          </w:tcPr>
          <w:p w:rsidR="00BC6906" w:rsidRPr="00CF2988" w:rsidRDefault="00BC6906" w:rsidP="004C1BBF">
            <w:pPr>
              <w:rPr>
                <w:b/>
              </w:rPr>
            </w:pPr>
            <w:r>
              <w:rPr>
                <w:b/>
              </w:rPr>
              <w:t>Hinweis</w:t>
            </w:r>
            <w:r>
              <w:rPr>
                <w:b/>
              </w:rPr>
              <w:br/>
              <w:t>Hilfsmittel</w:t>
            </w:r>
          </w:p>
        </w:tc>
        <w:tc>
          <w:tcPr>
            <w:tcW w:w="4016" w:type="pct"/>
            <w:vAlign w:val="center"/>
          </w:tcPr>
          <w:p w:rsidR="00BC6906" w:rsidRPr="00DC4448" w:rsidRDefault="00BC6906" w:rsidP="00A91FA9">
            <w:pPr>
              <w:pStyle w:val="Aufzhlungszeichen"/>
            </w:pPr>
            <w:r>
              <w:t xml:space="preserve">Erstellen Sie die Datei </w:t>
            </w:r>
            <w:r w:rsidR="00A91FA9" w:rsidRPr="00A91FA9">
              <w:rPr>
                <w:b/>
                <w:i/>
              </w:rPr>
              <w:t>B14-133-21.php</w:t>
            </w:r>
            <w:r w:rsidR="00A91FA9" w:rsidRPr="00A91FA9">
              <w:t xml:space="preserve"> </w:t>
            </w:r>
            <w:r>
              <w:t>und testen Sie die Aufgaben in Ihrem lokalen Webserver.</w:t>
            </w:r>
          </w:p>
        </w:tc>
      </w:tr>
      <w:tr w:rsidR="00BC6906" w:rsidRPr="00DC4448" w:rsidTr="004C1BBF">
        <w:trPr>
          <w:cantSplit/>
          <w:trHeight w:val="515"/>
        </w:trPr>
        <w:tc>
          <w:tcPr>
            <w:tcW w:w="984" w:type="pct"/>
            <w:shd w:val="clear" w:color="auto" w:fill="FFF3F3"/>
            <w:vAlign w:val="center"/>
          </w:tcPr>
          <w:p w:rsidR="00BC6906" w:rsidRPr="00CF2988" w:rsidRDefault="00BC6906" w:rsidP="004C1BBF">
            <w:pPr>
              <w:rPr>
                <w:b/>
              </w:rPr>
            </w:pPr>
            <w:r w:rsidRPr="00CF2988">
              <w:rPr>
                <w:b/>
              </w:rPr>
              <w:t>Ergebnis</w:t>
            </w:r>
          </w:p>
        </w:tc>
        <w:tc>
          <w:tcPr>
            <w:tcW w:w="4016" w:type="pct"/>
            <w:vAlign w:val="center"/>
          </w:tcPr>
          <w:p w:rsidR="00BC6906" w:rsidRPr="00206298" w:rsidRDefault="00BC6906" w:rsidP="00A91FA9">
            <w:pPr>
              <w:pStyle w:val="Aufzhlungszeichen"/>
            </w:pPr>
            <w:r>
              <w:t xml:space="preserve">Wenn das Script das Resultat liefert, das in der Aufgabenstellung gefordert wird, ist die Aufgabe erfüllt. Speichern Sie die Datei </w:t>
            </w:r>
            <w:r w:rsidR="00A91FA9" w:rsidRPr="00A91FA9">
              <w:rPr>
                <w:b/>
                <w:i/>
              </w:rPr>
              <w:t>B14-133-21.php</w:t>
            </w:r>
            <w:r w:rsidR="00A91FA9" w:rsidRPr="00A91FA9">
              <w:t xml:space="preserve"> </w:t>
            </w:r>
            <w:r>
              <w:t>anschliessend in Ihrem Verzeichnis ab.</w:t>
            </w:r>
          </w:p>
        </w:tc>
      </w:tr>
    </w:tbl>
    <w:p w:rsidR="008958B2" w:rsidRDefault="008958B2">
      <w:pPr>
        <w:spacing w:before="0" w:after="0"/>
      </w:pPr>
    </w:p>
    <w:p w:rsidR="00BC6906" w:rsidRDefault="00BC6906">
      <w:pPr>
        <w:spacing w:before="0" w:after="0"/>
      </w:pPr>
      <w:r>
        <w:br w:type="page"/>
      </w:r>
    </w:p>
    <w:p w:rsidR="00BC6906" w:rsidRPr="006F6824" w:rsidRDefault="00BC6906" w:rsidP="00A4653B">
      <w:pPr>
        <w:pStyle w:val="berschrift1"/>
        <w:rPr>
          <w:rStyle w:val="KopfzeileZchn"/>
        </w:rPr>
      </w:pPr>
      <w:bookmarkStart w:id="25" w:name="_Toc458599352"/>
      <w:r>
        <w:rPr>
          <w:rStyle w:val="KopfzeileZchn"/>
        </w:rPr>
        <w:lastRenderedPageBreak/>
        <w:t>Funktionen für Arrays</w:t>
      </w:r>
      <w:r>
        <w:rPr>
          <w:rStyle w:val="KopfzeileZchn"/>
        </w:rPr>
        <w:tab/>
        <w:t>(</w:t>
      </w:r>
      <w:r w:rsidR="00226047">
        <w:rPr>
          <w:rStyle w:val="KopfzeileZchn"/>
        </w:rPr>
        <w:t>Kap 9</w:t>
      </w:r>
      <w:r w:rsidRPr="006F6824">
        <w:rPr>
          <w:rStyle w:val="KopfzeileZchn"/>
        </w:rPr>
        <w:t>)</w:t>
      </w:r>
      <w:bookmarkEnd w:id="2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BC6906" w:rsidRPr="00DC4448" w:rsidTr="00EE46FD">
        <w:trPr>
          <w:cantSplit/>
          <w:trHeight w:val="125"/>
        </w:trPr>
        <w:tc>
          <w:tcPr>
            <w:tcW w:w="984" w:type="pct"/>
            <w:shd w:val="clear" w:color="auto" w:fill="FFF3F3"/>
            <w:vAlign w:val="center"/>
          </w:tcPr>
          <w:p w:rsidR="00BC6906" w:rsidRPr="00CF2988" w:rsidRDefault="00BC6906" w:rsidP="004C1BBF">
            <w:pPr>
              <w:rPr>
                <w:b/>
              </w:rPr>
            </w:pPr>
            <w:r>
              <w:rPr>
                <w:b/>
              </w:rPr>
              <w:t>er</w:t>
            </w:r>
            <w:r w:rsidRPr="00CF2988">
              <w:rPr>
                <w:b/>
              </w:rPr>
              <w:t>wünschtes</w:t>
            </w:r>
            <w:r>
              <w:rPr>
                <w:b/>
              </w:rPr>
              <w:br/>
            </w:r>
            <w:r w:rsidRPr="00CF2988">
              <w:rPr>
                <w:b/>
              </w:rPr>
              <w:t>Ergebnis</w:t>
            </w:r>
          </w:p>
        </w:tc>
        <w:tc>
          <w:tcPr>
            <w:tcW w:w="4016" w:type="pct"/>
            <w:vAlign w:val="center"/>
          </w:tcPr>
          <w:p w:rsidR="00BC6906" w:rsidRPr="00574147" w:rsidRDefault="00EE46FD" w:rsidP="004C1BBF">
            <w:r>
              <w:t xml:space="preserve">Sie kennen verschiedene </w:t>
            </w:r>
            <w:r w:rsidR="00BC6906">
              <w:t>Funktionen für Arrays.</w:t>
            </w:r>
          </w:p>
        </w:tc>
      </w:tr>
      <w:tr w:rsidR="00BC6906" w:rsidRPr="00DC4448" w:rsidTr="004C1BBF">
        <w:trPr>
          <w:cantSplit/>
          <w:trHeight w:val="426"/>
        </w:trPr>
        <w:tc>
          <w:tcPr>
            <w:tcW w:w="984" w:type="pct"/>
            <w:shd w:val="clear" w:color="auto" w:fill="FFF3F3"/>
            <w:vAlign w:val="center"/>
          </w:tcPr>
          <w:p w:rsidR="00BC6906" w:rsidRDefault="00BC6906" w:rsidP="004C1BBF">
            <w:pPr>
              <w:rPr>
                <w:b/>
              </w:rPr>
            </w:pPr>
            <w:r>
              <w:rPr>
                <w:b/>
              </w:rPr>
              <w:t>Aufgabentyp</w:t>
            </w:r>
          </w:p>
        </w:tc>
        <w:tc>
          <w:tcPr>
            <w:tcW w:w="4016" w:type="pct"/>
            <w:vAlign w:val="center"/>
          </w:tcPr>
          <w:p w:rsidR="00BC6906" w:rsidRPr="00372F9B" w:rsidRDefault="00BC6906" w:rsidP="004C1BBF">
            <w:r>
              <w:t>Einzelaufgabe</w:t>
            </w:r>
          </w:p>
        </w:tc>
      </w:tr>
      <w:tr w:rsidR="00BC6906"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BC6906" w:rsidRPr="00CF2988" w:rsidRDefault="00BC6906"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BC6906" w:rsidRPr="001D3146" w:rsidRDefault="00BC6906" w:rsidP="004C1BBF">
            <w:pPr>
              <w:pStyle w:val="Aufzhlungszeichen"/>
              <w:numPr>
                <w:ilvl w:val="0"/>
                <w:numId w:val="0"/>
              </w:numPr>
              <w:rPr>
                <w:rFonts w:cs="Arial"/>
              </w:rPr>
            </w:pPr>
            <w:r>
              <w:rPr>
                <w:rFonts w:cs="Arial"/>
              </w:rPr>
              <w:t>20 Min.</w:t>
            </w:r>
          </w:p>
        </w:tc>
      </w:tr>
      <w:tr w:rsidR="00BC6906" w:rsidRPr="00DC4448" w:rsidTr="00EE46FD">
        <w:trPr>
          <w:cantSplit/>
          <w:trHeight w:val="683"/>
        </w:trPr>
        <w:tc>
          <w:tcPr>
            <w:tcW w:w="984" w:type="pct"/>
            <w:shd w:val="clear" w:color="auto" w:fill="FFF3F3"/>
            <w:vAlign w:val="center"/>
          </w:tcPr>
          <w:p w:rsidR="00BC6906" w:rsidRPr="00CF2988" w:rsidRDefault="00BC6906" w:rsidP="004C1BBF">
            <w:pPr>
              <w:rPr>
                <w:b/>
              </w:rPr>
            </w:pPr>
            <w:r w:rsidRPr="00CF2988">
              <w:rPr>
                <w:b/>
              </w:rPr>
              <w:t>Ausgangslage</w:t>
            </w:r>
          </w:p>
        </w:tc>
        <w:tc>
          <w:tcPr>
            <w:tcW w:w="4016" w:type="pct"/>
            <w:vAlign w:val="center"/>
          </w:tcPr>
          <w:p w:rsidR="00BC6906" w:rsidRPr="00DC4448" w:rsidRDefault="00BC6906" w:rsidP="004C1BBF">
            <w:r>
              <w:t>Auch für Arrays gibt es viele nützliche Funktionen. Eine Zusammenfassung aller Array Funktionen finden Sie hier: http://php.net/manual/de/ref.array.php.</w:t>
            </w:r>
          </w:p>
        </w:tc>
      </w:tr>
      <w:tr w:rsidR="00BC6906" w:rsidRPr="00DC4448" w:rsidTr="00EE46FD">
        <w:trPr>
          <w:cantSplit/>
          <w:trHeight w:val="1982"/>
        </w:trPr>
        <w:tc>
          <w:tcPr>
            <w:tcW w:w="984" w:type="pct"/>
            <w:shd w:val="clear" w:color="auto" w:fill="FFF3F3"/>
            <w:vAlign w:val="center"/>
          </w:tcPr>
          <w:p w:rsidR="00BC6906" w:rsidRPr="00CF2988" w:rsidRDefault="00BC6906" w:rsidP="004C1BBF">
            <w:pPr>
              <w:rPr>
                <w:b/>
              </w:rPr>
            </w:pPr>
            <w:r w:rsidRPr="00CF2988">
              <w:rPr>
                <w:b/>
              </w:rPr>
              <w:t>Aufgabe</w:t>
            </w:r>
          </w:p>
        </w:tc>
        <w:tc>
          <w:tcPr>
            <w:tcW w:w="4016" w:type="pct"/>
            <w:vAlign w:val="center"/>
          </w:tcPr>
          <w:p w:rsidR="00BC6906" w:rsidRPr="005361D9" w:rsidRDefault="00BC6906" w:rsidP="005B67C8">
            <w:pPr>
              <w:pStyle w:val="Aufzhlungszeichen"/>
              <w:tabs>
                <w:tab w:val="clear" w:pos="227"/>
                <w:tab w:val="left" w:pos="170"/>
              </w:tabs>
              <w:spacing w:before="0"/>
              <w:ind w:left="170" w:hanging="170"/>
            </w:pPr>
            <w:r>
              <w:t>Wandeln Sie ein Array in einen String um:</w:t>
            </w:r>
            <w:r w:rsidR="00EE46FD">
              <w:br/>
            </w:r>
            <w:r w:rsidRPr="005361D9">
              <w:t>array('Bern', 'St.Gallen', 'Zürich')</w:t>
            </w:r>
          </w:p>
          <w:p w:rsidR="00BC6906" w:rsidRPr="00EE46FD" w:rsidRDefault="00BC6906" w:rsidP="00EE46FD">
            <w:pPr>
              <w:pStyle w:val="Aufzhlungszeichen"/>
            </w:pPr>
            <w:r w:rsidRPr="00EE46FD">
              <w:t xml:space="preserve">Benutzen Sie dazu die Funktion </w:t>
            </w:r>
            <w:proofErr w:type="spellStart"/>
            <w:r w:rsidRPr="00EE46FD">
              <w:rPr>
                <w:rFonts w:ascii="Courier New" w:hAnsi="Courier New" w:cs="Courier New"/>
                <w:b/>
                <w:i/>
              </w:rPr>
              <w:t>implode</w:t>
            </w:r>
            <w:proofErr w:type="spellEnd"/>
            <w:r w:rsidRPr="00EE46FD">
              <w:rPr>
                <w:rFonts w:ascii="Courier New" w:hAnsi="Courier New" w:cs="Courier New"/>
                <w:b/>
                <w:i/>
              </w:rPr>
              <w:t>()</w:t>
            </w:r>
            <w:r w:rsidRPr="00EE46FD">
              <w:t>. Geben Sie den String aus.</w:t>
            </w:r>
          </w:p>
          <w:p w:rsidR="00BC6906" w:rsidRPr="00EE46FD" w:rsidRDefault="00BC6906" w:rsidP="00EE46FD">
            <w:pPr>
              <w:pStyle w:val="Aufzhlungszeichen"/>
            </w:pPr>
            <w:r w:rsidRPr="00EE46FD">
              <w:t>Wandeln Sie die einzelnen Array</w:t>
            </w:r>
            <w:r w:rsidR="00EE46FD">
              <w:t>-</w:t>
            </w:r>
            <w:r w:rsidRPr="00EE46FD">
              <w:t xml:space="preserve">Einträge in Variablen um und geben Sie die einzelnen Variablen aus. Setzen Sie </w:t>
            </w:r>
            <w:r w:rsidR="00EE46FD">
              <w:t xml:space="preserve">ein </w:t>
            </w:r>
            <w:r w:rsidR="00EE46FD" w:rsidRPr="00EE46FD">
              <w:rPr>
                <w:b/>
                <w:i/>
              </w:rPr>
              <w:t>und</w:t>
            </w:r>
            <w:r w:rsidRPr="00EE46FD">
              <w:t xml:space="preserve"> zwischen die Array</w:t>
            </w:r>
            <w:r w:rsidR="00EE46FD">
              <w:t>-</w:t>
            </w:r>
            <w:r w:rsidRPr="00EE46FD">
              <w:t>Einträge.</w:t>
            </w:r>
          </w:p>
          <w:p w:rsidR="00BC6906" w:rsidRPr="00DC4448" w:rsidRDefault="00BC6906" w:rsidP="00EE46FD">
            <w:pPr>
              <w:pStyle w:val="Aufzhlungszeichen"/>
            </w:pPr>
            <w:r w:rsidRPr="00EE46FD">
              <w:t>Durchsuchen Sie das Array nach dem Wort Zürich. Bestätigen Sie wenn das Wort im Array vorkommt.</w:t>
            </w:r>
          </w:p>
        </w:tc>
      </w:tr>
      <w:tr w:rsidR="00BC6906" w:rsidRPr="00DC4448" w:rsidTr="004C1BBF">
        <w:trPr>
          <w:cantSplit/>
        </w:trPr>
        <w:tc>
          <w:tcPr>
            <w:tcW w:w="984" w:type="pct"/>
            <w:shd w:val="clear" w:color="auto" w:fill="FFF3F3"/>
            <w:vAlign w:val="center"/>
          </w:tcPr>
          <w:p w:rsidR="00BC6906" w:rsidRPr="00CF2988" w:rsidRDefault="00BC6906" w:rsidP="004C1BBF">
            <w:pPr>
              <w:rPr>
                <w:b/>
              </w:rPr>
            </w:pPr>
            <w:r>
              <w:rPr>
                <w:b/>
              </w:rPr>
              <w:t>Hinweis</w:t>
            </w:r>
            <w:r>
              <w:rPr>
                <w:b/>
              </w:rPr>
              <w:br/>
              <w:t>Hilfsmittel</w:t>
            </w:r>
          </w:p>
        </w:tc>
        <w:tc>
          <w:tcPr>
            <w:tcW w:w="4016" w:type="pct"/>
            <w:vAlign w:val="center"/>
          </w:tcPr>
          <w:p w:rsidR="00BC6906" w:rsidRPr="00DC4448" w:rsidRDefault="00BC6906" w:rsidP="00EE46FD">
            <w:pPr>
              <w:pStyle w:val="Aufzhlungszeichen"/>
            </w:pPr>
            <w:r>
              <w:t xml:space="preserve">Erstellen Sie die Datei </w:t>
            </w:r>
            <w:r w:rsidR="00EE46FD" w:rsidRPr="00EE46FD">
              <w:rPr>
                <w:b/>
                <w:i/>
              </w:rPr>
              <w:t>B14-133-22.php</w:t>
            </w:r>
            <w:r w:rsidR="00EE46FD">
              <w:t xml:space="preserve"> </w:t>
            </w:r>
            <w:r>
              <w:t>und testen Sie die Aufgaben in Ihrem lokalen Webserver.</w:t>
            </w:r>
          </w:p>
        </w:tc>
      </w:tr>
      <w:tr w:rsidR="00BC6906" w:rsidRPr="00DC4448" w:rsidTr="004C1BBF">
        <w:trPr>
          <w:cantSplit/>
          <w:trHeight w:val="515"/>
        </w:trPr>
        <w:tc>
          <w:tcPr>
            <w:tcW w:w="984" w:type="pct"/>
            <w:shd w:val="clear" w:color="auto" w:fill="FFF3F3"/>
            <w:vAlign w:val="center"/>
          </w:tcPr>
          <w:p w:rsidR="00BC6906" w:rsidRPr="00CF2988" w:rsidRDefault="00BC6906" w:rsidP="004C1BBF">
            <w:pPr>
              <w:rPr>
                <w:b/>
              </w:rPr>
            </w:pPr>
            <w:r w:rsidRPr="00CF2988">
              <w:rPr>
                <w:b/>
              </w:rPr>
              <w:t>Ergebnis</w:t>
            </w:r>
          </w:p>
        </w:tc>
        <w:tc>
          <w:tcPr>
            <w:tcW w:w="4016" w:type="pct"/>
            <w:vAlign w:val="center"/>
          </w:tcPr>
          <w:p w:rsidR="00BC6906" w:rsidRPr="00206298" w:rsidRDefault="00BC6906" w:rsidP="00BC6906">
            <w:pPr>
              <w:pStyle w:val="Aufzhlungszeichen"/>
            </w:pPr>
            <w:r>
              <w:t xml:space="preserve">Wenn das Script das Resultat liefert, das in der Aufgabenstellung gefordert wird, ist die Aufgabe erfüllt. Speichern Sie die Datei </w:t>
            </w:r>
            <w:r w:rsidR="00EE46FD" w:rsidRPr="00EE46FD">
              <w:rPr>
                <w:b/>
                <w:i/>
              </w:rPr>
              <w:t>B14-133-22.php</w:t>
            </w:r>
            <w:r w:rsidR="00EE46FD">
              <w:t xml:space="preserve"> </w:t>
            </w:r>
            <w:r>
              <w:t>anschliessend in Ihrem Verzeichnis ab.</w:t>
            </w:r>
          </w:p>
        </w:tc>
      </w:tr>
    </w:tbl>
    <w:p w:rsidR="00BC6906" w:rsidRDefault="00BC6906">
      <w:pPr>
        <w:spacing w:before="0" w:after="0"/>
      </w:pPr>
    </w:p>
    <w:p w:rsidR="00BC6906" w:rsidRDefault="00BC6906">
      <w:pPr>
        <w:spacing w:before="0" w:after="0"/>
      </w:pPr>
      <w:r>
        <w:br w:type="page"/>
      </w:r>
    </w:p>
    <w:p w:rsidR="00BC6906" w:rsidRPr="006F6824" w:rsidRDefault="00BC6906" w:rsidP="00A4653B">
      <w:pPr>
        <w:pStyle w:val="berschrift1"/>
        <w:rPr>
          <w:rStyle w:val="KopfzeileZchn"/>
        </w:rPr>
      </w:pPr>
      <w:bookmarkStart w:id="26" w:name="_Toc458599353"/>
      <w:r>
        <w:rPr>
          <w:rStyle w:val="KopfzeileZchn"/>
        </w:rPr>
        <w:lastRenderedPageBreak/>
        <w:t xml:space="preserve">Datei- und Verzeichnisfunktion </w:t>
      </w:r>
      <w:r w:rsidR="00500EE8">
        <w:rPr>
          <w:rStyle w:val="KopfzeileZchn"/>
        </w:rPr>
        <w:t>(Teil 1)</w:t>
      </w:r>
      <w:r>
        <w:rPr>
          <w:rStyle w:val="KopfzeileZchn"/>
        </w:rPr>
        <w:tab/>
        <w:t>(</w:t>
      </w:r>
      <w:r w:rsidR="00226047">
        <w:rPr>
          <w:rStyle w:val="KopfzeileZchn"/>
        </w:rPr>
        <w:t>Kap 9</w:t>
      </w:r>
      <w:r w:rsidRPr="006F6824">
        <w:rPr>
          <w:rStyle w:val="KopfzeileZchn"/>
        </w:rPr>
        <w:t>)</w:t>
      </w:r>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BC6906" w:rsidRPr="00DC4448" w:rsidTr="00B30B79">
        <w:trPr>
          <w:cantSplit/>
          <w:trHeight w:val="551"/>
        </w:trPr>
        <w:tc>
          <w:tcPr>
            <w:tcW w:w="984" w:type="pct"/>
            <w:shd w:val="clear" w:color="auto" w:fill="FFF3F3"/>
            <w:vAlign w:val="center"/>
          </w:tcPr>
          <w:p w:rsidR="00BC6906" w:rsidRPr="00CF2988" w:rsidRDefault="00BC6906" w:rsidP="004C1BBF">
            <w:pPr>
              <w:rPr>
                <w:b/>
              </w:rPr>
            </w:pPr>
            <w:r>
              <w:rPr>
                <w:b/>
              </w:rPr>
              <w:t>er</w:t>
            </w:r>
            <w:r w:rsidRPr="00CF2988">
              <w:rPr>
                <w:b/>
              </w:rPr>
              <w:t>wünschtes</w:t>
            </w:r>
            <w:r>
              <w:rPr>
                <w:b/>
              </w:rPr>
              <w:br/>
            </w:r>
            <w:r w:rsidRPr="00CF2988">
              <w:rPr>
                <w:b/>
              </w:rPr>
              <w:t>Ergebnis</w:t>
            </w:r>
          </w:p>
        </w:tc>
        <w:tc>
          <w:tcPr>
            <w:tcW w:w="4016" w:type="pct"/>
            <w:vAlign w:val="center"/>
          </w:tcPr>
          <w:p w:rsidR="00BC6906" w:rsidRPr="00574147" w:rsidRDefault="00B30B79" w:rsidP="00B30B79">
            <w:r>
              <w:t xml:space="preserve">Sie können </w:t>
            </w:r>
            <w:r w:rsidR="00BC6906">
              <w:t>Dateien öffnen</w:t>
            </w:r>
            <w:r>
              <w:t xml:space="preserve">, </w:t>
            </w:r>
            <w:r w:rsidR="00BC6906">
              <w:t>bearbeiten</w:t>
            </w:r>
            <w:r>
              <w:t xml:space="preserve"> und </w:t>
            </w:r>
            <w:r w:rsidR="00BC6906">
              <w:t>Verzeichnisse darstellen.</w:t>
            </w:r>
          </w:p>
        </w:tc>
      </w:tr>
      <w:tr w:rsidR="00BC6906" w:rsidRPr="00DC4448" w:rsidTr="004C1BBF">
        <w:trPr>
          <w:cantSplit/>
          <w:trHeight w:val="426"/>
        </w:trPr>
        <w:tc>
          <w:tcPr>
            <w:tcW w:w="984" w:type="pct"/>
            <w:shd w:val="clear" w:color="auto" w:fill="FFF3F3"/>
            <w:vAlign w:val="center"/>
          </w:tcPr>
          <w:p w:rsidR="00BC6906" w:rsidRDefault="00BC6906" w:rsidP="004C1BBF">
            <w:pPr>
              <w:rPr>
                <w:b/>
              </w:rPr>
            </w:pPr>
            <w:r>
              <w:rPr>
                <w:b/>
              </w:rPr>
              <w:t>Aufgabentyp</w:t>
            </w:r>
          </w:p>
        </w:tc>
        <w:tc>
          <w:tcPr>
            <w:tcW w:w="4016" w:type="pct"/>
            <w:vAlign w:val="center"/>
          </w:tcPr>
          <w:p w:rsidR="00BC6906" w:rsidRPr="00372F9B" w:rsidRDefault="00BC6906" w:rsidP="004C1BBF">
            <w:r>
              <w:t>Einzelaufgabe</w:t>
            </w:r>
          </w:p>
        </w:tc>
      </w:tr>
      <w:tr w:rsidR="00BC6906"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BC6906" w:rsidRPr="00CF2988" w:rsidRDefault="00BC6906"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BC6906" w:rsidRPr="001D3146" w:rsidRDefault="00BC6906" w:rsidP="004C1BBF">
            <w:pPr>
              <w:pStyle w:val="Aufzhlungszeichen"/>
              <w:numPr>
                <w:ilvl w:val="0"/>
                <w:numId w:val="0"/>
              </w:numPr>
              <w:rPr>
                <w:rFonts w:cs="Arial"/>
              </w:rPr>
            </w:pPr>
            <w:r>
              <w:rPr>
                <w:rFonts w:cs="Arial"/>
              </w:rPr>
              <w:t>60 Min.</w:t>
            </w:r>
          </w:p>
        </w:tc>
      </w:tr>
      <w:tr w:rsidR="00BC6906" w:rsidRPr="00DC4448" w:rsidTr="004C1BBF">
        <w:trPr>
          <w:cantSplit/>
          <w:trHeight w:val="383"/>
        </w:trPr>
        <w:tc>
          <w:tcPr>
            <w:tcW w:w="984" w:type="pct"/>
            <w:shd w:val="clear" w:color="auto" w:fill="FFF3F3"/>
            <w:vAlign w:val="center"/>
          </w:tcPr>
          <w:p w:rsidR="00BC6906" w:rsidRPr="00CF2988" w:rsidRDefault="00BC6906" w:rsidP="004C1BBF">
            <w:pPr>
              <w:rPr>
                <w:b/>
              </w:rPr>
            </w:pPr>
            <w:r w:rsidRPr="00CF2988">
              <w:rPr>
                <w:b/>
              </w:rPr>
              <w:t>Ausgangslage</w:t>
            </w:r>
          </w:p>
        </w:tc>
        <w:tc>
          <w:tcPr>
            <w:tcW w:w="4016" w:type="pct"/>
            <w:vAlign w:val="center"/>
          </w:tcPr>
          <w:p w:rsidR="00BC6906" w:rsidRPr="00DC4448" w:rsidRDefault="00BC6906" w:rsidP="00B30B79">
            <w:r>
              <w:t xml:space="preserve">Um Daten dauerhaft zu speichern, </w:t>
            </w:r>
            <w:r w:rsidR="00B30B79">
              <w:t>können sie</w:t>
            </w:r>
            <w:r>
              <w:t xml:space="preserve"> in Dateien </w:t>
            </w:r>
            <w:r w:rsidR="00B30B79">
              <w:t>ge</w:t>
            </w:r>
            <w:r>
              <w:t>sc</w:t>
            </w:r>
            <w:r w:rsidR="00B30B79">
              <w:t>hrieben werden.</w:t>
            </w:r>
          </w:p>
        </w:tc>
      </w:tr>
      <w:tr w:rsidR="00BC6906" w:rsidRPr="00DC4448" w:rsidTr="00B30B79">
        <w:trPr>
          <w:cantSplit/>
          <w:trHeight w:val="2560"/>
        </w:trPr>
        <w:tc>
          <w:tcPr>
            <w:tcW w:w="984" w:type="pct"/>
            <w:shd w:val="clear" w:color="auto" w:fill="FFF3F3"/>
            <w:vAlign w:val="center"/>
          </w:tcPr>
          <w:p w:rsidR="00BC6906" w:rsidRPr="00CF2988" w:rsidRDefault="00BC6906" w:rsidP="004C1BBF">
            <w:pPr>
              <w:rPr>
                <w:b/>
              </w:rPr>
            </w:pPr>
            <w:r w:rsidRPr="00CF2988">
              <w:rPr>
                <w:b/>
              </w:rPr>
              <w:t>Aufgabe</w:t>
            </w:r>
          </w:p>
        </w:tc>
        <w:tc>
          <w:tcPr>
            <w:tcW w:w="4016" w:type="pct"/>
            <w:vAlign w:val="center"/>
          </w:tcPr>
          <w:p w:rsidR="00BC6906" w:rsidRDefault="00BC6906" w:rsidP="00BC6906">
            <w:pPr>
              <w:pStyle w:val="Aufzhlungszeichen"/>
              <w:tabs>
                <w:tab w:val="clear" w:pos="227"/>
                <w:tab w:val="left" w:pos="170"/>
              </w:tabs>
              <w:spacing w:before="0"/>
              <w:ind w:left="170" w:hanging="170"/>
            </w:pPr>
            <w:r>
              <w:t xml:space="preserve">Erstellen Sie eine Textdatei </w:t>
            </w:r>
            <w:r w:rsidRPr="00B30B79">
              <w:rPr>
                <w:b/>
                <w:i/>
              </w:rPr>
              <w:t>beispiel.txt</w:t>
            </w:r>
            <w:r>
              <w:t>. Schreiben Sie drei Zeilen mit Text hinein. Zum Beispiel so:</w:t>
            </w:r>
          </w:p>
          <w:p w:rsidR="00BC6906" w:rsidRPr="00B30B79" w:rsidRDefault="00BC6906" w:rsidP="00BC6906">
            <w:pPr>
              <w:pStyle w:val="code"/>
              <w:ind w:left="168"/>
              <w:rPr>
                <w:b/>
                <w:i/>
              </w:rPr>
            </w:pPr>
            <w:r w:rsidRPr="00B30B79">
              <w:rPr>
                <w:b/>
                <w:i/>
              </w:rPr>
              <w:t>Erste Zeile</w:t>
            </w:r>
          </w:p>
          <w:p w:rsidR="00BC6906" w:rsidRPr="00B30B79" w:rsidRDefault="00BC6906" w:rsidP="00BC6906">
            <w:pPr>
              <w:pStyle w:val="code"/>
              <w:ind w:left="168"/>
              <w:rPr>
                <w:b/>
                <w:i/>
              </w:rPr>
            </w:pPr>
            <w:r w:rsidRPr="00B30B79">
              <w:rPr>
                <w:b/>
                <w:i/>
              </w:rPr>
              <w:t>Zweite Zeile</w:t>
            </w:r>
          </w:p>
          <w:p w:rsidR="00BC6906" w:rsidRPr="00B30B79" w:rsidRDefault="00BC6906" w:rsidP="00BC6906">
            <w:pPr>
              <w:pStyle w:val="code"/>
              <w:ind w:left="168"/>
              <w:rPr>
                <w:b/>
                <w:i/>
              </w:rPr>
            </w:pPr>
            <w:r w:rsidRPr="00B30B79">
              <w:rPr>
                <w:b/>
                <w:i/>
              </w:rPr>
              <w:t>Dritte Zeile</w:t>
            </w:r>
          </w:p>
          <w:p w:rsidR="00BC6906" w:rsidRDefault="00BC6906" w:rsidP="00BC6906">
            <w:pPr>
              <w:pStyle w:val="Aufzhlungszeichen"/>
              <w:tabs>
                <w:tab w:val="clear" w:pos="227"/>
                <w:tab w:val="left" w:pos="170"/>
              </w:tabs>
              <w:spacing w:before="120"/>
              <w:ind w:left="170" w:hanging="170"/>
            </w:pPr>
            <w:r>
              <w:t xml:space="preserve">Erstellen Sie eine Datei </w:t>
            </w:r>
            <w:r w:rsidR="00B30B79" w:rsidRPr="00B30B79">
              <w:rPr>
                <w:b/>
                <w:i/>
              </w:rPr>
              <w:t>B14-133-23.php</w:t>
            </w:r>
            <w:r w:rsidR="00B30B79">
              <w:t xml:space="preserve"> </w:t>
            </w:r>
            <w:r>
              <w:t xml:space="preserve">mit einem PHP Script, das die Textdatei als </w:t>
            </w:r>
            <w:r w:rsidR="00B30B79">
              <w:t>Ganzes</w:t>
            </w:r>
            <w:r>
              <w:t xml:space="preserve"> am Browser ausgibt.</w:t>
            </w:r>
          </w:p>
          <w:p w:rsidR="00BC6906" w:rsidRPr="00DC4448" w:rsidRDefault="00BC6906" w:rsidP="00B30B79">
            <w:pPr>
              <w:pStyle w:val="Aufzhlungszeichen"/>
              <w:tabs>
                <w:tab w:val="clear" w:pos="227"/>
                <w:tab w:val="left" w:pos="170"/>
              </w:tabs>
              <w:spacing w:before="0"/>
              <w:ind w:left="170" w:hanging="170"/>
            </w:pPr>
            <w:r>
              <w:t>Ändern Sie das Script so ab, dass alle vorhandenen Zeilen untereinander ausg</w:t>
            </w:r>
            <w:r>
              <w:t>e</w:t>
            </w:r>
            <w:r>
              <w:t>lesen werden.</w:t>
            </w:r>
          </w:p>
        </w:tc>
      </w:tr>
      <w:tr w:rsidR="00BC6906" w:rsidRPr="00DC4448" w:rsidTr="004C1BBF">
        <w:trPr>
          <w:cantSplit/>
        </w:trPr>
        <w:tc>
          <w:tcPr>
            <w:tcW w:w="984" w:type="pct"/>
            <w:shd w:val="clear" w:color="auto" w:fill="FFF3F3"/>
            <w:vAlign w:val="center"/>
          </w:tcPr>
          <w:p w:rsidR="00BC6906" w:rsidRPr="00CF2988" w:rsidRDefault="00BC6906" w:rsidP="004C1BBF">
            <w:pPr>
              <w:rPr>
                <w:b/>
              </w:rPr>
            </w:pPr>
            <w:r>
              <w:rPr>
                <w:b/>
              </w:rPr>
              <w:t>Hinweis</w:t>
            </w:r>
            <w:r>
              <w:rPr>
                <w:b/>
              </w:rPr>
              <w:br/>
              <w:t>Hilfsmittel</w:t>
            </w:r>
          </w:p>
        </w:tc>
        <w:tc>
          <w:tcPr>
            <w:tcW w:w="4016" w:type="pct"/>
            <w:vAlign w:val="center"/>
          </w:tcPr>
          <w:p w:rsidR="00BC6906" w:rsidRPr="00DC4448" w:rsidRDefault="00B30B79" w:rsidP="00B30B79">
            <w:pPr>
              <w:pStyle w:val="Aufzhlungszeichen"/>
            </w:pPr>
            <w:r>
              <w:t>T</w:t>
            </w:r>
            <w:r w:rsidR="00BC6906">
              <w:t>esten Sie die Aufgaben in Ihrem lokalen Webserver.</w:t>
            </w:r>
          </w:p>
        </w:tc>
      </w:tr>
      <w:tr w:rsidR="00BC6906" w:rsidRPr="00DC4448" w:rsidTr="004C1BBF">
        <w:trPr>
          <w:cantSplit/>
          <w:trHeight w:val="515"/>
        </w:trPr>
        <w:tc>
          <w:tcPr>
            <w:tcW w:w="984" w:type="pct"/>
            <w:shd w:val="clear" w:color="auto" w:fill="FFF3F3"/>
            <w:vAlign w:val="center"/>
          </w:tcPr>
          <w:p w:rsidR="00BC6906" w:rsidRPr="00CF2988" w:rsidRDefault="00BC6906" w:rsidP="004C1BBF">
            <w:pPr>
              <w:rPr>
                <w:b/>
              </w:rPr>
            </w:pPr>
            <w:r w:rsidRPr="00CF2988">
              <w:rPr>
                <w:b/>
              </w:rPr>
              <w:t>Ergebnis</w:t>
            </w:r>
          </w:p>
        </w:tc>
        <w:tc>
          <w:tcPr>
            <w:tcW w:w="4016" w:type="pct"/>
            <w:vAlign w:val="center"/>
          </w:tcPr>
          <w:p w:rsidR="00BC6906" w:rsidRPr="00206298" w:rsidRDefault="00BC6906" w:rsidP="00B30B79">
            <w:pPr>
              <w:pStyle w:val="Aufzhlungszeichen"/>
            </w:pPr>
            <w:r>
              <w:t xml:space="preserve">Wenn das Script das Resultat liefert, das in der Aufgabenstellung gefordert wird, ist die Aufgabe erfüllt. Speichern Sie die Datei </w:t>
            </w:r>
            <w:r w:rsidR="00B30B79" w:rsidRPr="00B30B79">
              <w:rPr>
                <w:b/>
                <w:i/>
              </w:rPr>
              <w:t>B14-133-23.php</w:t>
            </w:r>
            <w:r w:rsidR="00B30B79">
              <w:t xml:space="preserve"> </w:t>
            </w:r>
            <w:r>
              <w:t>anschliessend in Ihrem Verzeichnis ab.</w:t>
            </w:r>
          </w:p>
        </w:tc>
      </w:tr>
    </w:tbl>
    <w:p w:rsidR="00BC6906" w:rsidRDefault="00BC6906">
      <w:pPr>
        <w:spacing w:before="0" w:after="0"/>
      </w:pPr>
    </w:p>
    <w:p w:rsidR="00BC6906" w:rsidRDefault="00BC6906">
      <w:pPr>
        <w:spacing w:before="0" w:after="0"/>
      </w:pPr>
      <w:r>
        <w:br w:type="page"/>
      </w:r>
    </w:p>
    <w:p w:rsidR="00BC6906" w:rsidRPr="006F6824" w:rsidRDefault="00BC6906" w:rsidP="00A4653B">
      <w:pPr>
        <w:pStyle w:val="berschrift1"/>
        <w:rPr>
          <w:rStyle w:val="KopfzeileZchn"/>
        </w:rPr>
      </w:pPr>
      <w:bookmarkStart w:id="27" w:name="_Toc458599354"/>
      <w:r>
        <w:rPr>
          <w:rStyle w:val="KopfzeileZchn"/>
        </w:rPr>
        <w:lastRenderedPageBreak/>
        <w:t xml:space="preserve">Datei- und Verzeichnisfunktion </w:t>
      </w:r>
      <w:r w:rsidR="00500EE8">
        <w:rPr>
          <w:rStyle w:val="KopfzeileZchn"/>
        </w:rPr>
        <w:t>(Teil 2)</w:t>
      </w:r>
      <w:r>
        <w:rPr>
          <w:rStyle w:val="KopfzeileZchn"/>
        </w:rPr>
        <w:tab/>
        <w:t>(</w:t>
      </w:r>
      <w:r w:rsidR="00226047">
        <w:rPr>
          <w:rStyle w:val="KopfzeileZchn"/>
        </w:rPr>
        <w:t>Kap 9</w:t>
      </w:r>
      <w:r w:rsidRPr="006F6824">
        <w:rPr>
          <w:rStyle w:val="KopfzeileZchn"/>
        </w:rPr>
        <w:t>)</w:t>
      </w:r>
      <w:bookmarkEnd w:id="2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BC6906" w:rsidRPr="00DC4448" w:rsidTr="00B30B79">
        <w:trPr>
          <w:cantSplit/>
          <w:trHeight w:val="409"/>
        </w:trPr>
        <w:tc>
          <w:tcPr>
            <w:tcW w:w="984" w:type="pct"/>
            <w:shd w:val="clear" w:color="auto" w:fill="FFF3F3"/>
            <w:vAlign w:val="center"/>
          </w:tcPr>
          <w:p w:rsidR="00BC6906" w:rsidRPr="00CF2988" w:rsidRDefault="00BC6906" w:rsidP="004C1BBF">
            <w:pPr>
              <w:rPr>
                <w:b/>
              </w:rPr>
            </w:pPr>
            <w:r>
              <w:rPr>
                <w:b/>
              </w:rPr>
              <w:t>er</w:t>
            </w:r>
            <w:r w:rsidRPr="00CF2988">
              <w:rPr>
                <w:b/>
              </w:rPr>
              <w:t>wünschtes</w:t>
            </w:r>
            <w:r>
              <w:rPr>
                <w:b/>
              </w:rPr>
              <w:br/>
            </w:r>
            <w:r w:rsidRPr="00CF2988">
              <w:rPr>
                <w:b/>
              </w:rPr>
              <w:t>Ergebnis</w:t>
            </w:r>
          </w:p>
        </w:tc>
        <w:tc>
          <w:tcPr>
            <w:tcW w:w="4016" w:type="pct"/>
            <w:vAlign w:val="center"/>
          </w:tcPr>
          <w:p w:rsidR="00BC6906" w:rsidRPr="00574147" w:rsidRDefault="00B30B79" w:rsidP="004C1BBF">
            <w:r>
              <w:t>Sie können Dateien öffnen, bearbeiten und Verzeichnisse darstellen.</w:t>
            </w:r>
          </w:p>
        </w:tc>
      </w:tr>
      <w:tr w:rsidR="00BC6906" w:rsidRPr="00DC4448" w:rsidTr="004C1BBF">
        <w:trPr>
          <w:cantSplit/>
          <w:trHeight w:val="426"/>
        </w:trPr>
        <w:tc>
          <w:tcPr>
            <w:tcW w:w="984" w:type="pct"/>
            <w:shd w:val="clear" w:color="auto" w:fill="FFF3F3"/>
            <w:vAlign w:val="center"/>
          </w:tcPr>
          <w:p w:rsidR="00BC6906" w:rsidRDefault="00BC6906" w:rsidP="004C1BBF">
            <w:pPr>
              <w:rPr>
                <w:b/>
              </w:rPr>
            </w:pPr>
            <w:r>
              <w:rPr>
                <w:b/>
              </w:rPr>
              <w:t>Aufgabentyp</w:t>
            </w:r>
          </w:p>
        </w:tc>
        <w:tc>
          <w:tcPr>
            <w:tcW w:w="4016" w:type="pct"/>
            <w:vAlign w:val="center"/>
          </w:tcPr>
          <w:p w:rsidR="00BC6906" w:rsidRPr="00372F9B" w:rsidRDefault="00BC6906" w:rsidP="004C1BBF">
            <w:r>
              <w:t>Einzelaufgabe</w:t>
            </w:r>
          </w:p>
        </w:tc>
      </w:tr>
      <w:tr w:rsidR="00BC6906"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BC6906" w:rsidRPr="00CF2988" w:rsidRDefault="00BC6906"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BC6906" w:rsidRPr="001D3146" w:rsidRDefault="00BC6906" w:rsidP="004C1BBF">
            <w:pPr>
              <w:pStyle w:val="Aufzhlungszeichen"/>
              <w:numPr>
                <w:ilvl w:val="0"/>
                <w:numId w:val="0"/>
              </w:numPr>
              <w:rPr>
                <w:rFonts w:cs="Arial"/>
              </w:rPr>
            </w:pPr>
            <w:r>
              <w:rPr>
                <w:rFonts w:cs="Arial"/>
              </w:rPr>
              <w:t>40 Min.</w:t>
            </w:r>
          </w:p>
        </w:tc>
      </w:tr>
      <w:tr w:rsidR="00BC6906" w:rsidRPr="00DC4448" w:rsidTr="004C1BBF">
        <w:trPr>
          <w:cantSplit/>
          <w:trHeight w:val="383"/>
        </w:trPr>
        <w:tc>
          <w:tcPr>
            <w:tcW w:w="984" w:type="pct"/>
            <w:shd w:val="clear" w:color="auto" w:fill="FFF3F3"/>
            <w:vAlign w:val="center"/>
          </w:tcPr>
          <w:p w:rsidR="00BC6906" w:rsidRPr="00CF2988" w:rsidRDefault="00BC6906" w:rsidP="004C1BBF">
            <w:pPr>
              <w:rPr>
                <w:b/>
              </w:rPr>
            </w:pPr>
            <w:r w:rsidRPr="00CF2988">
              <w:rPr>
                <w:b/>
              </w:rPr>
              <w:t>Ausgangslage</w:t>
            </w:r>
          </w:p>
        </w:tc>
        <w:tc>
          <w:tcPr>
            <w:tcW w:w="4016" w:type="pct"/>
            <w:vAlign w:val="center"/>
          </w:tcPr>
          <w:p w:rsidR="00BC6906" w:rsidRPr="00DC4448" w:rsidRDefault="00BC6906" w:rsidP="004C1BBF">
            <w:r>
              <w:t>Um Daten dauerhaft zu speichern, besteht die Möglichkeit, diese in Dateien zu schreiben.</w:t>
            </w:r>
          </w:p>
        </w:tc>
      </w:tr>
      <w:tr w:rsidR="00BC6906" w:rsidRPr="00DC4448" w:rsidTr="00B30B79">
        <w:trPr>
          <w:cantSplit/>
          <w:trHeight w:val="2080"/>
        </w:trPr>
        <w:tc>
          <w:tcPr>
            <w:tcW w:w="984" w:type="pct"/>
            <w:shd w:val="clear" w:color="auto" w:fill="FFF3F3"/>
            <w:vAlign w:val="center"/>
          </w:tcPr>
          <w:p w:rsidR="00BC6906" w:rsidRPr="00CF2988" w:rsidRDefault="00BC6906" w:rsidP="004C1BBF">
            <w:pPr>
              <w:rPr>
                <w:b/>
              </w:rPr>
            </w:pPr>
            <w:r w:rsidRPr="00CF2988">
              <w:rPr>
                <w:b/>
              </w:rPr>
              <w:t>Aufgabe</w:t>
            </w:r>
          </w:p>
        </w:tc>
        <w:tc>
          <w:tcPr>
            <w:tcW w:w="4016" w:type="pct"/>
            <w:vAlign w:val="center"/>
          </w:tcPr>
          <w:p w:rsidR="00BC6906" w:rsidRDefault="00BC6906" w:rsidP="00BC6906">
            <w:pPr>
              <w:pStyle w:val="Aufzhlungszeichen"/>
              <w:tabs>
                <w:tab w:val="clear" w:pos="227"/>
                <w:tab w:val="left" w:pos="170"/>
              </w:tabs>
              <w:spacing w:before="0"/>
              <w:ind w:left="170" w:hanging="170"/>
            </w:pPr>
            <w:r>
              <w:t>Erstellen Sie ein Script, welches das aktuelle Verzeichnis, in dem die Datei liegt, ausliest. Alle Elemente, die im Verzeichnis liegen, sollen untereinander angezeigt werden</w:t>
            </w:r>
          </w:p>
          <w:p w:rsidR="00BC6906" w:rsidRDefault="00BC6906" w:rsidP="00BC6906">
            <w:pPr>
              <w:pStyle w:val="Aufzhlungszeichen"/>
              <w:tabs>
                <w:tab w:val="clear" w:pos="227"/>
                <w:tab w:val="left" w:pos="170"/>
              </w:tabs>
              <w:spacing w:before="0"/>
              <w:ind w:left="170" w:hanging="170"/>
            </w:pPr>
            <w:r>
              <w:t>Verändern Sie das Script so, dass die Elemente als anklickbare Links gestaltet sind.</w:t>
            </w:r>
          </w:p>
          <w:p w:rsidR="00BC6906" w:rsidRPr="00DC4448" w:rsidRDefault="00BC6906" w:rsidP="00BC6906">
            <w:pPr>
              <w:pStyle w:val="Aufzhlungszeichen"/>
              <w:tabs>
                <w:tab w:val="clear" w:pos="227"/>
                <w:tab w:val="left" w:pos="170"/>
              </w:tabs>
              <w:spacing w:before="0"/>
              <w:ind w:left="170" w:hanging="170"/>
            </w:pPr>
            <w:r>
              <w:t xml:space="preserve">Verändern Sie das Script nun so, dass alle </w:t>
            </w:r>
            <w:proofErr w:type="spellStart"/>
            <w:r>
              <w:t>Verzeichnispünktlein</w:t>
            </w:r>
            <w:proofErr w:type="spellEnd"/>
            <w:r>
              <w:t xml:space="preserve"> ("</w:t>
            </w:r>
            <w:r>
              <w:rPr>
                <w:rFonts w:ascii="Courier New" w:hAnsi="Courier New" w:cs="Courier New"/>
              </w:rPr>
              <w:t>.</w:t>
            </w:r>
            <w:r>
              <w:t>", "</w:t>
            </w:r>
            <w:r>
              <w:rPr>
                <w:rFonts w:ascii="Courier New" w:hAnsi="Courier New" w:cs="Courier New"/>
              </w:rPr>
              <w:t>..</w:t>
            </w:r>
            <w:r>
              <w:t>") nicht mehr erscheinen.</w:t>
            </w:r>
          </w:p>
        </w:tc>
      </w:tr>
      <w:tr w:rsidR="00BC6906" w:rsidRPr="00DC4448" w:rsidTr="004C1BBF">
        <w:trPr>
          <w:cantSplit/>
        </w:trPr>
        <w:tc>
          <w:tcPr>
            <w:tcW w:w="984" w:type="pct"/>
            <w:shd w:val="clear" w:color="auto" w:fill="FFF3F3"/>
            <w:vAlign w:val="center"/>
          </w:tcPr>
          <w:p w:rsidR="00BC6906" w:rsidRPr="00CF2988" w:rsidRDefault="00BC6906" w:rsidP="004C1BBF">
            <w:pPr>
              <w:rPr>
                <w:b/>
              </w:rPr>
            </w:pPr>
            <w:r>
              <w:rPr>
                <w:b/>
              </w:rPr>
              <w:t>Hinweis</w:t>
            </w:r>
            <w:r>
              <w:rPr>
                <w:b/>
              </w:rPr>
              <w:br/>
              <w:t>Hilfsmittel</w:t>
            </w:r>
          </w:p>
        </w:tc>
        <w:tc>
          <w:tcPr>
            <w:tcW w:w="4016" w:type="pct"/>
            <w:vAlign w:val="center"/>
          </w:tcPr>
          <w:p w:rsidR="00BC6906" w:rsidRPr="00DC4448" w:rsidRDefault="00BC6906" w:rsidP="00B30B79">
            <w:pPr>
              <w:pStyle w:val="Aufzhlungszeichen"/>
            </w:pPr>
            <w:r>
              <w:t xml:space="preserve">Erstellen Sie die Datei </w:t>
            </w:r>
            <w:r w:rsidR="00B30B79" w:rsidRPr="00B30B79">
              <w:rPr>
                <w:b/>
                <w:i/>
              </w:rPr>
              <w:t>B14-133-2</w:t>
            </w:r>
            <w:r w:rsidR="00B30B79">
              <w:rPr>
                <w:b/>
                <w:i/>
              </w:rPr>
              <w:t>4</w:t>
            </w:r>
            <w:r w:rsidR="00B30B79" w:rsidRPr="00B30B79">
              <w:rPr>
                <w:b/>
                <w:i/>
              </w:rPr>
              <w:t>.php</w:t>
            </w:r>
            <w:r w:rsidR="00B30B79">
              <w:t xml:space="preserve"> </w:t>
            </w:r>
            <w:r>
              <w:t>und testen Sie die Aufgaben in Ihrem lokalen Webserver.</w:t>
            </w:r>
          </w:p>
        </w:tc>
      </w:tr>
      <w:tr w:rsidR="00BC6906" w:rsidRPr="00DC4448" w:rsidTr="004C1BBF">
        <w:trPr>
          <w:cantSplit/>
          <w:trHeight w:val="515"/>
        </w:trPr>
        <w:tc>
          <w:tcPr>
            <w:tcW w:w="984" w:type="pct"/>
            <w:shd w:val="clear" w:color="auto" w:fill="FFF3F3"/>
            <w:vAlign w:val="center"/>
          </w:tcPr>
          <w:p w:rsidR="00BC6906" w:rsidRPr="00CF2988" w:rsidRDefault="00BC6906" w:rsidP="004C1BBF">
            <w:pPr>
              <w:rPr>
                <w:b/>
              </w:rPr>
            </w:pPr>
            <w:r w:rsidRPr="00CF2988">
              <w:rPr>
                <w:b/>
              </w:rPr>
              <w:t>Ergebnis</w:t>
            </w:r>
          </w:p>
        </w:tc>
        <w:tc>
          <w:tcPr>
            <w:tcW w:w="4016" w:type="pct"/>
            <w:vAlign w:val="center"/>
          </w:tcPr>
          <w:p w:rsidR="00BC6906" w:rsidRPr="00206298" w:rsidRDefault="00BC6906" w:rsidP="00B30B79">
            <w:pPr>
              <w:pStyle w:val="Aufzhlungszeichen"/>
            </w:pPr>
            <w:r>
              <w:t xml:space="preserve">Wenn das Script das Resultat liefert, das in der Aufgabenstellung gefordert wird, ist die Aufgabe erfüllt. Speichern Sie die Datei </w:t>
            </w:r>
            <w:r w:rsidR="00B30B79" w:rsidRPr="00B30B79">
              <w:rPr>
                <w:b/>
                <w:i/>
              </w:rPr>
              <w:t>B14-133-2</w:t>
            </w:r>
            <w:r w:rsidR="00B30B79">
              <w:rPr>
                <w:b/>
                <w:i/>
              </w:rPr>
              <w:t>4</w:t>
            </w:r>
            <w:r w:rsidR="00B30B79" w:rsidRPr="00B30B79">
              <w:rPr>
                <w:b/>
                <w:i/>
              </w:rPr>
              <w:t>.php</w:t>
            </w:r>
            <w:r w:rsidR="00B30B79">
              <w:t xml:space="preserve"> </w:t>
            </w:r>
            <w:r>
              <w:t>anschliessend in Ihrem Verzeichnis ab.</w:t>
            </w:r>
          </w:p>
        </w:tc>
      </w:tr>
    </w:tbl>
    <w:p w:rsidR="00BC6906" w:rsidRDefault="00BC6906">
      <w:pPr>
        <w:spacing w:before="0" w:after="0"/>
      </w:pPr>
    </w:p>
    <w:p w:rsidR="00BC6906" w:rsidRDefault="00BC6906" w:rsidP="00BC6906">
      <w:r>
        <w:br w:type="page"/>
      </w:r>
    </w:p>
    <w:p w:rsidR="00BC6906" w:rsidRPr="006F6824" w:rsidRDefault="00BC6906" w:rsidP="00A4653B">
      <w:pPr>
        <w:pStyle w:val="berschrift1"/>
        <w:rPr>
          <w:rStyle w:val="KopfzeileZchn"/>
        </w:rPr>
      </w:pPr>
      <w:bookmarkStart w:id="28" w:name="_Toc458599355"/>
      <w:r>
        <w:rPr>
          <w:rStyle w:val="KopfzeileZchn"/>
        </w:rPr>
        <w:lastRenderedPageBreak/>
        <w:t xml:space="preserve">Cookies &amp; Sessions </w:t>
      </w:r>
      <w:r w:rsidR="00500EE8">
        <w:rPr>
          <w:rStyle w:val="KopfzeileZchn"/>
        </w:rPr>
        <w:t>(Teil 1)</w:t>
      </w:r>
      <w:r>
        <w:rPr>
          <w:rStyle w:val="KopfzeileZchn"/>
        </w:rPr>
        <w:tab/>
        <w:t>(</w:t>
      </w:r>
      <w:r w:rsidR="00226047">
        <w:rPr>
          <w:rStyle w:val="KopfzeileZchn"/>
        </w:rPr>
        <w:t>Kap 9</w:t>
      </w:r>
      <w:r w:rsidRPr="006F6824">
        <w:rPr>
          <w:rStyle w:val="KopfzeileZchn"/>
        </w:rPr>
        <w:t>)</w:t>
      </w:r>
      <w:bookmarkEnd w:id="2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BC6906" w:rsidRPr="00DC4448" w:rsidTr="007F2B90">
        <w:trPr>
          <w:cantSplit/>
          <w:trHeight w:val="409"/>
        </w:trPr>
        <w:tc>
          <w:tcPr>
            <w:tcW w:w="984" w:type="pct"/>
            <w:shd w:val="clear" w:color="auto" w:fill="FFF3F3"/>
            <w:vAlign w:val="center"/>
          </w:tcPr>
          <w:p w:rsidR="00BC6906" w:rsidRPr="00CF2988" w:rsidRDefault="00BC6906" w:rsidP="004C1BBF">
            <w:pPr>
              <w:rPr>
                <w:b/>
              </w:rPr>
            </w:pPr>
            <w:r>
              <w:rPr>
                <w:b/>
              </w:rPr>
              <w:t>er</w:t>
            </w:r>
            <w:r w:rsidRPr="00CF2988">
              <w:rPr>
                <w:b/>
              </w:rPr>
              <w:t>wünschtes</w:t>
            </w:r>
            <w:r>
              <w:rPr>
                <w:b/>
              </w:rPr>
              <w:br/>
            </w:r>
            <w:r w:rsidRPr="00CF2988">
              <w:rPr>
                <w:b/>
              </w:rPr>
              <w:t>Ergebnis</w:t>
            </w:r>
          </w:p>
        </w:tc>
        <w:tc>
          <w:tcPr>
            <w:tcW w:w="4016" w:type="pct"/>
            <w:vAlign w:val="center"/>
          </w:tcPr>
          <w:p w:rsidR="00BC6906" w:rsidRPr="00574147" w:rsidRDefault="007F2B90" w:rsidP="007F2B90">
            <w:r>
              <w:t xml:space="preserve">Sie wissen, wie man </w:t>
            </w:r>
            <w:r w:rsidR="00BC6906">
              <w:t xml:space="preserve">Daten </w:t>
            </w:r>
            <w:r>
              <w:t xml:space="preserve">ausserhalb eines </w:t>
            </w:r>
            <w:r w:rsidR="00BC6906">
              <w:t xml:space="preserve">Script </w:t>
            </w:r>
            <w:r>
              <w:t>speichern kann (</w:t>
            </w:r>
            <w:proofErr w:type="spellStart"/>
            <w:r>
              <w:t>cookies</w:t>
            </w:r>
            <w:proofErr w:type="spellEnd"/>
            <w:r>
              <w:t>)</w:t>
            </w:r>
            <w:r w:rsidR="00BC6906">
              <w:t>.</w:t>
            </w:r>
          </w:p>
        </w:tc>
      </w:tr>
      <w:tr w:rsidR="00BC6906" w:rsidRPr="00DC4448" w:rsidTr="004C1BBF">
        <w:trPr>
          <w:cantSplit/>
          <w:trHeight w:val="426"/>
        </w:trPr>
        <w:tc>
          <w:tcPr>
            <w:tcW w:w="984" w:type="pct"/>
            <w:shd w:val="clear" w:color="auto" w:fill="FFF3F3"/>
            <w:vAlign w:val="center"/>
          </w:tcPr>
          <w:p w:rsidR="00BC6906" w:rsidRDefault="00BC6906" w:rsidP="004C1BBF">
            <w:pPr>
              <w:rPr>
                <w:b/>
              </w:rPr>
            </w:pPr>
            <w:r>
              <w:rPr>
                <w:b/>
              </w:rPr>
              <w:t>Aufgabentyp</w:t>
            </w:r>
          </w:p>
        </w:tc>
        <w:tc>
          <w:tcPr>
            <w:tcW w:w="4016" w:type="pct"/>
            <w:vAlign w:val="center"/>
          </w:tcPr>
          <w:p w:rsidR="00BC6906" w:rsidRPr="00372F9B" w:rsidRDefault="00BC6906" w:rsidP="004C1BBF">
            <w:r>
              <w:t>Einzelaufgabe</w:t>
            </w:r>
          </w:p>
        </w:tc>
      </w:tr>
      <w:tr w:rsidR="00BC6906"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BC6906" w:rsidRPr="00CF2988" w:rsidRDefault="00BC6906"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BC6906" w:rsidRPr="001D3146" w:rsidRDefault="00BC6906" w:rsidP="004C1BBF">
            <w:pPr>
              <w:pStyle w:val="Aufzhlungszeichen"/>
              <w:numPr>
                <w:ilvl w:val="0"/>
                <w:numId w:val="0"/>
              </w:numPr>
              <w:rPr>
                <w:rFonts w:cs="Arial"/>
              </w:rPr>
            </w:pPr>
            <w:r>
              <w:rPr>
                <w:rFonts w:cs="Arial"/>
              </w:rPr>
              <w:t>20 Min.</w:t>
            </w:r>
          </w:p>
        </w:tc>
      </w:tr>
      <w:tr w:rsidR="00BC6906" w:rsidRPr="00DC4448" w:rsidTr="004C1BBF">
        <w:trPr>
          <w:cantSplit/>
          <w:trHeight w:val="383"/>
        </w:trPr>
        <w:tc>
          <w:tcPr>
            <w:tcW w:w="984" w:type="pct"/>
            <w:shd w:val="clear" w:color="auto" w:fill="FFF3F3"/>
            <w:vAlign w:val="center"/>
          </w:tcPr>
          <w:p w:rsidR="00BC6906" w:rsidRPr="00CF2988" w:rsidRDefault="00BC6906" w:rsidP="004C1BBF">
            <w:pPr>
              <w:rPr>
                <w:b/>
              </w:rPr>
            </w:pPr>
            <w:r w:rsidRPr="00CF2988">
              <w:rPr>
                <w:b/>
              </w:rPr>
              <w:t>Ausgangslage</w:t>
            </w:r>
          </w:p>
        </w:tc>
        <w:tc>
          <w:tcPr>
            <w:tcW w:w="4016" w:type="pct"/>
            <w:vAlign w:val="center"/>
          </w:tcPr>
          <w:p w:rsidR="00BC6906" w:rsidRPr="00DC4448" w:rsidRDefault="00BC6906" w:rsidP="004C1BBF">
            <w:r>
              <w:t>Mit Cookies hat man genau so die Möglichkeit, wie bei Sessions, bestimmte Daten während einer Folge von Aufrufen einer Website festzuhalten. Allerdings kann man mit Cookies auch Daten über die Sitzung hinaus speichern (z.B. 80 Tage nach der Speicherung), denn Cookies werden als Datei auf dem Computer des Besuchers gespeichert.</w:t>
            </w:r>
          </w:p>
        </w:tc>
      </w:tr>
      <w:tr w:rsidR="00BC6906" w:rsidRPr="00DC4448" w:rsidTr="007F2B90">
        <w:trPr>
          <w:cantSplit/>
          <w:trHeight w:val="2104"/>
        </w:trPr>
        <w:tc>
          <w:tcPr>
            <w:tcW w:w="984" w:type="pct"/>
            <w:shd w:val="clear" w:color="auto" w:fill="FFF3F3"/>
            <w:vAlign w:val="center"/>
          </w:tcPr>
          <w:p w:rsidR="00BC6906" w:rsidRPr="00CF2988" w:rsidRDefault="00BC6906" w:rsidP="004C1BBF">
            <w:pPr>
              <w:rPr>
                <w:b/>
              </w:rPr>
            </w:pPr>
            <w:r w:rsidRPr="00CF2988">
              <w:rPr>
                <w:b/>
              </w:rPr>
              <w:t>Aufgabe</w:t>
            </w:r>
          </w:p>
        </w:tc>
        <w:tc>
          <w:tcPr>
            <w:tcW w:w="4016" w:type="pct"/>
            <w:vAlign w:val="center"/>
          </w:tcPr>
          <w:p w:rsidR="007F2B90" w:rsidRDefault="00BC6906" w:rsidP="007F2B90">
            <w:pPr>
              <w:pStyle w:val="Aufzhlungszeichen"/>
            </w:pPr>
            <w:r>
              <w:t xml:space="preserve">Erstellen Sie in </w:t>
            </w:r>
            <w:r w:rsidR="007F2B90">
              <w:t>der</w:t>
            </w:r>
            <w:r>
              <w:t xml:space="preserve"> neuen PHP Datei </w:t>
            </w:r>
            <w:r w:rsidR="007F2B90" w:rsidRPr="007F2B90">
              <w:rPr>
                <w:b/>
                <w:i/>
              </w:rPr>
              <w:t>B14-133-25.php</w:t>
            </w:r>
            <w:r w:rsidR="007F2B90">
              <w:t xml:space="preserve"> </w:t>
            </w:r>
            <w:r>
              <w:t xml:space="preserve">ein HTML-Formular, das aus einem Textfeld und einem </w:t>
            </w:r>
            <w:proofErr w:type="spellStart"/>
            <w:r>
              <w:t>Submit</w:t>
            </w:r>
            <w:proofErr w:type="spellEnd"/>
            <w:r>
              <w:t xml:space="preserve">-Button besteht. </w:t>
            </w:r>
          </w:p>
          <w:p w:rsidR="007F2B90" w:rsidRDefault="00BC6906" w:rsidP="007F2B90">
            <w:pPr>
              <w:pStyle w:val="Aufzhlungszeichen"/>
            </w:pPr>
            <w:r>
              <w:t>Das Script soll Ihren Namen, der ins Textfeld geschrieben und abgeschickt wu</w:t>
            </w:r>
            <w:r>
              <w:t>r</w:t>
            </w:r>
            <w:r>
              <w:t xml:space="preserve">de, in ein Cookie speichern. </w:t>
            </w:r>
          </w:p>
          <w:p w:rsidR="007F2B90" w:rsidRDefault="007F2B90" w:rsidP="007F2B90">
            <w:pPr>
              <w:pStyle w:val="Aufzhlungszeichen"/>
            </w:pPr>
            <w:r>
              <w:t xml:space="preserve">Das Cookie soll den Namen </w:t>
            </w:r>
            <w:proofErr w:type="spellStart"/>
            <w:r w:rsidR="00BC6906" w:rsidRPr="007F2B90">
              <w:rPr>
                <w:b/>
                <w:i/>
              </w:rPr>
              <w:t>text</w:t>
            </w:r>
            <w:proofErr w:type="spellEnd"/>
            <w:r w:rsidR="00BC6906">
              <w:rPr>
                <w:rFonts w:ascii="Courier New" w:hAnsi="Courier New" w:cs="Courier New"/>
              </w:rPr>
              <w:t xml:space="preserve"> </w:t>
            </w:r>
            <w:r w:rsidR="00BC6906">
              <w:t xml:space="preserve">haben und 10 Minuten gültig sein. </w:t>
            </w:r>
          </w:p>
          <w:p w:rsidR="007F2B90" w:rsidRDefault="00BC6906" w:rsidP="007F2B90">
            <w:pPr>
              <w:pStyle w:val="Aufzhlungszeichen"/>
            </w:pPr>
            <w:r>
              <w:t>Zeigen Sie das Formular nur an, wenn kein Cookie existiert.</w:t>
            </w:r>
          </w:p>
          <w:p w:rsidR="00BC6906" w:rsidRPr="00DC4448" w:rsidRDefault="00BC6906" w:rsidP="007F2B90">
            <w:pPr>
              <w:pStyle w:val="Aufzhlungszeichen"/>
            </w:pPr>
            <w:r>
              <w:t>Bei gültigem Cookie geben Sie eine Begrüssung mit Namen aus.</w:t>
            </w:r>
          </w:p>
        </w:tc>
      </w:tr>
      <w:tr w:rsidR="00BC6906" w:rsidRPr="00DC4448" w:rsidTr="004C1BBF">
        <w:trPr>
          <w:cantSplit/>
        </w:trPr>
        <w:tc>
          <w:tcPr>
            <w:tcW w:w="984" w:type="pct"/>
            <w:shd w:val="clear" w:color="auto" w:fill="FFF3F3"/>
            <w:vAlign w:val="center"/>
          </w:tcPr>
          <w:p w:rsidR="00BC6906" w:rsidRPr="00CF2988" w:rsidRDefault="00BC6906" w:rsidP="004C1BBF">
            <w:pPr>
              <w:rPr>
                <w:b/>
              </w:rPr>
            </w:pPr>
            <w:r>
              <w:rPr>
                <w:b/>
              </w:rPr>
              <w:t>Hinweis</w:t>
            </w:r>
            <w:r>
              <w:rPr>
                <w:b/>
              </w:rPr>
              <w:br/>
              <w:t>Hilfsmittel</w:t>
            </w:r>
          </w:p>
        </w:tc>
        <w:tc>
          <w:tcPr>
            <w:tcW w:w="4016" w:type="pct"/>
            <w:vAlign w:val="center"/>
          </w:tcPr>
          <w:p w:rsidR="00BC6906" w:rsidRPr="00DC4448" w:rsidRDefault="007F2B90" w:rsidP="007F2B90">
            <w:pPr>
              <w:pStyle w:val="Aufzhlungszeichen"/>
            </w:pPr>
            <w:r>
              <w:t>T</w:t>
            </w:r>
            <w:r w:rsidR="00BC6906">
              <w:t>esten Sie die Aufgaben in Ihrem lokalen Webserver.</w:t>
            </w:r>
          </w:p>
        </w:tc>
      </w:tr>
      <w:tr w:rsidR="00BC6906" w:rsidRPr="00DC4448" w:rsidTr="004C1BBF">
        <w:trPr>
          <w:cantSplit/>
          <w:trHeight w:val="515"/>
        </w:trPr>
        <w:tc>
          <w:tcPr>
            <w:tcW w:w="984" w:type="pct"/>
            <w:shd w:val="clear" w:color="auto" w:fill="FFF3F3"/>
            <w:vAlign w:val="center"/>
          </w:tcPr>
          <w:p w:rsidR="00BC6906" w:rsidRPr="00CF2988" w:rsidRDefault="00BC6906" w:rsidP="004C1BBF">
            <w:pPr>
              <w:rPr>
                <w:b/>
              </w:rPr>
            </w:pPr>
            <w:r w:rsidRPr="00CF2988">
              <w:rPr>
                <w:b/>
              </w:rPr>
              <w:t>Ergebnis</w:t>
            </w:r>
          </w:p>
        </w:tc>
        <w:tc>
          <w:tcPr>
            <w:tcW w:w="4016" w:type="pct"/>
            <w:vAlign w:val="center"/>
          </w:tcPr>
          <w:p w:rsidR="00BC6906" w:rsidRPr="00206298" w:rsidRDefault="00BC6906" w:rsidP="00BC6906">
            <w:pPr>
              <w:pStyle w:val="Aufzhlungszeichen"/>
            </w:pPr>
            <w:r>
              <w:t xml:space="preserve">Wenn das Script das Resultat liefert, das in der Aufgabenstellung gefordert wird, ist die Aufgabe erfüllt. Speichern Sie die Datei </w:t>
            </w:r>
            <w:r w:rsidR="007F2B90" w:rsidRPr="007F2B90">
              <w:rPr>
                <w:b/>
                <w:i/>
              </w:rPr>
              <w:t>B14-133-25.php</w:t>
            </w:r>
            <w:r w:rsidR="007F2B90">
              <w:t xml:space="preserve"> </w:t>
            </w:r>
            <w:r>
              <w:t>anschliessend in Ihrem Verzeichnis ab.</w:t>
            </w:r>
          </w:p>
        </w:tc>
      </w:tr>
    </w:tbl>
    <w:p w:rsidR="00BC6906" w:rsidRDefault="00BC6906">
      <w:pPr>
        <w:spacing w:before="0" w:after="0"/>
      </w:pPr>
    </w:p>
    <w:p w:rsidR="00BC6906" w:rsidRDefault="00BC6906" w:rsidP="00BC6906">
      <w:r>
        <w:br w:type="page"/>
      </w:r>
    </w:p>
    <w:p w:rsidR="00BC6906" w:rsidRPr="006F6824" w:rsidRDefault="00BC6906" w:rsidP="00A4653B">
      <w:pPr>
        <w:pStyle w:val="berschrift1"/>
        <w:rPr>
          <w:rStyle w:val="KopfzeileZchn"/>
        </w:rPr>
      </w:pPr>
      <w:bookmarkStart w:id="29" w:name="_Toc458599356"/>
      <w:r>
        <w:rPr>
          <w:rStyle w:val="KopfzeileZchn"/>
        </w:rPr>
        <w:lastRenderedPageBreak/>
        <w:t xml:space="preserve">Cookies &amp; Sessions </w:t>
      </w:r>
      <w:r w:rsidR="00500EE8">
        <w:rPr>
          <w:rStyle w:val="KopfzeileZchn"/>
        </w:rPr>
        <w:t>(Teil 2)</w:t>
      </w:r>
      <w:r>
        <w:rPr>
          <w:rStyle w:val="KopfzeileZchn"/>
        </w:rPr>
        <w:tab/>
        <w:t>(</w:t>
      </w:r>
      <w:r w:rsidR="00226047">
        <w:rPr>
          <w:rStyle w:val="KopfzeileZchn"/>
        </w:rPr>
        <w:t>Kap 9</w:t>
      </w:r>
      <w:r w:rsidRPr="006F6824">
        <w:rPr>
          <w:rStyle w:val="KopfzeileZchn"/>
        </w:rPr>
        <w:t>)</w:t>
      </w:r>
      <w:bookmarkEnd w:id="2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BC6906" w:rsidRPr="00DC4448" w:rsidTr="007F2B90">
        <w:trPr>
          <w:cantSplit/>
          <w:trHeight w:val="551"/>
        </w:trPr>
        <w:tc>
          <w:tcPr>
            <w:tcW w:w="984" w:type="pct"/>
            <w:shd w:val="clear" w:color="auto" w:fill="FFF3F3"/>
            <w:vAlign w:val="center"/>
          </w:tcPr>
          <w:p w:rsidR="00BC6906" w:rsidRPr="00CF2988" w:rsidRDefault="00BC6906" w:rsidP="004C1BBF">
            <w:pPr>
              <w:rPr>
                <w:b/>
              </w:rPr>
            </w:pPr>
            <w:r>
              <w:rPr>
                <w:b/>
              </w:rPr>
              <w:t>er</w:t>
            </w:r>
            <w:r w:rsidRPr="00CF2988">
              <w:rPr>
                <w:b/>
              </w:rPr>
              <w:t>wünschtes</w:t>
            </w:r>
            <w:r>
              <w:rPr>
                <w:b/>
              </w:rPr>
              <w:br/>
            </w:r>
            <w:r w:rsidRPr="00CF2988">
              <w:rPr>
                <w:b/>
              </w:rPr>
              <w:t>Ergebnis</w:t>
            </w:r>
          </w:p>
        </w:tc>
        <w:tc>
          <w:tcPr>
            <w:tcW w:w="4016" w:type="pct"/>
            <w:vAlign w:val="center"/>
          </w:tcPr>
          <w:p w:rsidR="00BC6906" w:rsidRPr="00574147" w:rsidRDefault="007F2B90" w:rsidP="004C1BBF">
            <w:r>
              <w:t>Sie wissen, wie man Daten ausserhalb eines Script speichern kann (</w:t>
            </w:r>
            <w:proofErr w:type="spellStart"/>
            <w:r>
              <w:t>cookies</w:t>
            </w:r>
            <w:proofErr w:type="spellEnd"/>
            <w:r>
              <w:t>).</w:t>
            </w:r>
          </w:p>
        </w:tc>
      </w:tr>
      <w:tr w:rsidR="00BC6906" w:rsidRPr="00DC4448" w:rsidTr="004C1BBF">
        <w:trPr>
          <w:cantSplit/>
          <w:trHeight w:val="426"/>
        </w:trPr>
        <w:tc>
          <w:tcPr>
            <w:tcW w:w="984" w:type="pct"/>
            <w:shd w:val="clear" w:color="auto" w:fill="FFF3F3"/>
            <w:vAlign w:val="center"/>
          </w:tcPr>
          <w:p w:rsidR="00BC6906" w:rsidRDefault="00BC6906" w:rsidP="004C1BBF">
            <w:pPr>
              <w:rPr>
                <w:b/>
              </w:rPr>
            </w:pPr>
            <w:r>
              <w:rPr>
                <w:b/>
              </w:rPr>
              <w:t>Aufgabentyp</w:t>
            </w:r>
          </w:p>
        </w:tc>
        <w:tc>
          <w:tcPr>
            <w:tcW w:w="4016" w:type="pct"/>
            <w:vAlign w:val="center"/>
          </w:tcPr>
          <w:p w:rsidR="00BC6906" w:rsidRPr="00372F9B" w:rsidRDefault="00BC6906" w:rsidP="004C1BBF">
            <w:r>
              <w:t>Einzelaufgabe</w:t>
            </w:r>
          </w:p>
        </w:tc>
      </w:tr>
      <w:tr w:rsidR="00BC6906"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BC6906" w:rsidRPr="00CF2988" w:rsidRDefault="00BC6906"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BC6906" w:rsidRPr="001D3146" w:rsidRDefault="00BC6906" w:rsidP="004C1BBF">
            <w:pPr>
              <w:pStyle w:val="Aufzhlungszeichen"/>
              <w:numPr>
                <w:ilvl w:val="0"/>
                <w:numId w:val="0"/>
              </w:numPr>
              <w:rPr>
                <w:rFonts w:cs="Arial"/>
              </w:rPr>
            </w:pPr>
            <w:r>
              <w:rPr>
                <w:rFonts w:cs="Arial"/>
              </w:rPr>
              <w:t>45 Min.</w:t>
            </w:r>
          </w:p>
        </w:tc>
      </w:tr>
      <w:tr w:rsidR="00BC6906" w:rsidRPr="00DC4448" w:rsidTr="007F2B90">
        <w:trPr>
          <w:cantSplit/>
          <w:trHeight w:val="1108"/>
        </w:trPr>
        <w:tc>
          <w:tcPr>
            <w:tcW w:w="984" w:type="pct"/>
            <w:shd w:val="clear" w:color="auto" w:fill="FFF3F3"/>
            <w:vAlign w:val="center"/>
          </w:tcPr>
          <w:p w:rsidR="00BC6906" w:rsidRPr="00CF2988" w:rsidRDefault="00BC6906" w:rsidP="004C1BBF">
            <w:pPr>
              <w:rPr>
                <w:b/>
              </w:rPr>
            </w:pPr>
            <w:r w:rsidRPr="00CF2988">
              <w:rPr>
                <w:b/>
              </w:rPr>
              <w:t>Ausgangslage</w:t>
            </w:r>
          </w:p>
        </w:tc>
        <w:tc>
          <w:tcPr>
            <w:tcW w:w="4016" w:type="pct"/>
            <w:vAlign w:val="center"/>
          </w:tcPr>
          <w:p w:rsidR="00BC6906" w:rsidRPr="00DC4448" w:rsidRDefault="00BC6906" w:rsidP="004C1BBF">
            <w:r>
              <w:t>Mit Cookies hat man genau so die Möglichkeit, wie bei Sessions, bestimmte Daten während einer Folge von Aufrufen einer Website festzuhalten. Sessions werden auf dem Server gespeichert und helfen Ihnen dabei, Variablen für die gesamte Zeit, die ein User auf Ihrer Internetseite verbringt, zu speichern.</w:t>
            </w:r>
          </w:p>
        </w:tc>
      </w:tr>
      <w:tr w:rsidR="00BC6906" w:rsidRPr="00DC4448" w:rsidTr="007F2B90">
        <w:trPr>
          <w:cantSplit/>
          <w:trHeight w:val="2839"/>
        </w:trPr>
        <w:tc>
          <w:tcPr>
            <w:tcW w:w="984" w:type="pct"/>
            <w:shd w:val="clear" w:color="auto" w:fill="FFF3F3"/>
            <w:vAlign w:val="center"/>
          </w:tcPr>
          <w:p w:rsidR="00BC6906" w:rsidRPr="00CF2988" w:rsidRDefault="00BC6906" w:rsidP="004C1BBF">
            <w:pPr>
              <w:rPr>
                <w:b/>
              </w:rPr>
            </w:pPr>
            <w:r w:rsidRPr="00CF2988">
              <w:rPr>
                <w:b/>
              </w:rPr>
              <w:t>Aufgabe</w:t>
            </w:r>
          </w:p>
        </w:tc>
        <w:tc>
          <w:tcPr>
            <w:tcW w:w="4016" w:type="pct"/>
            <w:vAlign w:val="center"/>
          </w:tcPr>
          <w:p w:rsidR="007F2B90" w:rsidRDefault="00BC6906" w:rsidP="00BC6906">
            <w:pPr>
              <w:pStyle w:val="Aufzhlungszeichen"/>
              <w:tabs>
                <w:tab w:val="clear" w:pos="227"/>
                <w:tab w:val="left" w:pos="170"/>
              </w:tabs>
              <w:spacing w:before="0"/>
              <w:ind w:left="170" w:hanging="170"/>
            </w:pPr>
            <w:r>
              <w:t xml:space="preserve">Erstellen Sie </w:t>
            </w:r>
            <w:r w:rsidR="007F2B90">
              <w:t>die</w:t>
            </w:r>
            <w:r>
              <w:t xml:space="preserve"> neue PHP Datei </w:t>
            </w:r>
            <w:r w:rsidR="007F2B90" w:rsidRPr="007F2B90">
              <w:rPr>
                <w:b/>
                <w:i/>
              </w:rPr>
              <w:t>B14-133-2</w:t>
            </w:r>
            <w:r w:rsidR="007F2B90">
              <w:rPr>
                <w:b/>
                <w:i/>
              </w:rPr>
              <w:t>6</w:t>
            </w:r>
            <w:r w:rsidR="007F2B90" w:rsidRPr="007F2B90">
              <w:rPr>
                <w:b/>
                <w:i/>
              </w:rPr>
              <w:t>.php</w:t>
            </w:r>
            <w:r w:rsidR="007F2B90">
              <w:t xml:space="preserve"> </w:t>
            </w:r>
            <w:r>
              <w:t xml:space="preserve">und starten Sie die Session. </w:t>
            </w:r>
          </w:p>
          <w:p w:rsidR="007F2B90" w:rsidRDefault="00BC6906" w:rsidP="00BC6906">
            <w:pPr>
              <w:pStyle w:val="Aufzhlungszeichen"/>
              <w:tabs>
                <w:tab w:val="clear" w:pos="227"/>
                <w:tab w:val="left" w:pos="170"/>
              </w:tabs>
              <w:spacing w:before="0"/>
              <w:ind w:left="170" w:hanging="170"/>
            </w:pPr>
            <w:r>
              <w:t xml:space="preserve">Sie müssen einen Zugriffszähler einbauen, um zu sehen wie oft innerhalb einer Session auf diese Seite zugegriffen wurde. </w:t>
            </w:r>
          </w:p>
          <w:p w:rsidR="00BC6906" w:rsidRDefault="00BC6906" w:rsidP="00BC6906">
            <w:pPr>
              <w:pStyle w:val="Aufzhlungszeichen"/>
              <w:tabs>
                <w:tab w:val="clear" w:pos="227"/>
                <w:tab w:val="left" w:pos="170"/>
              </w:tabs>
              <w:spacing w:before="0"/>
              <w:ind w:left="170" w:hanging="170"/>
            </w:pPr>
            <w:r>
              <w:t>Beim ersten Z</w:t>
            </w:r>
            <w:r w:rsidR="007F2B90">
              <w:t xml:space="preserve">ugriff setzen Sie die Variable </w:t>
            </w:r>
            <w:r w:rsidR="007F2B90" w:rsidRPr="007F2B90">
              <w:rPr>
                <w:b/>
                <w:i/>
              </w:rPr>
              <w:t>$_SESSION['anzahlbesuche']</w:t>
            </w:r>
            <w:r>
              <w:t xml:space="preserve"> </w:t>
            </w:r>
            <w:r w:rsidR="007F2B90">
              <w:br/>
            </w:r>
            <w:r>
              <w:t>auf 1. Bei jedem weiteren Besuch erhöhen Sie den Zähler um 1.</w:t>
            </w:r>
          </w:p>
          <w:p w:rsidR="00BC6906" w:rsidRDefault="00BC6906" w:rsidP="00BC6906">
            <w:pPr>
              <w:pStyle w:val="Aufzhlungszeichen"/>
              <w:tabs>
                <w:tab w:val="clear" w:pos="227"/>
                <w:tab w:val="left" w:pos="170"/>
              </w:tabs>
              <w:spacing w:before="0"/>
              <w:ind w:left="170" w:hanging="170"/>
            </w:pPr>
            <w:r>
              <w:t xml:space="preserve">Erstellen Sie einen Link mit einer </w:t>
            </w:r>
            <w:r w:rsidR="007F2B90" w:rsidRPr="007F2B90">
              <w:rPr>
                <w:b/>
                <w:i/>
              </w:rPr>
              <w:t>$_GET</w:t>
            </w:r>
            <w:r w:rsidR="007F2B90">
              <w:t xml:space="preserve"> Variablen </w:t>
            </w:r>
            <w:proofErr w:type="spellStart"/>
            <w:r w:rsidR="007F2B90" w:rsidRPr="007F2B90">
              <w:rPr>
                <w:b/>
                <w:i/>
              </w:rPr>
              <w:t>delete</w:t>
            </w:r>
            <w:proofErr w:type="spellEnd"/>
            <w:r>
              <w:t xml:space="preserve"> (auf diese Seite) um die Session zu löschen.</w:t>
            </w:r>
          </w:p>
          <w:p w:rsidR="007F2B90" w:rsidRDefault="00BC6906" w:rsidP="004C1BBF">
            <w:pPr>
              <w:pStyle w:val="Aufzhlungszeichen"/>
              <w:tabs>
                <w:tab w:val="clear" w:pos="227"/>
                <w:tab w:val="left" w:pos="170"/>
              </w:tabs>
              <w:spacing w:before="0"/>
              <w:ind w:left="170" w:hanging="170"/>
            </w:pPr>
            <w:r>
              <w:t>Der Zugriffszähler soll nur sichtbar sein, wenn die Session nicht gelöscht wurde.</w:t>
            </w:r>
          </w:p>
          <w:p w:rsidR="00BC6906" w:rsidRPr="00DC4448" w:rsidRDefault="007F2B90" w:rsidP="007F2B90">
            <w:pPr>
              <w:pStyle w:val="Aufzhlungszeichen"/>
              <w:tabs>
                <w:tab w:val="clear" w:pos="227"/>
                <w:tab w:val="left" w:pos="170"/>
              </w:tabs>
              <w:spacing w:before="0"/>
              <w:ind w:left="170" w:hanging="170"/>
            </w:pPr>
            <w:r>
              <w:t>S</w:t>
            </w:r>
            <w:r w:rsidR="00BC6906">
              <w:t>o</w:t>
            </w:r>
            <w:r>
              <w:t xml:space="preserve">nst soll auf der Seite einen </w:t>
            </w:r>
            <w:r w:rsidRPr="007F2B90">
              <w:t>Zurück-</w:t>
            </w:r>
            <w:r w:rsidR="00BC6906" w:rsidRPr="007F2B90">
              <w:t>Link</w:t>
            </w:r>
            <w:r w:rsidR="00BC6906">
              <w:t xml:space="preserve"> </w:t>
            </w:r>
            <w:r>
              <w:t>mit</w:t>
            </w:r>
            <w:r w:rsidR="00BC6906">
              <w:t xml:space="preserve"> </w:t>
            </w:r>
            <w:hyperlink r:id="rId9" w:history="1">
              <w:proofErr w:type="spellStart"/>
              <w:r w:rsidR="00BC6906" w:rsidRPr="007F2B90">
                <w:rPr>
                  <w:b/>
                  <w:i/>
                </w:rPr>
                <w:t>javascript:history.back</w:t>
              </w:r>
              <w:proofErr w:type="spellEnd"/>
            </w:hyperlink>
            <w:r w:rsidR="00BC6906" w:rsidRPr="007F2B90">
              <w:rPr>
                <w:b/>
                <w:i/>
              </w:rPr>
              <w:t>()</w:t>
            </w:r>
            <w:r w:rsidR="00BC6906">
              <w:t xml:space="preserve"> realisiert werden.</w:t>
            </w:r>
          </w:p>
        </w:tc>
      </w:tr>
      <w:tr w:rsidR="00BC6906" w:rsidRPr="00DC4448" w:rsidTr="004C1BBF">
        <w:trPr>
          <w:cantSplit/>
        </w:trPr>
        <w:tc>
          <w:tcPr>
            <w:tcW w:w="984" w:type="pct"/>
            <w:shd w:val="clear" w:color="auto" w:fill="FFF3F3"/>
            <w:vAlign w:val="center"/>
          </w:tcPr>
          <w:p w:rsidR="00BC6906" w:rsidRPr="00CF2988" w:rsidRDefault="00BC6906" w:rsidP="004C1BBF">
            <w:pPr>
              <w:rPr>
                <w:b/>
              </w:rPr>
            </w:pPr>
            <w:r>
              <w:rPr>
                <w:b/>
              </w:rPr>
              <w:t>Hinweis</w:t>
            </w:r>
            <w:r>
              <w:rPr>
                <w:b/>
              </w:rPr>
              <w:br/>
              <w:t>Hilfsmittel</w:t>
            </w:r>
          </w:p>
        </w:tc>
        <w:tc>
          <w:tcPr>
            <w:tcW w:w="4016" w:type="pct"/>
            <w:vAlign w:val="center"/>
          </w:tcPr>
          <w:p w:rsidR="00BC6906" w:rsidRPr="00DC4448" w:rsidRDefault="007F2B90" w:rsidP="007F2B90">
            <w:pPr>
              <w:pStyle w:val="Aufzhlungszeichen"/>
            </w:pPr>
            <w:r>
              <w:t>T</w:t>
            </w:r>
            <w:r w:rsidR="00BC6906">
              <w:t>esten Sie die Aufgaben in Ihrem lokalen Webserver.</w:t>
            </w:r>
          </w:p>
        </w:tc>
      </w:tr>
      <w:tr w:rsidR="00BC6906" w:rsidRPr="00DC4448" w:rsidTr="004C1BBF">
        <w:trPr>
          <w:cantSplit/>
          <w:trHeight w:val="515"/>
        </w:trPr>
        <w:tc>
          <w:tcPr>
            <w:tcW w:w="984" w:type="pct"/>
            <w:shd w:val="clear" w:color="auto" w:fill="FFF3F3"/>
            <w:vAlign w:val="center"/>
          </w:tcPr>
          <w:p w:rsidR="00BC6906" w:rsidRPr="00CF2988" w:rsidRDefault="00BC6906" w:rsidP="004C1BBF">
            <w:pPr>
              <w:rPr>
                <w:b/>
              </w:rPr>
            </w:pPr>
            <w:r w:rsidRPr="00CF2988">
              <w:rPr>
                <w:b/>
              </w:rPr>
              <w:t>Ergebnis</w:t>
            </w:r>
          </w:p>
        </w:tc>
        <w:tc>
          <w:tcPr>
            <w:tcW w:w="4016" w:type="pct"/>
            <w:vAlign w:val="center"/>
          </w:tcPr>
          <w:p w:rsidR="00BC6906" w:rsidRPr="00206298" w:rsidRDefault="00BC6906" w:rsidP="007F2B90">
            <w:pPr>
              <w:pStyle w:val="Aufzhlungszeichen"/>
            </w:pPr>
            <w:r>
              <w:t xml:space="preserve">Wenn das Script das Resultat liefert, das in der Aufgabenstellung gefordert wird, ist die Aufgabe erfüllt. Speichern Sie die Datei </w:t>
            </w:r>
            <w:r w:rsidR="007F2B90" w:rsidRPr="007F2B90">
              <w:rPr>
                <w:b/>
                <w:i/>
              </w:rPr>
              <w:t>B14-133-2</w:t>
            </w:r>
            <w:r w:rsidR="007F2B90">
              <w:rPr>
                <w:b/>
                <w:i/>
              </w:rPr>
              <w:t>6</w:t>
            </w:r>
            <w:r w:rsidR="007F2B90" w:rsidRPr="007F2B90">
              <w:rPr>
                <w:b/>
                <w:i/>
              </w:rPr>
              <w:t>.php</w:t>
            </w:r>
            <w:r w:rsidR="007F2B90">
              <w:t xml:space="preserve"> </w:t>
            </w:r>
            <w:r>
              <w:t>anschliessend in Ihrem Verzeichnis ab.</w:t>
            </w:r>
          </w:p>
        </w:tc>
      </w:tr>
    </w:tbl>
    <w:p w:rsidR="00BC6906" w:rsidRDefault="00BC6906">
      <w:pPr>
        <w:spacing w:before="0" w:after="0"/>
      </w:pPr>
    </w:p>
    <w:p w:rsidR="00DD4B8B" w:rsidRDefault="00DD4B8B">
      <w:pPr>
        <w:spacing w:before="0" w:after="0"/>
      </w:pPr>
      <w:r>
        <w:br w:type="page"/>
      </w:r>
    </w:p>
    <w:p w:rsidR="00226047" w:rsidRPr="006F6824" w:rsidRDefault="00226047" w:rsidP="00A4653B">
      <w:pPr>
        <w:pStyle w:val="berschrift1"/>
        <w:rPr>
          <w:rStyle w:val="KopfzeileZchn"/>
        </w:rPr>
      </w:pPr>
      <w:bookmarkStart w:id="30" w:name="_Toc458599357"/>
      <w:r>
        <w:rPr>
          <w:rStyle w:val="KopfzeileZchn"/>
        </w:rPr>
        <w:lastRenderedPageBreak/>
        <w:t xml:space="preserve">Reguläre Ausdrücke </w:t>
      </w:r>
      <w:r w:rsidR="00500EE8">
        <w:rPr>
          <w:rStyle w:val="KopfzeileZchn"/>
        </w:rPr>
        <w:t>(Teil 1)</w:t>
      </w:r>
      <w:r>
        <w:rPr>
          <w:rStyle w:val="KopfzeileZchn"/>
        </w:rPr>
        <w:tab/>
        <w:t>(Kap 10</w:t>
      </w:r>
      <w:r w:rsidRPr="006F6824">
        <w:rPr>
          <w:rStyle w:val="KopfzeileZchn"/>
        </w:rPr>
        <w:t>)</w:t>
      </w:r>
      <w:bookmarkEnd w:id="3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226047" w:rsidRPr="00DC4448" w:rsidTr="004C0617">
        <w:trPr>
          <w:cantSplit/>
          <w:trHeight w:val="267"/>
        </w:trPr>
        <w:tc>
          <w:tcPr>
            <w:tcW w:w="984" w:type="pct"/>
            <w:shd w:val="clear" w:color="auto" w:fill="FFF3F3"/>
            <w:vAlign w:val="center"/>
          </w:tcPr>
          <w:p w:rsidR="00226047" w:rsidRPr="00CF2988" w:rsidRDefault="00226047" w:rsidP="001303AE">
            <w:pPr>
              <w:rPr>
                <w:b/>
              </w:rPr>
            </w:pPr>
            <w:r>
              <w:rPr>
                <w:b/>
              </w:rPr>
              <w:t>er</w:t>
            </w:r>
            <w:r w:rsidRPr="00CF2988">
              <w:rPr>
                <w:b/>
              </w:rPr>
              <w:t>wünschtes</w:t>
            </w:r>
            <w:r>
              <w:rPr>
                <w:b/>
              </w:rPr>
              <w:br/>
            </w:r>
            <w:r w:rsidRPr="00CF2988">
              <w:rPr>
                <w:b/>
              </w:rPr>
              <w:t>Ergebnis</w:t>
            </w:r>
          </w:p>
        </w:tc>
        <w:tc>
          <w:tcPr>
            <w:tcW w:w="4016" w:type="pct"/>
            <w:vAlign w:val="center"/>
          </w:tcPr>
          <w:p w:rsidR="00226047" w:rsidRPr="00574147" w:rsidRDefault="004C0617" w:rsidP="004C0617">
            <w:r>
              <w:t>Sie können r</w:t>
            </w:r>
            <w:r w:rsidR="00226047">
              <w:t>eguläre Ausdrücke erstellen und verwenden.</w:t>
            </w:r>
          </w:p>
        </w:tc>
      </w:tr>
      <w:tr w:rsidR="00226047" w:rsidRPr="00DC4448" w:rsidTr="001303AE">
        <w:trPr>
          <w:cantSplit/>
          <w:trHeight w:val="426"/>
        </w:trPr>
        <w:tc>
          <w:tcPr>
            <w:tcW w:w="984" w:type="pct"/>
            <w:shd w:val="clear" w:color="auto" w:fill="FFF3F3"/>
            <w:vAlign w:val="center"/>
          </w:tcPr>
          <w:p w:rsidR="00226047" w:rsidRDefault="00226047" w:rsidP="001303AE">
            <w:pPr>
              <w:rPr>
                <w:b/>
              </w:rPr>
            </w:pPr>
            <w:r>
              <w:rPr>
                <w:b/>
              </w:rPr>
              <w:t>Aufgabentyp</w:t>
            </w:r>
          </w:p>
        </w:tc>
        <w:tc>
          <w:tcPr>
            <w:tcW w:w="4016" w:type="pct"/>
            <w:vAlign w:val="center"/>
          </w:tcPr>
          <w:p w:rsidR="00226047" w:rsidRPr="00372F9B" w:rsidRDefault="00226047" w:rsidP="001303AE">
            <w:r>
              <w:t>Einzelaufgabe</w:t>
            </w:r>
          </w:p>
        </w:tc>
      </w:tr>
      <w:tr w:rsidR="00226047" w:rsidRPr="00DC4448" w:rsidTr="001303AE">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226047" w:rsidRPr="00CF2988" w:rsidRDefault="00226047" w:rsidP="001303AE">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226047" w:rsidRPr="001D3146" w:rsidRDefault="00226047" w:rsidP="001303AE">
            <w:pPr>
              <w:pStyle w:val="Aufzhlungszeichen"/>
              <w:numPr>
                <w:ilvl w:val="0"/>
                <w:numId w:val="0"/>
              </w:numPr>
              <w:rPr>
                <w:rFonts w:cs="Arial"/>
              </w:rPr>
            </w:pPr>
            <w:r>
              <w:rPr>
                <w:rFonts w:cs="Arial"/>
              </w:rPr>
              <w:t>20 Min.</w:t>
            </w:r>
          </w:p>
        </w:tc>
      </w:tr>
      <w:tr w:rsidR="00226047" w:rsidRPr="00DC4448" w:rsidTr="004C0617">
        <w:trPr>
          <w:cantSplit/>
          <w:trHeight w:val="1817"/>
        </w:trPr>
        <w:tc>
          <w:tcPr>
            <w:tcW w:w="984" w:type="pct"/>
            <w:shd w:val="clear" w:color="auto" w:fill="FFF3F3"/>
            <w:vAlign w:val="center"/>
          </w:tcPr>
          <w:p w:rsidR="00226047" w:rsidRPr="00CF2988" w:rsidRDefault="00226047" w:rsidP="001303AE">
            <w:pPr>
              <w:rPr>
                <w:b/>
              </w:rPr>
            </w:pPr>
            <w:r w:rsidRPr="00CF2988">
              <w:rPr>
                <w:b/>
              </w:rPr>
              <w:t>Ausgangslage</w:t>
            </w:r>
          </w:p>
        </w:tc>
        <w:tc>
          <w:tcPr>
            <w:tcW w:w="4016" w:type="pct"/>
            <w:vAlign w:val="center"/>
          </w:tcPr>
          <w:p w:rsidR="00226047" w:rsidRPr="00DC4448" w:rsidRDefault="00226047" w:rsidP="001303AE">
            <w:r>
              <w:t>Mit regulären Ausdrücken werden explizite Eingaben von Benutzern in Formularen auf ihre Korrektheit überprüft. Damit wird überprüft, ob die eingegebene Zeichenke</w:t>
            </w:r>
            <w:r>
              <w:t>t</w:t>
            </w:r>
            <w:r>
              <w:t xml:space="preserve">te dem definierten Muster entspricht. Es wird nun ersichtlich, dass einzugebenden Felder innerhalb eines </w:t>
            </w:r>
            <w:proofErr w:type="spellStart"/>
            <w:r>
              <w:t>Formulares</w:t>
            </w:r>
            <w:proofErr w:type="spellEnd"/>
            <w:r>
              <w:t xml:space="preserve"> mit diesen Mustern versehen werden können. Somit wird nicht nur gewährleistet, dass die gewollten Informationen erhalten we</w:t>
            </w:r>
            <w:r>
              <w:t>r</w:t>
            </w:r>
            <w:r>
              <w:t>den, es entspricht auch dem Sicherheitsaspekt, sich vor diversen Attacken zu schützen.</w:t>
            </w:r>
          </w:p>
        </w:tc>
      </w:tr>
      <w:tr w:rsidR="00226047" w:rsidRPr="00DC4448" w:rsidTr="004C0617">
        <w:trPr>
          <w:cantSplit/>
          <w:trHeight w:val="1843"/>
        </w:trPr>
        <w:tc>
          <w:tcPr>
            <w:tcW w:w="984" w:type="pct"/>
            <w:shd w:val="clear" w:color="auto" w:fill="FFF3F3"/>
            <w:vAlign w:val="center"/>
          </w:tcPr>
          <w:p w:rsidR="00226047" w:rsidRPr="00CF2988" w:rsidRDefault="00226047" w:rsidP="001303AE">
            <w:pPr>
              <w:rPr>
                <w:b/>
              </w:rPr>
            </w:pPr>
            <w:r w:rsidRPr="00CF2988">
              <w:rPr>
                <w:b/>
              </w:rPr>
              <w:t>Aufgabe</w:t>
            </w:r>
          </w:p>
        </w:tc>
        <w:tc>
          <w:tcPr>
            <w:tcW w:w="4016" w:type="pct"/>
            <w:vAlign w:val="center"/>
          </w:tcPr>
          <w:p w:rsidR="004C0617" w:rsidRDefault="00226047" w:rsidP="001303AE">
            <w:pPr>
              <w:pStyle w:val="Aufzhlungszeichen"/>
              <w:tabs>
                <w:tab w:val="clear" w:pos="227"/>
                <w:tab w:val="left" w:pos="170"/>
              </w:tabs>
              <w:spacing w:before="0"/>
              <w:ind w:left="170" w:hanging="170"/>
            </w:pPr>
            <w:r>
              <w:t xml:space="preserve">Benutzen Sie die Funktion </w:t>
            </w:r>
            <w:proofErr w:type="spellStart"/>
            <w:r w:rsidRPr="004C0617">
              <w:rPr>
                <w:rFonts w:ascii="Courier New" w:hAnsi="Courier New"/>
                <w:b/>
                <w:i/>
              </w:rPr>
              <w:t>preg_match</w:t>
            </w:r>
            <w:proofErr w:type="spellEnd"/>
            <w:r>
              <w:rPr>
                <w:rFonts w:ascii="Coureir New" w:hAnsi="Coureir New"/>
              </w:rPr>
              <w:t xml:space="preserve"> </w:t>
            </w:r>
            <w:r>
              <w:t>um eine in der Schweiz gültige Postlei</w:t>
            </w:r>
            <w:r>
              <w:t>t</w:t>
            </w:r>
            <w:r>
              <w:t xml:space="preserve">zahl zu filtern. </w:t>
            </w:r>
          </w:p>
          <w:p w:rsidR="00226047" w:rsidRDefault="00226047" w:rsidP="001303AE">
            <w:pPr>
              <w:pStyle w:val="Aufzhlungszeichen"/>
              <w:tabs>
                <w:tab w:val="clear" w:pos="227"/>
                <w:tab w:val="left" w:pos="170"/>
              </w:tabs>
              <w:spacing w:before="0"/>
              <w:ind w:left="170" w:hanging="170"/>
            </w:pPr>
            <w:r>
              <w:t>Geben Sie einen Hinweis bei gültigem oder ungültigem Format aus.</w:t>
            </w:r>
          </w:p>
          <w:p w:rsidR="004C0617" w:rsidRDefault="00226047" w:rsidP="001303AE">
            <w:pPr>
              <w:pStyle w:val="Aufzhlungszeichen"/>
              <w:tabs>
                <w:tab w:val="clear" w:pos="227"/>
                <w:tab w:val="left" w:pos="170"/>
              </w:tabs>
              <w:spacing w:before="0"/>
              <w:ind w:left="170" w:hanging="170"/>
            </w:pPr>
            <w:r>
              <w:t xml:space="preserve">Benutzen Sie die Funktion </w:t>
            </w:r>
            <w:proofErr w:type="spellStart"/>
            <w:r w:rsidRPr="004C0617">
              <w:rPr>
                <w:rFonts w:ascii="Courier New" w:hAnsi="Courier New"/>
                <w:b/>
                <w:i/>
              </w:rPr>
              <w:t>filter_var</w:t>
            </w:r>
            <w:proofErr w:type="spellEnd"/>
            <w:r>
              <w:t xml:space="preserve"> um eine in gültige Email Adresse zu filtern. </w:t>
            </w:r>
          </w:p>
          <w:p w:rsidR="00226047" w:rsidRPr="00DC4448" w:rsidRDefault="00226047" w:rsidP="001303AE">
            <w:pPr>
              <w:pStyle w:val="Aufzhlungszeichen"/>
              <w:tabs>
                <w:tab w:val="clear" w:pos="227"/>
                <w:tab w:val="left" w:pos="170"/>
              </w:tabs>
              <w:spacing w:before="0"/>
              <w:ind w:left="170" w:hanging="170"/>
            </w:pPr>
            <w:r>
              <w:t>Geben Sie einen Hinweis bei gültigem oder ungültigem Format aus.</w:t>
            </w:r>
          </w:p>
        </w:tc>
      </w:tr>
      <w:tr w:rsidR="00226047" w:rsidRPr="00DC4448" w:rsidTr="001303AE">
        <w:trPr>
          <w:cantSplit/>
        </w:trPr>
        <w:tc>
          <w:tcPr>
            <w:tcW w:w="984" w:type="pct"/>
            <w:shd w:val="clear" w:color="auto" w:fill="FFF3F3"/>
            <w:vAlign w:val="center"/>
          </w:tcPr>
          <w:p w:rsidR="00226047" w:rsidRPr="00CF2988" w:rsidRDefault="00226047" w:rsidP="001303AE">
            <w:pPr>
              <w:rPr>
                <w:b/>
              </w:rPr>
            </w:pPr>
            <w:r>
              <w:rPr>
                <w:b/>
              </w:rPr>
              <w:t>Hinweis</w:t>
            </w:r>
            <w:r>
              <w:rPr>
                <w:b/>
              </w:rPr>
              <w:br/>
              <w:t>Hilfsmittel</w:t>
            </w:r>
          </w:p>
        </w:tc>
        <w:tc>
          <w:tcPr>
            <w:tcW w:w="4016" w:type="pct"/>
            <w:vAlign w:val="center"/>
          </w:tcPr>
          <w:p w:rsidR="00226047" w:rsidRPr="00DC4448" w:rsidRDefault="00226047" w:rsidP="004C0617">
            <w:pPr>
              <w:pStyle w:val="Aufzhlungszeichen"/>
            </w:pPr>
            <w:r>
              <w:t xml:space="preserve">Erstellen Sie die Datei </w:t>
            </w:r>
            <w:r w:rsidR="004C0617">
              <w:rPr>
                <w:b/>
                <w:i/>
              </w:rPr>
              <w:t>B14-133-27</w:t>
            </w:r>
            <w:r w:rsidRPr="004C0617">
              <w:rPr>
                <w:b/>
                <w:i/>
              </w:rPr>
              <w:t>.php</w:t>
            </w:r>
            <w:r>
              <w:t xml:space="preserve"> und testen Sie die Aufgaben in Ihrem lokalen Webserver.</w:t>
            </w:r>
          </w:p>
        </w:tc>
      </w:tr>
      <w:tr w:rsidR="00226047" w:rsidRPr="00DC4448" w:rsidTr="001303AE">
        <w:trPr>
          <w:cantSplit/>
          <w:trHeight w:val="515"/>
        </w:trPr>
        <w:tc>
          <w:tcPr>
            <w:tcW w:w="984" w:type="pct"/>
            <w:shd w:val="clear" w:color="auto" w:fill="FFF3F3"/>
            <w:vAlign w:val="center"/>
          </w:tcPr>
          <w:p w:rsidR="00226047" w:rsidRPr="00CF2988" w:rsidRDefault="00226047" w:rsidP="001303AE">
            <w:pPr>
              <w:rPr>
                <w:b/>
              </w:rPr>
            </w:pPr>
            <w:r w:rsidRPr="00CF2988">
              <w:rPr>
                <w:b/>
              </w:rPr>
              <w:t>Ergebnis</w:t>
            </w:r>
          </w:p>
        </w:tc>
        <w:tc>
          <w:tcPr>
            <w:tcW w:w="4016" w:type="pct"/>
            <w:vAlign w:val="center"/>
          </w:tcPr>
          <w:p w:rsidR="00226047" w:rsidRPr="00206298" w:rsidRDefault="00226047" w:rsidP="001303AE">
            <w:pPr>
              <w:pStyle w:val="Aufzhlungszeichen"/>
            </w:pPr>
            <w:r>
              <w:t xml:space="preserve">Wenn das Script das Resultat liefert, das in der Aufgabenstellung gefordert wird, ist die Aufgabe erfüllt. Speichern Sie die Datei </w:t>
            </w:r>
            <w:r w:rsidR="004C0617">
              <w:rPr>
                <w:b/>
                <w:i/>
              </w:rPr>
              <w:t>B14-133-27</w:t>
            </w:r>
            <w:r w:rsidR="004C0617" w:rsidRPr="004C0617">
              <w:rPr>
                <w:b/>
                <w:i/>
              </w:rPr>
              <w:t>.php</w:t>
            </w:r>
            <w:r w:rsidR="004C0617">
              <w:t xml:space="preserve"> </w:t>
            </w:r>
            <w:r>
              <w:t>anschliessend in Ihrem Verzeichnis ab.</w:t>
            </w:r>
          </w:p>
        </w:tc>
      </w:tr>
    </w:tbl>
    <w:p w:rsidR="00226047" w:rsidRDefault="00226047" w:rsidP="00226047">
      <w:pPr>
        <w:spacing w:before="0" w:after="0"/>
      </w:pPr>
    </w:p>
    <w:p w:rsidR="00226047" w:rsidRDefault="00226047" w:rsidP="00226047">
      <w:r>
        <w:br w:type="page"/>
      </w:r>
    </w:p>
    <w:p w:rsidR="00226047" w:rsidRPr="006F6824" w:rsidRDefault="00226047" w:rsidP="00A4653B">
      <w:pPr>
        <w:pStyle w:val="berschrift1"/>
        <w:rPr>
          <w:rStyle w:val="KopfzeileZchn"/>
        </w:rPr>
      </w:pPr>
      <w:bookmarkStart w:id="31" w:name="_Toc458599358"/>
      <w:r>
        <w:rPr>
          <w:rStyle w:val="KopfzeileZchn"/>
        </w:rPr>
        <w:lastRenderedPageBreak/>
        <w:t xml:space="preserve">Reguläre Ausdrücke </w:t>
      </w:r>
      <w:r w:rsidR="00500EE8">
        <w:rPr>
          <w:rStyle w:val="KopfzeileZchn"/>
        </w:rPr>
        <w:t>(Teil 2)</w:t>
      </w:r>
      <w:r>
        <w:rPr>
          <w:rStyle w:val="KopfzeileZchn"/>
        </w:rPr>
        <w:tab/>
        <w:t>(Kap 10</w:t>
      </w:r>
      <w:r w:rsidRPr="006F6824">
        <w:rPr>
          <w:rStyle w:val="KopfzeileZchn"/>
        </w:rPr>
        <w:t>)</w:t>
      </w:r>
      <w:bookmarkEnd w:id="3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226047" w:rsidRPr="00DC4448" w:rsidTr="004C0617">
        <w:trPr>
          <w:cantSplit/>
          <w:trHeight w:val="409"/>
        </w:trPr>
        <w:tc>
          <w:tcPr>
            <w:tcW w:w="984" w:type="pct"/>
            <w:shd w:val="clear" w:color="auto" w:fill="FFF3F3"/>
            <w:vAlign w:val="center"/>
          </w:tcPr>
          <w:p w:rsidR="00226047" w:rsidRPr="00CF2988" w:rsidRDefault="00226047" w:rsidP="001303AE">
            <w:pPr>
              <w:rPr>
                <w:b/>
              </w:rPr>
            </w:pPr>
            <w:r>
              <w:rPr>
                <w:b/>
              </w:rPr>
              <w:t>er</w:t>
            </w:r>
            <w:r w:rsidRPr="00CF2988">
              <w:rPr>
                <w:b/>
              </w:rPr>
              <w:t>wünschtes</w:t>
            </w:r>
            <w:r>
              <w:rPr>
                <w:b/>
              </w:rPr>
              <w:br/>
            </w:r>
            <w:r w:rsidRPr="00CF2988">
              <w:rPr>
                <w:b/>
              </w:rPr>
              <w:t>Ergebnis</w:t>
            </w:r>
          </w:p>
        </w:tc>
        <w:tc>
          <w:tcPr>
            <w:tcW w:w="4016" w:type="pct"/>
            <w:vAlign w:val="center"/>
          </w:tcPr>
          <w:p w:rsidR="00226047" w:rsidRPr="00574147" w:rsidRDefault="004C0617" w:rsidP="004C0617">
            <w:r>
              <w:t xml:space="preserve">Sie stellen </w:t>
            </w:r>
            <w:r w:rsidR="00226047">
              <w:t xml:space="preserve">Sicherheit </w:t>
            </w:r>
            <w:r>
              <w:t xml:space="preserve">mittels </w:t>
            </w:r>
            <w:r w:rsidR="00226047">
              <w:t>reguläre</w:t>
            </w:r>
            <w:r>
              <w:t>r</w:t>
            </w:r>
            <w:r w:rsidR="00226047">
              <w:t xml:space="preserve"> Ausdrücke</w:t>
            </w:r>
            <w:r>
              <w:t xml:space="preserve"> sicher</w:t>
            </w:r>
            <w:r w:rsidR="00226047">
              <w:t>.</w:t>
            </w:r>
          </w:p>
        </w:tc>
      </w:tr>
      <w:tr w:rsidR="00226047" w:rsidRPr="00DC4448" w:rsidTr="001303AE">
        <w:trPr>
          <w:cantSplit/>
          <w:trHeight w:val="426"/>
        </w:trPr>
        <w:tc>
          <w:tcPr>
            <w:tcW w:w="984" w:type="pct"/>
            <w:shd w:val="clear" w:color="auto" w:fill="FFF3F3"/>
            <w:vAlign w:val="center"/>
          </w:tcPr>
          <w:p w:rsidR="00226047" w:rsidRDefault="00226047" w:rsidP="001303AE">
            <w:pPr>
              <w:rPr>
                <w:b/>
              </w:rPr>
            </w:pPr>
            <w:r>
              <w:rPr>
                <w:b/>
              </w:rPr>
              <w:t>Aufgabentyp</w:t>
            </w:r>
          </w:p>
        </w:tc>
        <w:tc>
          <w:tcPr>
            <w:tcW w:w="4016" w:type="pct"/>
            <w:vAlign w:val="center"/>
          </w:tcPr>
          <w:p w:rsidR="00226047" w:rsidRPr="00372F9B" w:rsidRDefault="00226047" w:rsidP="001303AE">
            <w:r>
              <w:t>Einzelaufgabe</w:t>
            </w:r>
          </w:p>
        </w:tc>
      </w:tr>
      <w:tr w:rsidR="00226047" w:rsidRPr="00DC4448" w:rsidTr="001303AE">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226047" w:rsidRPr="00CF2988" w:rsidRDefault="00226047" w:rsidP="001303AE">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226047" w:rsidRPr="001D3146" w:rsidRDefault="00226047" w:rsidP="001303AE">
            <w:pPr>
              <w:pStyle w:val="Aufzhlungszeichen"/>
              <w:numPr>
                <w:ilvl w:val="0"/>
                <w:numId w:val="0"/>
              </w:numPr>
              <w:rPr>
                <w:rFonts w:cs="Arial"/>
              </w:rPr>
            </w:pPr>
            <w:r>
              <w:rPr>
                <w:rFonts w:cs="Arial"/>
              </w:rPr>
              <w:t>30 Min.</w:t>
            </w:r>
          </w:p>
        </w:tc>
      </w:tr>
      <w:tr w:rsidR="00226047" w:rsidRPr="00DC4448" w:rsidTr="001303AE">
        <w:trPr>
          <w:cantSplit/>
          <w:trHeight w:val="383"/>
        </w:trPr>
        <w:tc>
          <w:tcPr>
            <w:tcW w:w="984" w:type="pct"/>
            <w:shd w:val="clear" w:color="auto" w:fill="FFF3F3"/>
            <w:vAlign w:val="center"/>
          </w:tcPr>
          <w:p w:rsidR="00226047" w:rsidRPr="00CF2988" w:rsidRDefault="00226047" w:rsidP="001303AE">
            <w:pPr>
              <w:rPr>
                <w:b/>
              </w:rPr>
            </w:pPr>
            <w:r w:rsidRPr="00CF2988">
              <w:rPr>
                <w:b/>
              </w:rPr>
              <w:t>Ausgangslage</w:t>
            </w:r>
          </w:p>
        </w:tc>
        <w:tc>
          <w:tcPr>
            <w:tcW w:w="4016" w:type="pct"/>
            <w:vAlign w:val="center"/>
          </w:tcPr>
          <w:p w:rsidR="00226047" w:rsidRPr="00DC4448" w:rsidRDefault="00226047" w:rsidP="001303AE">
            <w:r>
              <w:t>Sie erhalten den Auftrag ein PHP Script zu schreiben, um die Qualität von Passwö</w:t>
            </w:r>
            <w:r>
              <w:t>r</w:t>
            </w:r>
            <w:r>
              <w:t>tern zu überprüfen.</w:t>
            </w:r>
          </w:p>
        </w:tc>
      </w:tr>
      <w:tr w:rsidR="00226047" w:rsidRPr="00DC4448" w:rsidTr="004C0617">
        <w:trPr>
          <w:cantSplit/>
          <w:trHeight w:val="5057"/>
        </w:trPr>
        <w:tc>
          <w:tcPr>
            <w:tcW w:w="984" w:type="pct"/>
            <w:shd w:val="clear" w:color="auto" w:fill="FFF3F3"/>
            <w:vAlign w:val="center"/>
          </w:tcPr>
          <w:p w:rsidR="00226047" w:rsidRPr="00CF2988" w:rsidRDefault="00226047" w:rsidP="001303AE">
            <w:pPr>
              <w:rPr>
                <w:b/>
              </w:rPr>
            </w:pPr>
            <w:r w:rsidRPr="00CF2988">
              <w:rPr>
                <w:b/>
              </w:rPr>
              <w:t>Aufgabe</w:t>
            </w:r>
          </w:p>
        </w:tc>
        <w:tc>
          <w:tcPr>
            <w:tcW w:w="4016" w:type="pct"/>
            <w:vAlign w:val="center"/>
          </w:tcPr>
          <w:p w:rsidR="00226047" w:rsidRDefault="00226047" w:rsidP="001303AE">
            <w:r>
              <w:t>Das Passwort soll auf Qualität überprüft werden:</w:t>
            </w:r>
          </w:p>
          <w:p w:rsidR="00226047" w:rsidRDefault="00226047" w:rsidP="001303AE">
            <w:pPr>
              <w:pStyle w:val="Aufzhlungszeichen"/>
              <w:tabs>
                <w:tab w:val="clear" w:pos="227"/>
                <w:tab w:val="left" w:pos="170"/>
              </w:tabs>
              <w:spacing w:before="0"/>
              <w:ind w:left="170" w:hanging="170"/>
            </w:pPr>
            <w:r>
              <w:t>Prüfen ob Kleinbuchstaben enthalten sind = Stärke 1</w:t>
            </w:r>
          </w:p>
          <w:p w:rsidR="00226047" w:rsidRDefault="00226047" w:rsidP="001303AE">
            <w:pPr>
              <w:pStyle w:val="Aufzhlungszeichen"/>
              <w:tabs>
                <w:tab w:val="clear" w:pos="227"/>
                <w:tab w:val="left" w:pos="170"/>
              </w:tabs>
              <w:spacing w:before="0"/>
              <w:ind w:left="170" w:hanging="170"/>
            </w:pPr>
            <w:r>
              <w:t>Prüfen ob Grossbuchstaben enthalten sind = Stärke + 1</w:t>
            </w:r>
          </w:p>
          <w:p w:rsidR="00226047" w:rsidRDefault="00226047" w:rsidP="001303AE">
            <w:pPr>
              <w:pStyle w:val="Aufzhlungszeichen"/>
              <w:tabs>
                <w:tab w:val="clear" w:pos="227"/>
                <w:tab w:val="left" w:pos="170"/>
              </w:tabs>
              <w:spacing w:before="0"/>
              <w:ind w:left="170" w:hanging="170"/>
            </w:pPr>
            <w:r>
              <w:t>Prüfen ob Zahlen enthalten sind = Stärke + 1</w:t>
            </w:r>
          </w:p>
          <w:p w:rsidR="00226047" w:rsidRDefault="00226047" w:rsidP="001303AE">
            <w:pPr>
              <w:pStyle w:val="Aufzhlungszeichen"/>
              <w:tabs>
                <w:tab w:val="clear" w:pos="227"/>
                <w:tab w:val="left" w:pos="170"/>
              </w:tabs>
              <w:spacing w:before="0"/>
              <w:ind w:left="170" w:hanging="170"/>
            </w:pPr>
            <w:r>
              <w:t>Prüfen ob Sonderzeichen enthalten sind = Stärke + 1</w:t>
            </w:r>
          </w:p>
          <w:p w:rsidR="00226047" w:rsidRDefault="00226047" w:rsidP="001303AE">
            <w:pPr>
              <w:pStyle w:val="Aufzhlungszeichen"/>
              <w:tabs>
                <w:tab w:val="clear" w:pos="227"/>
                <w:tab w:val="left" w:pos="170"/>
              </w:tabs>
              <w:spacing w:before="0"/>
              <w:ind w:left="170" w:hanging="170"/>
            </w:pPr>
            <w:r>
              <w:t>Passwort Länge prüfen min. 6 max. 15 Zeichen = Stärke + 1</w:t>
            </w:r>
          </w:p>
          <w:p w:rsidR="00226047" w:rsidRDefault="00226047" w:rsidP="001303AE">
            <w:pPr>
              <w:pStyle w:val="Aufzhlungszeichen"/>
              <w:tabs>
                <w:tab w:val="clear" w:pos="227"/>
                <w:tab w:val="left" w:pos="170"/>
              </w:tabs>
              <w:spacing w:before="0"/>
              <w:ind w:left="170" w:hanging="170"/>
            </w:pPr>
            <w:r>
              <w:t>Passwort länger als 15 Zeichen = Stärke + 2</w:t>
            </w:r>
          </w:p>
          <w:p w:rsidR="00226047" w:rsidRDefault="00226047" w:rsidP="001303AE">
            <w:pPr>
              <w:pStyle w:val="Aufzhlungszeichen"/>
              <w:tabs>
                <w:tab w:val="clear" w:pos="227"/>
                <w:tab w:val="left" w:pos="170"/>
              </w:tabs>
              <w:spacing w:before="0"/>
              <w:ind w:left="170" w:hanging="170"/>
            </w:pPr>
            <w:r>
              <w:t>Passwort kürzer als 6 Zeichen = Stärke = 1</w:t>
            </w:r>
          </w:p>
          <w:p w:rsidR="00226047" w:rsidRDefault="00226047" w:rsidP="001303AE">
            <w:pPr>
              <w:spacing w:before="240"/>
            </w:pPr>
            <w:r>
              <w:t xml:space="preserve">Ausgabe von </w:t>
            </w:r>
            <w:proofErr w:type="spellStart"/>
            <w:r>
              <w:t>Qualitäts</w:t>
            </w:r>
            <w:proofErr w:type="spellEnd"/>
            <w:r>
              <w:t xml:space="preserve"> – Kommentar:</w:t>
            </w:r>
          </w:p>
          <w:p w:rsidR="00226047" w:rsidRDefault="00226047" w:rsidP="001303AE">
            <w:pPr>
              <w:pStyle w:val="Aufzhlungszeichen"/>
              <w:tabs>
                <w:tab w:val="clear" w:pos="227"/>
                <w:tab w:val="left" w:pos="170"/>
              </w:tabs>
              <w:spacing w:before="0"/>
              <w:ind w:left="170" w:hanging="170"/>
            </w:pPr>
            <w:r>
              <w:t>= 'Das Passwort ist sehr schwach.'</w:t>
            </w:r>
          </w:p>
          <w:p w:rsidR="00226047" w:rsidRDefault="00226047" w:rsidP="001303AE">
            <w:pPr>
              <w:pStyle w:val="Aufzhlungszeichen"/>
              <w:tabs>
                <w:tab w:val="clear" w:pos="227"/>
                <w:tab w:val="left" w:pos="170"/>
              </w:tabs>
              <w:spacing w:before="0"/>
              <w:ind w:left="170" w:hanging="170"/>
            </w:pPr>
            <w:r>
              <w:t>= 'Das Passwort ist schwach.'</w:t>
            </w:r>
          </w:p>
          <w:p w:rsidR="00226047" w:rsidRDefault="00226047" w:rsidP="001303AE">
            <w:pPr>
              <w:pStyle w:val="Aufzhlungszeichen"/>
              <w:tabs>
                <w:tab w:val="clear" w:pos="227"/>
                <w:tab w:val="left" w:pos="170"/>
              </w:tabs>
              <w:spacing w:before="0"/>
              <w:ind w:left="170" w:hanging="170"/>
            </w:pPr>
            <w:r>
              <w:t>= 'Das Passwort ist nicht wirklich sicher.'</w:t>
            </w:r>
          </w:p>
          <w:p w:rsidR="00226047" w:rsidRDefault="00226047" w:rsidP="001303AE">
            <w:pPr>
              <w:pStyle w:val="Aufzhlungszeichen"/>
              <w:tabs>
                <w:tab w:val="clear" w:pos="227"/>
                <w:tab w:val="left" w:pos="170"/>
              </w:tabs>
              <w:spacing w:before="0"/>
              <w:ind w:left="170" w:hanging="170"/>
            </w:pPr>
            <w:r>
              <w:t>= 'Das Passwort ist stark.'</w:t>
            </w:r>
          </w:p>
          <w:p w:rsidR="00226047" w:rsidRDefault="00226047" w:rsidP="001303AE">
            <w:pPr>
              <w:pStyle w:val="Aufzhlungszeichen"/>
              <w:tabs>
                <w:tab w:val="clear" w:pos="227"/>
                <w:tab w:val="left" w:pos="170"/>
              </w:tabs>
              <w:spacing w:before="0"/>
              <w:ind w:left="170" w:hanging="170"/>
            </w:pPr>
            <w:r>
              <w:t>= 'Das Passwort ist sehr stark.'</w:t>
            </w:r>
          </w:p>
          <w:p w:rsidR="00226047" w:rsidRDefault="00226047" w:rsidP="001303AE">
            <w:pPr>
              <w:pStyle w:val="Aufzhlungszeichen"/>
              <w:tabs>
                <w:tab w:val="clear" w:pos="227"/>
                <w:tab w:val="left" w:pos="170"/>
              </w:tabs>
              <w:spacing w:before="0"/>
              <w:ind w:left="170" w:hanging="170"/>
            </w:pPr>
            <w:r>
              <w:t>= 'So sollte ein sicheres Passwort aussehen!'</w:t>
            </w:r>
          </w:p>
          <w:p w:rsidR="00226047" w:rsidRPr="00DC4448" w:rsidRDefault="00226047" w:rsidP="001303AE">
            <w:pPr>
              <w:pStyle w:val="Aufzhlungszeichen"/>
              <w:tabs>
                <w:tab w:val="clear" w:pos="227"/>
                <w:tab w:val="left" w:pos="170"/>
              </w:tabs>
              <w:spacing w:before="0"/>
              <w:ind w:left="170" w:hanging="170"/>
            </w:pPr>
            <w:proofErr w:type="spellStart"/>
            <w:r>
              <w:t>default</w:t>
            </w:r>
            <w:proofErr w:type="spellEnd"/>
            <w:r>
              <w:t xml:space="preserve"> = 'Bitte ein Passwort eingeben.';</w:t>
            </w:r>
          </w:p>
        </w:tc>
      </w:tr>
      <w:tr w:rsidR="00226047" w:rsidRPr="00DC4448" w:rsidTr="001303AE">
        <w:trPr>
          <w:cantSplit/>
        </w:trPr>
        <w:tc>
          <w:tcPr>
            <w:tcW w:w="984" w:type="pct"/>
            <w:shd w:val="clear" w:color="auto" w:fill="FFF3F3"/>
            <w:vAlign w:val="center"/>
          </w:tcPr>
          <w:p w:rsidR="00226047" w:rsidRPr="00CF2988" w:rsidRDefault="00226047" w:rsidP="001303AE">
            <w:pPr>
              <w:rPr>
                <w:b/>
              </w:rPr>
            </w:pPr>
            <w:r>
              <w:rPr>
                <w:b/>
              </w:rPr>
              <w:t>Hinweis</w:t>
            </w:r>
            <w:r>
              <w:rPr>
                <w:b/>
              </w:rPr>
              <w:br/>
              <w:t>Hilfsmittel</w:t>
            </w:r>
          </w:p>
        </w:tc>
        <w:tc>
          <w:tcPr>
            <w:tcW w:w="4016" w:type="pct"/>
            <w:vAlign w:val="center"/>
          </w:tcPr>
          <w:p w:rsidR="00226047" w:rsidRPr="00DC4448" w:rsidRDefault="00226047" w:rsidP="001303AE">
            <w:pPr>
              <w:pStyle w:val="Aufzhlungszeichen"/>
            </w:pPr>
            <w:r>
              <w:t xml:space="preserve">Erstellen Sie die Datei </w:t>
            </w:r>
            <w:r w:rsidR="004C0617">
              <w:rPr>
                <w:b/>
                <w:i/>
              </w:rPr>
              <w:t>B14-133-28</w:t>
            </w:r>
            <w:r w:rsidR="004C0617" w:rsidRPr="004C0617">
              <w:rPr>
                <w:b/>
                <w:i/>
              </w:rPr>
              <w:t>.php</w:t>
            </w:r>
            <w:r w:rsidR="004C0617">
              <w:t xml:space="preserve"> </w:t>
            </w:r>
            <w:r>
              <w:t>und testen Sie die Aufgaben in Ihrem lokalen Webserver.</w:t>
            </w:r>
          </w:p>
        </w:tc>
      </w:tr>
      <w:tr w:rsidR="00226047" w:rsidRPr="00DC4448" w:rsidTr="001303AE">
        <w:trPr>
          <w:cantSplit/>
          <w:trHeight w:val="515"/>
        </w:trPr>
        <w:tc>
          <w:tcPr>
            <w:tcW w:w="984" w:type="pct"/>
            <w:shd w:val="clear" w:color="auto" w:fill="FFF3F3"/>
            <w:vAlign w:val="center"/>
          </w:tcPr>
          <w:p w:rsidR="00226047" w:rsidRPr="00CF2988" w:rsidRDefault="00226047" w:rsidP="001303AE">
            <w:pPr>
              <w:rPr>
                <w:b/>
              </w:rPr>
            </w:pPr>
            <w:r w:rsidRPr="00CF2988">
              <w:rPr>
                <w:b/>
              </w:rPr>
              <w:t>Ergebnis</w:t>
            </w:r>
          </w:p>
        </w:tc>
        <w:tc>
          <w:tcPr>
            <w:tcW w:w="4016" w:type="pct"/>
            <w:vAlign w:val="center"/>
          </w:tcPr>
          <w:p w:rsidR="00226047" w:rsidRPr="00206298" w:rsidRDefault="00226047" w:rsidP="001303AE">
            <w:pPr>
              <w:pStyle w:val="Aufzhlungszeichen"/>
            </w:pPr>
            <w:r>
              <w:t xml:space="preserve">Wenn das Script das Resultat liefert, das in der Aufgabenstellung gefordert wird, ist die Aufgabe erfüllt. Speichern Sie die Datei </w:t>
            </w:r>
            <w:r w:rsidR="004C0617">
              <w:rPr>
                <w:b/>
                <w:i/>
              </w:rPr>
              <w:t>B14-133-28</w:t>
            </w:r>
            <w:r w:rsidR="004C0617" w:rsidRPr="004C0617">
              <w:rPr>
                <w:b/>
                <w:i/>
              </w:rPr>
              <w:t>.php</w:t>
            </w:r>
            <w:r w:rsidR="004C0617">
              <w:t xml:space="preserve"> </w:t>
            </w:r>
            <w:r>
              <w:t>anschliessend in Ihrem Verzeichnis ab.</w:t>
            </w:r>
          </w:p>
        </w:tc>
      </w:tr>
    </w:tbl>
    <w:p w:rsidR="00226047" w:rsidRDefault="00226047" w:rsidP="00226047">
      <w:pPr>
        <w:spacing w:before="0" w:after="0"/>
      </w:pPr>
    </w:p>
    <w:p w:rsidR="00226047" w:rsidRDefault="00226047" w:rsidP="00226047">
      <w:r>
        <w:br w:type="page"/>
      </w:r>
    </w:p>
    <w:p w:rsidR="00DD4B8B" w:rsidRPr="006F6824" w:rsidRDefault="00E001EE" w:rsidP="00A4653B">
      <w:pPr>
        <w:pStyle w:val="berschrift1"/>
        <w:rPr>
          <w:rStyle w:val="KopfzeileZchn"/>
        </w:rPr>
      </w:pPr>
      <w:bookmarkStart w:id="32" w:name="_Toc458599359"/>
      <w:r>
        <w:rPr>
          <w:rStyle w:val="KopfzeileZchn"/>
        </w:rPr>
        <w:lastRenderedPageBreak/>
        <w:t>Einführung Projekt «Kundenerfassung»</w:t>
      </w:r>
      <w:r w:rsidR="00DD4B8B">
        <w:rPr>
          <w:rStyle w:val="KopfzeileZchn"/>
        </w:rPr>
        <w:tab/>
        <w:t>(</w:t>
      </w:r>
      <w:r w:rsidR="00226047">
        <w:rPr>
          <w:rStyle w:val="KopfzeileZchn"/>
        </w:rPr>
        <w:t>Fallstudie</w:t>
      </w:r>
      <w:r w:rsidR="00DD4B8B" w:rsidRPr="006F6824">
        <w:rPr>
          <w:rStyle w:val="KopfzeileZchn"/>
        </w:rPr>
        <w:t>)</w:t>
      </w:r>
      <w:bookmarkEnd w:id="3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DD4B8B" w:rsidRPr="00DC4448" w:rsidTr="00C74BB5">
        <w:trPr>
          <w:cantSplit/>
          <w:trHeight w:val="409"/>
        </w:trPr>
        <w:tc>
          <w:tcPr>
            <w:tcW w:w="984" w:type="pct"/>
            <w:shd w:val="clear" w:color="auto" w:fill="FFF3F3"/>
            <w:vAlign w:val="center"/>
          </w:tcPr>
          <w:p w:rsidR="00DD4B8B" w:rsidRPr="00CF2988" w:rsidRDefault="00DD4B8B" w:rsidP="004C1BBF">
            <w:pPr>
              <w:rPr>
                <w:b/>
              </w:rPr>
            </w:pPr>
            <w:r>
              <w:rPr>
                <w:b/>
              </w:rPr>
              <w:t>er</w:t>
            </w:r>
            <w:r w:rsidRPr="00CF2988">
              <w:rPr>
                <w:b/>
              </w:rPr>
              <w:t>wünschtes</w:t>
            </w:r>
            <w:r>
              <w:rPr>
                <w:b/>
              </w:rPr>
              <w:br/>
            </w:r>
            <w:r w:rsidRPr="00CF2988">
              <w:rPr>
                <w:b/>
              </w:rPr>
              <w:t>Ergebnis</w:t>
            </w:r>
          </w:p>
        </w:tc>
        <w:tc>
          <w:tcPr>
            <w:tcW w:w="4016" w:type="pct"/>
            <w:vAlign w:val="center"/>
          </w:tcPr>
          <w:p w:rsidR="00DD4B8B" w:rsidRPr="00574147" w:rsidRDefault="00C74BB5" w:rsidP="00C74BB5">
            <w:r>
              <w:t>Sie können</w:t>
            </w:r>
            <w:r w:rsidR="00DD4B8B">
              <w:t xml:space="preserve"> </w:t>
            </w:r>
            <w:r>
              <w:t>ein interaktives</w:t>
            </w:r>
            <w:r w:rsidR="00DD4B8B">
              <w:t xml:space="preserve"> Formulars im Rahmen eines Projektes</w:t>
            </w:r>
            <w:r>
              <w:t xml:space="preserve"> erstellen.</w:t>
            </w:r>
          </w:p>
        </w:tc>
      </w:tr>
      <w:tr w:rsidR="00DD4B8B" w:rsidRPr="00DC4448" w:rsidTr="004C1BBF">
        <w:trPr>
          <w:cantSplit/>
          <w:trHeight w:val="426"/>
        </w:trPr>
        <w:tc>
          <w:tcPr>
            <w:tcW w:w="984" w:type="pct"/>
            <w:shd w:val="clear" w:color="auto" w:fill="FFF3F3"/>
            <w:vAlign w:val="center"/>
          </w:tcPr>
          <w:p w:rsidR="00DD4B8B" w:rsidRDefault="00DD4B8B" w:rsidP="004C1BBF">
            <w:pPr>
              <w:rPr>
                <w:b/>
              </w:rPr>
            </w:pPr>
            <w:r>
              <w:rPr>
                <w:b/>
              </w:rPr>
              <w:t>Aufgabentyp</w:t>
            </w:r>
          </w:p>
        </w:tc>
        <w:tc>
          <w:tcPr>
            <w:tcW w:w="4016" w:type="pct"/>
            <w:vAlign w:val="center"/>
          </w:tcPr>
          <w:p w:rsidR="00DD4B8B" w:rsidRPr="00372F9B" w:rsidRDefault="00C74BB5" w:rsidP="00DD4B8B">
            <w:r>
              <w:t>Anwendungsaufgabe</w:t>
            </w:r>
          </w:p>
        </w:tc>
      </w:tr>
      <w:tr w:rsidR="00DD4B8B"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DD4B8B" w:rsidRPr="00CF2988" w:rsidRDefault="00DD4B8B"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DD4B8B" w:rsidRPr="00DD4B8B" w:rsidRDefault="00DD4B8B" w:rsidP="00DD4B8B">
            <w:pPr>
              <w:widowControl w:val="0"/>
              <w:numPr>
                <w:ilvl w:val="0"/>
                <w:numId w:val="18"/>
              </w:numPr>
              <w:tabs>
                <w:tab w:val="left" w:pos="0"/>
              </w:tabs>
              <w:suppressAutoHyphens/>
              <w:autoSpaceDN w:val="0"/>
              <w:spacing w:before="0" w:after="0"/>
              <w:textAlignment w:val="baseline"/>
              <w:rPr>
                <w:rFonts w:cs="Arial"/>
                <w:color w:val="000000"/>
              </w:rPr>
            </w:pPr>
            <w:r>
              <w:rPr>
                <w:rFonts w:cs="Arial"/>
                <w:color w:val="000000"/>
              </w:rPr>
              <w:t>Gemäss den einzelnen Aufgaben.</w:t>
            </w:r>
          </w:p>
        </w:tc>
      </w:tr>
      <w:tr w:rsidR="00DD4B8B" w:rsidRPr="00DC4448" w:rsidTr="00C74BB5">
        <w:trPr>
          <w:cantSplit/>
          <w:trHeight w:val="9188"/>
        </w:trPr>
        <w:tc>
          <w:tcPr>
            <w:tcW w:w="984" w:type="pct"/>
            <w:shd w:val="clear" w:color="auto" w:fill="FFF3F3"/>
            <w:vAlign w:val="center"/>
          </w:tcPr>
          <w:p w:rsidR="00DD4B8B" w:rsidRPr="00CF2988" w:rsidRDefault="00DD4B8B" w:rsidP="004C1BBF">
            <w:pPr>
              <w:rPr>
                <w:b/>
              </w:rPr>
            </w:pPr>
            <w:r w:rsidRPr="00CF2988">
              <w:rPr>
                <w:b/>
              </w:rPr>
              <w:t>Ausgangslage</w:t>
            </w:r>
          </w:p>
        </w:tc>
        <w:tc>
          <w:tcPr>
            <w:tcW w:w="4016" w:type="pct"/>
            <w:vAlign w:val="center"/>
          </w:tcPr>
          <w:p w:rsidR="00DD4B8B" w:rsidRDefault="00DD4B8B" w:rsidP="00DD4B8B">
            <w:r>
              <w:t>Die in der medizinischen Industrie tätige TOPOMEDICS AG ist spezialisiert auf Entwicklung, Produktion und Vertrieb von elektronischen Messgeräten. TOPOM</w:t>
            </w:r>
            <w:r>
              <w:t>E</w:t>
            </w:r>
            <w:r>
              <w:t>DICS AG ist mit 35% Marktanteil (weltweit ausser USA) das führende Unternehmen im Bereich der optischen Kohärenztomographie und stellt zudem eine ganze Reihe von weiteren hochwertigen, computerunterstützten, medizinischen Diagnose- und Messgeräte her.</w:t>
            </w:r>
          </w:p>
          <w:p w:rsidR="00DD4B8B" w:rsidRDefault="00DD4B8B" w:rsidP="00DD4B8B">
            <w:r>
              <w:t>TOPOMEDICS AG ist ein global tätiges Unternehmen, welches seinen Hauptsitz in Bern (CH) hat und dort 250 Personen beschäftigt. Zudem betreibt die TOPOM</w:t>
            </w:r>
            <w:r>
              <w:t>E</w:t>
            </w:r>
            <w:r>
              <w:t>DICS AG in Zürich ein Forschungslabor (7 Mitarbeitende) und in St. Gallen eine Produktionsfirma mit 35 Mitarbeitenden. Nebst dem Produktionsstandort Schweiz befindet sich ein weiterer Produktionsstandort in Shanghai (China) mit 30 Mitarbe</w:t>
            </w:r>
            <w:r>
              <w:t>i</w:t>
            </w:r>
            <w:r>
              <w:t>tenden und in Kobe (Japan) mit 50 Mitarbeitenden. In Polen, Spanien, Deutschland und Dänemark hat die Unternehmung kleine Niederlassungen (Verkauf und Service) mit je 5 - 7 Mitarbeitenden. Weltweit erzielt sie einen Jahresumsatz von 230 Milli</w:t>
            </w:r>
            <w:r>
              <w:t>o</w:t>
            </w:r>
            <w:r>
              <w:t>nen Franken und beschäftig insgesamt 292 Personen in der Schweiz und 102 Mi</w:t>
            </w:r>
            <w:r>
              <w:t>t</w:t>
            </w:r>
            <w:r>
              <w:t>arbeitende im Ausland.</w:t>
            </w:r>
          </w:p>
          <w:p w:rsidR="00DD4B8B" w:rsidRDefault="00DD4B8B" w:rsidP="00DD4B8B">
            <w:r>
              <w:t>Vor zwei Wochen ist der Verkauf &amp; Marketing-Verantwortliche der TOPOMEDICS AG, Herr Meyer, mit der Bitte an Sie gelangt, die Webseite um eine erweiterte Fun</w:t>
            </w:r>
            <w:r>
              <w:t>k</w:t>
            </w:r>
            <w:r>
              <w:t>tion der Neukundenerfassung zu ergänzen. Ihr Vorgesetzter hat Sie mit dem Projekt beauftragt. In einem ersten Telefongespräch mit Herrn Meyer haben Sie seine Vo</w:t>
            </w:r>
            <w:r>
              <w:t>r</w:t>
            </w:r>
            <w:r>
              <w:t>stellungen und Wünsche aufgenommen. Zuerst erklärt er Ihnen, die Rahmenbedi</w:t>
            </w:r>
            <w:r>
              <w:t>n</w:t>
            </w:r>
            <w:r>
              <w:t>gungen des Kundenbereichs:</w:t>
            </w:r>
          </w:p>
          <w:p w:rsidR="00DD4B8B" w:rsidRDefault="00DD4B8B" w:rsidP="00DD4B8B">
            <w:pPr>
              <w:pStyle w:val="Aufzhlungszeichen"/>
              <w:tabs>
                <w:tab w:val="clear" w:pos="227"/>
                <w:tab w:val="left" w:pos="170"/>
              </w:tabs>
              <w:spacing w:before="0"/>
              <w:ind w:left="170" w:hanging="170"/>
            </w:pPr>
            <w:r>
              <w:t>Der Kunde kann in seinem Bereich alle wichtigen Informationen einsehen.</w:t>
            </w:r>
          </w:p>
          <w:p w:rsidR="00DD4B8B" w:rsidRDefault="00DD4B8B" w:rsidP="00DD4B8B">
            <w:pPr>
              <w:pStyle w:val="Aufzhlungszeichen"/>
              <w:tabs>
                <w:tab w:val="clear" w:pos="227"/>
                <w:tab w:val="left" w:pos="170"/>
              </w:tabs>
              <w:spacing w:before="0"/>
              <w:ind w:left="170" w:hanging="170"/>
            </w:pPr>
            <w:r>
              <w:t>Der Kunde hat die Möglichkeit, persönliche Informationen zu ergänzen oder zu korrigieren.</w:t>
            </w:r>
          </w:p>
          <w:p w:rsidR="00DD4B8B" w:rsidRDefault="00DD4B8B" w:rsidP="00DD4B8B">
            <w:pPr>
              <w:spacing w:before="120"/>
            </w:pPr>
            <w:r>
              <w:t>Die Anmeldung gewährt Zugang zu:</w:t>
            </w:r>
          </w:p>
          <w:p w:rsidR="00DD4B8B" w:rsidRDefault="00DD4B8B" w:rsidP="00DD4B8B">
            <w:pPr>
              <w:pStyle w:val="Aufzhlungszeichen"/>
              <w:tabs>
                <w:tab w:val="clear" w:pos="227"/>
                <w:tab w:val="left" w:pos="170"/>
              </w:tabs>
              <w:spacing w:before="0"/>
              <w:ind w:left="170" w:hanging="170"/>
            </w:pPr>
            <w:r>
              <w:t>Bestellungen über den Onlineshop (B2B)</w:t>
            </w:r>
          </w:p>
          <w:p w:rsidR="00DD4B8B" w:rsidRDefault="00DD4B8B" w:rsidP="00DD4B8B">
            <w:pPr>
              <w:pStyle w:val="Aufzhlungszeichen"/>
              <w:tabs>
                <w:tab w:val="clear" w:pos="227"/>
                <w:tab w:val="left" w:pos="170"/>
              </w:tabs>
              <w:spacing w:before="0"/>
              <w:ind w:left="170" w:hanging="170"/>
            </w:pPr>
            <w:r>
              <w:t xml:space="preserve">Handbüchern, Foren und </w:t>
            </w:r>
            <w:proofErr w:type="spellStart"/>
            <w:r>
              <w:t>FAQ's</w:t>
            </w:r>
            <w:proofErr w:type="spellEnd"/>
          </w:p>
          <w:p w:rsidR="00DD4B8B" w:rsidRDefault="00DD4B8B" w:rsidP="00DD4B8B">
            <w:pPr>
              <w:pStyle w:val="Aufzhlungszeichen"/>
              <w:tabs>
                <w:tab w:val="clear" w:pos="227"/>
                <w:tab w:val="left" w:pos="170"/>
              </w:tabs>
              <w:spacing w:before="0"/>
              <w:ind w:left="170" w:hanging="170"/>
            </w:pPr>
            <w:r>
              <w:t>Newsletter und Kontakt.</w:t>
            </w:r>
          </w:p>
          <w:p w:rsidR="00DD4B8B" w:rsidRDefault="00DD4B8B" w:rsidP="00DD4B8B">
            <w:pPr>
              <w:spacing w:before="120"/>
            </w:pPr>
            <w:r>
              <w:t>Seine Wünsche an der Kundenerfassung lauten:</w:t>
            </w:r>
          </w:p>
          <w:p w:rsidR="00DD4B8B" w:rsidRDefault="00DD4B8B" w:rsidP="00DD4B8B">
            <w:pPr>
              <w:pStyle w:val="Aufzhlungszeichen"/>
              <w:tabs>
                <w:tab w:val="clear" w:pos="227"/>
                <w:tab w:val="left" w:pos="170"/>
              </w:tabs>
              <w:spacing w:before="0"/>
              <w:ind w:left="170" w:hanging="170"/>
            </w:pPr>
            <w:r>
              <w:t>Neue Kunden können sich einfach registrieren.</w:t>
            </w:r>
          </w:p>
          <w:p w:rsidR="00DD4B8B" w:rsidRDefault="00DD4B8B" w:rsidP="00DD4B8B">
            <w:pPr>
              <w:pStyle w:val="Aufzhlungszeichen"/>
              <w:tabs>
                <w:tab w:val="clear" w:pos="227"/>
                <w:tab w:val="left" w:pos="170"/>
              </w:tabs>
              <w:spacing w:before="0"/>
              <w:ind w:left="170" w:hanging="170"/>
            </w:pPr>
            <w:r>
              <w:t>Die Komplexität des Passwortes wird überprüft.</w:t>
            </w:r>
          </w:p>
          <w:p w:rsidR="00DD4B8B" w:rsidRDefault="00DD4B8B" w:rsidP="00DD4B8B">
            <w:pPr>
              <w:pStyle w:val="Aufzhlungszeichen"/>
              <w:tabs>
                <w:tab w:val="clear" w:pos="227"/>
                <w:tab w:val="left" w:pos="170"/>
              </w:tabs>
              <w:spacing w:before="0"/>
              <w:ind w:left="170" w:hanging="170"/>
            </w:pPr>
            <w:r>
              <w:t>Der Kunde wird persönlich mit Namen begrüsst.</w:t>
            </w:r>
          </w:p>
          <w:p w:rsidR="00DD4B8B" w:rsidRDefault="00DD4B8B" w:rsidP="00DD4B8B">
            <w:pPr>
              <w:pStyle w:val="Aufzhlungszeichen"/>
              <w:tabs>
                <w:tab w:val="clear" w:pos="227"/>
                <w:tab w:val="left" w:pos="170"/>
              </w:tabs>
              <w:spacing w:before="0"/>
              <w:ind w:left="170" w:hanging="170"/>
            </w:pPr>
            <w:r>
              <w:t>Bessere Qualität der Kundendaten.</w:t>
            </w:r>
          </w:p>
          <w:p w:rsidR="00DD4B8B" w:rsidRPr="00DC4448" w:rsidRDefault="00DD4B8B" w:rsidP="004C1BBF">
            <w:pPr>
              <w:pStyle w:val="Aufzhlungszeichen"/>
              <w:tabs>
                <w:tab w:val="clear" w:pos="227"/>
                <w:tab w:val="left" w:pos="170"/>
              </w:tabs>
              <w:spacing w:before="0"/>
              <w:ind w:left="170" w:hanging="170"/>
            </w:pPr>
            <w:r>
              <w:t>Der Usernamen sollte eindeutig sein.</w:t>
            </w:r>
          </w:p>
        </w:tc>
      </w:tr>
      <w:tr w:rsidR="00DD4B8B" w:rsidRPr="00DC4448" w:rsidTr="004C1BBF">
        <w:trPr>
          <w:cantSplit/>
          <w:trHeight w:val="485"/>
        </w:trPr>
        <w:tc>
          <w:tcPr>
            <w:tcW w:w="984" w:type="pct"/>
            <w:shd w:val="clear" w:color="auto" w:fill="FFF3F3"/>
            <w:vAlign w:val="center"/>
          </w:tcPr>
          <w:p w:rsidR="00DD4B8B" w:rsidRPr="00CF2988" w:rsidRDefault="00DD4B8B" w:rsidP="004C1BBF">
            <w:pPr>
              <w:rPr>
                <w:b/>
              </w:rPr>
            </w:pPr>
            <w:r w:rsidRPr="00CF2988">
              <w:rPr>
                <w:b/>
              </w:rPr>
              <w:t>Aufgabe</w:t>
            </w:r>
          </w:p>
        </w:tc>
        <w:tc>
          <w:tcPr>
            <w:tcW w:w="4016" w:type="pct"/>
            <w:vAlign w:val="center"/>
          </w:tcPr>
          <w:p w:rsidR="00DD4B8B" w:rsidRPr="00DC4448" w:rsidRDefault="00DD4B8B" w:rsidP="00DD4B8B">
            <w:r>
              <w:t>Erstellen Sie im Rahmen eines Projektes die komplette interaktive Kundenerfa</w:t>
            </w:r>
            <w:r>
              <w:t>s</w:t>
            </w:r>
            <w:r>
              <w:t>sung. Das Formular soll zweiteilig sein. Der erste Teil dient dem Eintragen der pe</w:t>
            </w:r>
            <w:r>
              <w:t>r</w:t>
            </w:r>
            <w:r>
              <w:t>sönlichen Informationen. Diese Infos werden an ein zweites Formular gesendet, um da die eigentlichen Login-Daten entgegenzunehmen.</w:t>
            </w:r>
          </w:p>
        </w:tc>
      </w:tr>
      <w:tr w:rsidR="00DD4B8B" w:rsidRPr="00DC4448" w:rsidTr="004C1BBF">
        <w:trPr>
          <w:cantSplit/>
        </w:trPr>
        <w:tc>
          <w:tcPr>
            <w:tcW w:w="984" w:type="pct"/>
            <w:shd w:val="clear" w:color="auto" w:fill="FFF3F3"/>
            <w:vAlign w:val="center"/>
          </w:tcPr>
          <w:p w:rsidR="00DD4B8B" w:rsidRPr="00CF2988" w:rsidRDefault="00DD4B8B" w:rsidP="004C1BBF">
            <w:pPr>
              <w:rPr>
                <w:b/>
              </w:rPr>
            </w:pPr>
            <w:r>
              <w:rPr>
                <w:b/>
              </w:rPr>
              <w:t>Hinweis</w:t>
            </w:r>
            <w:r>
              <w:rPr>
                <w:b/>
              </w:rPr>
              <w:br/>
              <w:t>Hilfsmittel</w:t>
            </w:r>
          </w:p>
        </w:tc>
        <w:tc>
          <w:tcPr>
            <w:tcW w:w="4016" w:type="pct"/>
            <w:vAlign w:val="center"/>
          </w:tcPr>
          <w:p w:rsidR="00DD4B8B" w:rsidRPr="00DC4448" w:rsidRDefault="00DD4B8B" w:rsidP="00DD4B8B">
            <w:pPr>
              <w:pStyle w:val="Aufzhlungszeichen"/>
            </w:pPr>
            <w:r>
              <w:t>Lösen Sie schrittweise die weiteren Aufgaben .</w:t>
            </w:r>
          </w:p>
        </w:tc>
      </w:tr>
      <w:tr w:rsidR="00DD4B8B" w:rsidRPr="00DC4448" w:rsidTr="004C1BBF">
        <w:trPr>
          <w:cantSplit/>
          <w:trHeight w:val="515"/>
        </w:trPr>
        <w:tc>
          <w:tcPr>
            <w:tcW w:w="984" w:type="pct"/>
            <w:shd w:val="clear" w:color="auto" w:fill="FFF3F3"/>
            <w:vAlign w:val="center"/>
          </w:tcPr>
          <w:p w:rsidR="00DD4B8B" w:rsidRPr="00CF2988" w:rsidRDefault="00DD4B8B" w:rsidP="004C1BBF">
            <w:pPr>
              <w:rPr>
                <w:b/>
              </w:rPr>
            </w:pPr>
            <w:r w:rsidRPr="00CF2988">
              <w:rPr>
                <w:b/>
              </w:rPr>
              <w:t>Ergebnis</w:t>
            </w:r>
          </w:p>
        </w:tc>
        <w:tc>
          <w:tcPr>
            <w:tcW w:w="4016" w:type="pct"/>
            <w:vAlign w:val="center"/>
          </w:tcPr>
          <w:p w:rsidR="00DD4B8B" w:rsidRDefault="00DD4B8B" w:rsidP="00DD4B8B">
            <w:pPr>
              <w:pStyle w:val="Aufzhlungszeichen"/>
              <w:tabs>
                <w:tab w:val="clear" w:pos="227"/>
                <w:tab w:val="left" w:pos="170"/>
              </w:tabs>
              <w:spacing w:before="0"/>
              <w:ind w:left="170" w:hanging="170"/>
            </w:pPr>
            <w:r>
              <w:t>Ein komplett durchgeführtes Projekt zur Erstellung einer interaktiven Kundene</w:t>
            </w:r>
            <w:r>
              <w:t>r</w:t>
            </w:r>
            <w:r>
              <w:t>fassung.</w:t>
            </w:r>
          </w:p>
          <w:p w:rsidR="00DD4B8B" w:rsidRPr="00206298" w:rsidRDefault="00DD4B8B" w:rsidP="00DD4B8B">
            <w:pPr>
              <w:pStyle w:val="Aufzhlungszeichen"/>
              <w:tabs>
                <w:tab w:val="clear" w:pos="227"/>
                <w:tab w:val="left" w:pos="170"/>
              </w:tabs>
              <w:spacing w:before="0"/>
              <w:ind w:left="170" w:hanging="170"/>
            </w:pPr>
            <w:r>
              <w:t>Die einzelnen Resultate im Detail sind der jeweiligen Aufgabe zu entnehmen.</w:t>
            </w:r>
          </w:p>
        </w:tc>
      </w:tr>
    </w:tbl>
    <w:p w:rsidR="00DD4B8B" w:rsidRDefault="00DD4B8B">
      <w:pPr>
        <w:spacing w:before="0" w:after="0"/>
      </w:pPr>
    </w:p>
    <w:p w:rsidR="00DD4B8B" w:rsidRDefault="00DD4B8B" w:rsidP="00DD4B8B">
      <w:r>
        <w:br w:type="page"/>
      </w:r>
    </w:p>
    <w:p w:rsidR="00DD4B8B" w:rsidRPr="006F6824" w:rsidRDefault="00DD4B8B" w:rsidP="00A4653B">
      <w:pPr>
        <w:pStyle w:val="berschrift1"/>
        <w:rPr>
          <w:rStyle w:val="KopfzeileZchn"/>
        </w:rPr>
      </w:pPr>
      <w:bookmarkStart w:id="33" w:name="_Toc458599360"/>
      <w:r>
        <w:rPr>
          <w:rStyle w:val="KopfzeileZchn"/>
        </w:rPr>
        <w:lastRenderedPageBreak/>
        <w:t>Spezifikation erstellen</w:t>
      </w:r>
      <w:r>
        <w:rPr>
          <w:rStyle w:val="KopfzeileZchn"/>
        </w:rPr>
        <w:tab/>
        <w:t>(</w:t>
      </w:r>
      <w:r w:rsidR="00226047">
        <w:rPr>
          <w:rStyle w:val="KopfzeileZchn"/>
        </w:rPr>
        <w:t>Fallstudie</w:t>
      </w:r>
      <w:r w:rsidRPr="006F6824">
        <w:rPr>
          <w:rStyle w:val="KopfzeileZchn"/>
        </w:rPr>
        <w:t>)</w:t>
      </w:r>
      <w:bookmarkEnd w:id="3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DD4B8B" w:rsidRPr="00DC4448" w:rsidTr="00C74BB5">
        <w:trPr>
          <w:cantSplit/>
          <w:trHeight w:val="551"/>
        </w:trPr>
        <w:tc>
          <w:tcPr>
            <w:tcW w:w="984" w:type="pct"/>
            <w:shd w:val="clear" w:color="auto" w:fill="FFF3F3"/>
            <w:vAlign w:val="center"/>
          </w:tcPr>
          <w:p w:rsidR="00DD4B8B" w:rsidRPr="00CF2988" w:rsidRDefault="00DD4B8B" w:rsidP="004C1BBF">
            <w:pPr>
              <w:rPr>
                <w:b/>
              </w:rPr>
            </w:pPr>
            <w:r>
              <w:rPr>
                <w:b/>
              </w:rPr>
              <w:t>er</w:t>
            </w:r>
            <w:r w:rsidRPr="00CF2988">
              <w:rPr>
                <w:b/>
              </w:rPr>
              <w:t>wünschtes</w:t>
            </w:r>
            <w:r>
              <w:rPr>
                <w:b/>
              </w:rPr>
              <w:br/>
            </w:r>
            <w:r w:rsidRPr="00CF2988">
              <w:rPr>
                <w:b/>
              </w:rPr>
              <w:t>Ergebnis</w:t>
            </w:r>
          </w:p>
        </w:tc>
        <w:tc>
          <w:tcPr>
            <w:tcW w:w="4016" w:type="pct"/>
            <w:vAlign w:val="center"/>
          </w:tcPr>
          <w:p w:rsidR="00DD4B8B" w:rsidRPr="00574147" w:rsidRDefault="00DD4B8B" w:rsidP="004C1BBF">
            <w:r>
              <w:t>Ausarbeiten von Vorgaben in eine umsetzbare Spezifikation.</w:t>
            </w:r>
          </w:p>
        </w:tc>
      </w:tr>
      <w:tr w:rsidR="00DD4B8B" w:rsidRPr="00DC4448" w:rsidTr="004C1BBF">
        <w:trPr>
          <w:cantSplit/>
          <w:trHeight w:val="426"/>
        </w:trPr>
        <w:tc>
          <w:tcPr>
            <w:tcW w:w="984" w:type="pct"/>
            <w:shd w:val="clear" w:color="auto" w:fill="FFF3F3"/>
            <w:vAlign w:val="center"/>
          </w:tcPr>
          <w:p w:rsidR="00DD4B8B" w:rsidRDefault="00DD4B8B" w:rsidP="004C1BBF">
            <w:pPr>
              <w:rPr>
                <w:b/>
              </w:rPr>
            </w:pPr>
            <w:r>
              <w:rPr>
                <w:b/>
              </w:rPr>
              <w:t>Aufgabentyp</w:t>
            </w:r>
          </w:p>
        </w:tc>
        <w:tc>
          <w:tcPr>
            <w:tcW w:w="4016" w:type="pct"/>
            <w:vAlign w:val="center"/>
          </w:tcPr>
          <w:p w:rsidR="00DD4B8B" w:rsidRPr="00372F9B" w:rsidRDefault="00DD4B8B" w:rsidP="004C1BBF">
            <w:r>
              <w:t>-</w:t>
            </w:r>
          </w:p>
        </w:tc>
      </w:tr>
      <w:tr w:rsidR="00DD4B8B"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DD4B8B" w:rsidRPr="00CF2988" w:rsidRDefault="00DD4B8B"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DD4B8B" w:rsidRPr="001D3146" w:rsidRDefault="00DD4B8B" w:rsidP="004C1BBF">
            <w:pPr>
              <w:pStyle w:val="Aufzhlungszeichen"/>
              <w:numPr>
                <w:ilvl w:val="0"/>
                <w:numId w:val="0"/>
              </w:numPr>
              <w:rPr>
                <w:rFonts w:cs="Arial"/>
              </w:rPr>
            </w:pPr>
            <w:r>
              <w:rPr>
                <w:rFonts w:cs="Arial"/>
              </w:rPr>
              <w:t>45 Min.</w:t>
            </w:r>
          </w:p>
        </w:tc>
      </w:tr>
      <w:tr w:rsidR="00DD4B8B" w:rsidRPr="00DC4448" w:rsidTr="00C74BB5">
        <w:trPr>
          <w:cantSplit/>
          <w:trHeight w:val="1108"/>
        </w:trPr>
        <w:tc>
          <w:tcPr>
            <w:tcW w:w="984" w:type="pct"/>
            <w:shd w:val="clear" w:color="auto" w:fill="FFF3F3"/>
            <w:vAlign w:val="center"/>
          </w:tcPr>
          <w:p w:rsidR="00DD4B8B" w:rsidRPr="00CF2988" w:rsidRDefault="00DD4B8B" w:rsidP="004C1BBF">
            <w:pPr>
              <w:rPr>
                <w:b/>
              </w:rPr>
            </w:pPr>
            <w:r w:rsidRPr="00CF2988">
              <w:rPr>
                <w:b/>
              </w:rPr>
              <w:t>Ausgangslage</w:t>
            </w:r>
          </w:p>
        </w:tc>
        <w:tc>
          <w:tcPr>
            <w:tcW w:w="4016" w:type="pct"/>
            <w:vAlign w:val="center"/>
          </w:tcPr>
          <w:p w:rsidR="00DD4B8B" w:rsidRPr="00DC4448" w:rsidRDefault="00DD4B8B" w:rsidP="004C1BBF">
            <w:r>
              <w:t>Sie befinden sich nun in der Phase der Realisation. Vor der eigentlichen Gesta</w:t>
            </w:r>
            <w:r>
              <w:t>l</w:t>
            </w:r>
            <w:r>
              <w:t>tungs- und Programmierarbeit werden die wichtigen Angaben zur Umsetzung in einer Spezifikation aufgeführt. Viele Angaben können aus dem Konzept überno</w:t>
            </w:r>
            <w:r>
              <w:t>m</w:t>
            </w:r>
            <w:r>
              <w:t>men werden und müssen ggf. noch detaillierter ausgearbeitet werden.</w:t>
            </w:r>
          </w:p>
        </w:tc>
      </w:tr>
      <w:tr w:rsidR="00DD4B8B" w:rsidRPr="00DC4448" w:rsidTr="00C74BB5">
        <w:trPr>
          <w:cantSplit/>
          <w:trHeight w:val="1563"/>
        </w:trPr>
        <w:tc>
          <w:tcPr>
            <w:tcW w:w="984" w:type="pct"/>
            <w:shd w:val="clear" w:color="auto" w:fill="FFF3F3"/>
            <w:vAlign w:val="center"/>
          </w:tcPr>
          <w:p w:rsidR="00DD4B8B" w:rsidRPr="00CF2988" w:rsidRDefault="00DD4B8B" w:rsidP="004C1BBF">
            <w:pPr>
              <w:rPr>
                <w:b/>
              </w:rPr>
            </w:pPr>
            <w:r w:rsidRPr="00CF2988">
              <w:rPr>
                <w:b/>
              </w:rPr>
              <w:t>Aufgabe</w:t>
            </w:r>
          </w:p>
        </w:tc>
        <w:tc>
          <w:tcPr>
            <w:tcW w:w="4016" w:type="pct"/>
            <w:vAlign w:val="center"/>
          </w:tcPr>
          <w:p w:rsidR="00DD4B8B" w:rsidRDefault="00C74BB5" w:rsidP="00E001EE">
            <w:pPr>
              <w:pStyle w:val="Aufzhlungszeichen"/>
            </w:pPr>
            <w:r>
              <w:t xml:space="preserve">Im </w:t>
            </w:r>
            <w:r w:rsidR="00E001EE">
              <w:t>Aufgabenverzeichnis</w:t>
            </w:r>
            <w:r>
              <w:t xml:space="preserve"> Datei </w:t>
            </w:r>
            <w:r w:rsidR="00E001EE" w:rsidRPr="00E001EE">
              <w:rPr>
                <w:b/>
                <w:i/>
              </w:rPr>
              <w:t>Spezifikation_Kundenerfassung.docx</w:t>
            </w:r>
            <w:r w:rsidR="00DD4B8B">
              <w:t>. Viele Informationen aus dem Konzept sind darin bereits eingetragen. Ihre Aufgabe ist es, die Spezifikation fertig zu stellen.</w:t>
            </w:r>
          </w:p>
          <w:p w:rsidR="00DD4B8B" w:rsidRPr="00DC4448" w:rsidRDefault="00DD4B8B" w:rsidP="00E001EE">
            <w:pPr>
              <w:pStyle w:val="Aufzhlungszeichen"/>
              <w:tabs>
                <w:tab w:val="clear" w:pos="227"/>
                <w:tab w:val="left" w:pos="170"/>
              </w:tabs>
              <w:spacing w:before="0"/>
              <w:ind w:left="170" w:hanging="170"/>
            </w:pPr>
            <w:r>
              <w:t>Zudem beschreiben Sie die Funktionalität des Kundenerfassungs</w:t>
            </w:r>
            <w:r w:rsidR="00C74BB5">
              <w:t>m</w:t>
            </w:r>
            <w:r>
              <w:t>oduls in ein</w:t>
            </w:r>
            <w:r>
              <w:t>i</w:t>
            </w:r>
            <w:r>
              <w:t>gen Sätzen so, dass ein Mitarbeiter eines anderen Teams</w:t>
            </w:r>
            <w:r w:rsidR="00C74BB5">
              <w:t>,</w:t>
            </w:r>
            <w:r>
              <w:t xml:space="preserve"> nach dem durchlesen</w:t>
            </w:r>
            <w:r w:rsidR="00C74BB5">
              <w:t>,</w:t>
            </w:r>
            <w:r>
              <w:t xml:space="preserve"> </w:t>
            </w:r>
            <w:r w:rsidR="00C74BB5">
              <w:t xml:space="preserve">eine Vorstellung </w:t>
            </w:r>
            <w:r w:rsidR="00E001EE">
              <w:t>des</w:t>
            </w:r>
            <w:r>
              <w:t xml:space="preserve"> Modul</w:t>
            </w:r>
            <w:r w:rsidR="00E001EE">
              <w:t>s</w:t>
            </w:r>
            <w:r>
              <w:t xml:space="preserve"> </w:t>
            </w:r>
            <w:r w:rsidR="00E001EE">
              <w:t>hat</w:t>
            </w:r>
            <w:r>
              <w:t>.</w:t>
            </w:r>
          </w:p>
        </w:tc>
      </w:tr>
      <w:tr w:rsidR="00DD4B8B" w:rsidRPr="00DC4448" w:rsidTr="004C1BBF">
        <w:trPr>
          <w:cantSplit/>
        </w:trPr>
        <w:tc>
          <w:tcPr>
            <w:tcW w:w="984" w:type="pct"/>
            <w:shd w:val="clear" w:color="auto" w:fill="FFF3F3"/>
            <w:vAlign w:val="center"/>
          </w:tcPr>
          <w:p w:rsidR="00DD4B8B" w:rsidRPr="00CF2988" w:rsidRDefault="00DD4B8B" w:rsidP="004C1BBF">
            <w:pPr>
              <w:rPr>
                <w:b/>
              </w:rPr>
            </w:pPr>
            <w:r>
              <w:rPr>
                <w:b/>
              </w:rPr>
              <w:t>Hinweis</w:t>
            </w:r>
            <w:r>
              <w:rPr>
                <w:b/>
              </w:rPr>
              <w:br/>
              <w:t>Hilfsmittel</w:t>
            </w:r>
          </w:p>
        </w:tc>
        <w:tc>
          <w:tcPr>
            <w:tcW w:w="4016" w:type="pct"/>
            <w:vAlign w:val="center"/>
          </w:tcPr>
          <w:p w:rsidR="00DD4B8B" w:rsidRPr="00DC4448" w:rsidRDefault="00E001EE" w:rsidP="00E001EE">
            <w:r>
              <w:t>---</w:t>
            </w:r>
          </w:p>
        </w:tc>
      </w:tr>
      <w:tr w:rsidR="00DD4B8B" w:rsidRPr="00DC4448" w:rsidTr="004C1BBF">
        <w:trPr>
          <w:cantSplit/>
          <w:trHeight w:val="515"/>
        </w:trPr>
        <w:tc>
          <w:tcPr>
            <w:tcW w:w="984" w:type="pct"/>
            <w:shd w:val="clear" w:color="auto" w:fill="FFF3F3"/>
            <w:vAlign w:val="center"/>
          </w:tcPr>
          <w:p w:rsidR="00DD4B8B" w:rsidRPr="00CF2988" w:rsidRDefault="00DD4B8B" w:rsidP="004C1BBF">
            <w:pPr>
              <w:rPr>
                <w:b/>
              </w:rPr>
            </w:pPr>
            <w:r w:rsidRPr="00CF2988">
              <w:rPr>
                <w:b/>
              </w:rPr>
              <w:t>Ergebnis</w:t>
            </w:r>
          </w:p>
        </w:tc>
        <w:tc>
          <w:tcPr>
            <w:tcW w:w="4016" w:type="pct"/>
            <w:vAlign w:val="center"/>
          </w:tcPr>
          <w:p w:rsidR="00DD4B8B" w:rsidRPr="00206298" w:rsidRDefault="00DD4B8B" w:rsidP="00E001EE">
            <w:pPr>
              <w:pStyle w:val="Aufzhlungszeichen"/>
            </w:pPr>
            <w:r>
              <w:t>Die fertig</w:t>
            </w:r>
            <w:r w:rsidR="00E001EE">
              <w:t>ge</w:t>
            </w:r>
            <w:r>
              <w:t>stellte Spezifikation</w:t>
            </w:r>
            <w:r w:rsidR="00E001EE">
              <w:t xml:space="preserve"> </w:t>
            </w:r>
            <w:r w:rsidR="00E001EE" w:rsidRPr="00E001EE">
              <w:rPr>
                <w:b/>
                <w:i/>
              </w:rPr>
              <w:t>Spezifikation_Kundenerfassung.docx</w:t>
            </w:r>
            <w:r w:rsidR="00E001EE">
              <w:t xml:space="preserve"> im eig</w:t>
            </w:r>
            <w:r w:rsidR="00E001EE">
              <w:t>e</w:t>
            </w:r>
            <w:r w:rsidR="00E001EE">
              <w:t>nen Verzeichnis.</w:t>
            </w:r>
          </w:p>
        </w:tc>
      </w:tr>
    </w:tbl>
    <w:p w:rsidR="00DD4B8B" w:rsidRDefault="00DD4B8B">
      <w:pPr>
        <w:spacing w:before="0" w:after="0"/>
      </w:pPr>
    </w:p>
    <w:p w:rsidR="00DD4B8B" w:rsidRDefault="00DD4B8B">
      <w:pPr>
        <w:spacing w:before="0" w:after="0"/>
      </w:pPr>
      <w:r>
        <w:br w:type="page"/>
      </w:r>
    </w:p>
    <w:p w:rsidR="00DD4B8B" w:rsidRPr="006F6824" w:rsidRDefault="00DD4B8B" w:rsidP="00A4653B">
      <w:pPr>
        <w:pStyle w:val="berschrift1"/>
        <w:rPr>
          <w:rStyle w:val="KopfzeileZchn"/>
        </w:rPr>
      </w:pPr>
      <w:bookmarkStart w:id="34" w:name="_Ref458598673"/>
      <w:bookmarkStart w:id="35" w:name="_Ref458598682"/>
      <w:bookmarkStart w:id="36" w:name="_Toc458599361"/>
      <w:r>
        <w:rPr>
          <w:rStyle w:val="KopfzeileZchn"/>
        </w:rPr>
        <w:lastRenderedPageBreak/>
        <w:t>Testplan erstellen</w:t>
      </w:r>
      <w:r>
        <w:rPr>
          <w:rStyle w:val="KopfzeileZchn"/>
        </w:rPr>
        <w:tab/>
        <w:t>(</w:t>
      </w:r>
      <w:r w:rsidR="00226047">
        <w:rPr>
          <w:rStyle w:val="KopfzeileZchn"/>
        </w:rPr>
        <w:t>Kap 11</w:t>
      </w:r>
      <w:r w:rsidRPr="006F6824">
        <w:rPr>
          <w:rStyle w:val="KopfzeileZchn"/>
        </w:rPr>
        <w:t>)</w:t>
      </w:r>
      <w:bookmarkEnd w:id="34"/>
      <w:bookmarkEnd w:id="35"/>
      <w:bookmarkEnd w:id="3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DD4B8B" w:rsidRPr="00DC4448" w:rsidTr="00E001EE">
        <w:trPr>
          <w:cantSplit/>
          <w:trHeight w:val="409"/>
        </w:trPr>
        <w:tc>
          <w:tcPr>
            <w:tcW w:w="984" w:type="pct"/>
            <w:shd w:val="clear" w:color="auto" w:fill="FFF3F3"/>
            <w:vAlign w:val="center"/>
          </w:tcPr>
          <w:p w:rsidR="00DD4B8B" w:rsidRPr="00CF2988" w:rsidRDefault="00DD4B8B" w:rsidP="004C1BBF">
            <w:pPr>
              <w:rPr>
                <w:b/>
              </w:rPr>
            </w:pPr>
            <w:r>
              <w:rPr>
                <w:b/>
              </w:rPr>
              <w:t>er</w:t>
            </w:r>
            <w:r w:rsidRPr="00CF2988">
              <w:rPr>
                <w:b/>
              </w:rPr>
              <w:t>wünschtes</w:t>
            </w:r>
            <w:r>
              <w:rPr>
                <w:b/>
              </w:rPr>
              <w:br/>
            </w:r>
            <w:r w:rsidRPr="00CF2988">
              <w:rPr>
                <w:b/>
              </w:rPr>
              <w:t>Ergebnis</w:t>
            </w:r>
          </w:p>
        </w:tc>
        <w:tc>
          <w:tcPr>
            <w:tcW w:w="4016" w:type="pct"/>
            <w:vAlign w:val="center"/>
          </w:tcPr>
          <w:p w:rsidR="00DD4B8B" w:rsidRPr="00574147" w:rsidRDefault="00E001EE" w:rsidP="00E001EE">
            <w:r>
              <w:t>Sie können einen Testplan erstellen</w:t>
            </w:r>
            <w:r w:rsidR="00DD4B8B">
              <w:t>.</w:t>
            </w:r>
          </w:p>
        </w:tc>
      </w:tr>
      <w:tr w:rsidR="00DD4B8B" w:rsidRPr="00DC4448" w:rsidTr="004C1BBF">
        <w:trPr>
          <w:cantSplit/>
          <w:trHeight w:val="426"/>
        </w:trPr>
        <w:tc>
          <w:tcPr>
            <w:tcW w:w="984" w:type="pct"/>
            <w:shd w:val="clear" w:color="auto" w:fill="FFF3F3"/>
            <w:vAlign w:val="center"/>
          </w:tcPr>
          <w:p w:rsidR="00DD4B8B" w:rsidRDefault="00DD4B8B" w:rsidP="004C1BBF">
            <w:pPr>
              <w:rPr>
                <w:b/>
              </w:rPr>
            </w:pPr>
            <w:r>
              <w:rPr>
                <w:b/>
              </w:rPr>
              <w:t>Aufgabentyp</w:t>
            </w:r>
          </w:p>
        </w:tc>
        <w:tc>
          <w:tcPr>
            <w:tcW w:w="4016" w:type="pct"/>
            <w:vAlign w:val="center"/>
          </w:tcPr>
          <w:p w:rsidR="00DD4B8B" w:rsidRPr="00372F9B" w:rsidRDefault="00DD4B8B" w:rsidP="004C1BBF">
            <w:r>
              <w:t>-</w:t>
            </w:r>
          </w:p>
        </w:tc>
      </w:tr>
      <w:tr w:rsidR="00DD4B8B"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DD4B8B" w:rsidRPr="00CF2988" w:rsidRDefault="00DD4B8B"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DD4B8B" w:rsidRPr="001D3146" w:rsidRDefault="00DD4B8B" w:rsidP="004C1BBF">
            <w:pPr>
              <w:pStyle w:val="Aufzhlungszeichen"/>
              <w:numPr>
                <w:ilvl w:val="0"/>
                <w:numId w:val="0"/>
              </w:numPr>
              <w:rPr>
                <w:rFonts w:cs="Arial"/>
              </w:rPr>
            </w:pPr>
            <w:r>
              <w:rPr>
                <w:rFonts w:cs="Arial"/>
              </w:rPr>
              <w:t>30 Min.</w:t>
            </w:r>
          </w:p>
        </w:tc>
      </w:tr>
      <w:tr w:rsidR="00DD4B8B" w:rsidRPr="00DC4448" w:rsidTr="004C1BBF">
        <w:trPr>
          <w:cantSplit/>
          <w:trHeight w:val="383"/>
        </w:trPr>
        <w:tc>
          <w:tcPr>
            <w:tcW w:w="984" w:type="pct"/>
            <w:shd w:val="clear" w:color="auto" w:fill="FFF3F3"/>
            <w:vAlign w:val="center"/>
          </w:tcPr>
          <w:p w:rsidR="00DD4B8B" w:rsidRPr="00CF2988" w:rsidRDefault="00DD4B8B" w:rsidP="004C1BBF">
            <w:pPr>
              <w:rPr>
                <w:b/>
              </w:rPr>
            </w:pPr>
            <w:r w:rsidRPr="00CF2988">
              <w:rPr>
                <w:b/>
              </w:rPr>
              <w:t>Ausgangslage</w:t>
            </w:r>
          </w:p>
        </w:tc>
        <w:tc>
          <w:tcPr>
            <w:tcW w:w="4016" w:type="pct"/>
            <w:vAlign w:val="center"/>
          </w:tcPr>
          <w:p w:rsidR="00DD4B8B" w:rsidRPr="00DC4448" w:rsidRDefault="00DD4B8B" w:rsidP="004C1BBF">
            <w:r>
              <w:t>Damit nach der Programmierarbeit die nötigen Tests gemacht werden können, müssen Sie einen Testplan erstellen.</w:t>
            </w:r>
          </w:p>
        </w:tc>
      </w:tr>
      <w:tr w:rsidR="00DD4B8B" w:rsidRPr="00DC4448" w:rsidTr="005B67C8">
        <w:trPr>
          <w:cantSplit/>
          <w:trHeight w:val="3923"/>
        </w:trPr>
        <w:tc>
          <w:tcPr>
            <w:tcW w:w="984" w:type="pct"/>
            <w:shd w:val="clear" w:color="auto" w:fill="FFF3F3"/>
            <w:vAlign w:val="center"/>
          </w:tcPr>
          <w:p w:rsidR="00DD4B8B" w:rsidRPr="00CF2988" w:rsidRDefault="00DD4B8B" w:rsidP="004C1BBF">
            <w:pPr>
              <w:rPr>
                <w:b/>
              </w:rPr>
            </w:pPr>
            <w:r w:rsidRPr="00CF2988">
              <w:rPr>
                <w:b/>
              </w:rPr>
              <w:t>Aufgabe</w:t>
            </w:r>
          </w:p>
        </w:tc>
        <w:tc>
          <w:tcPr>
            <w:tcW w:w="4016" w:type="pct"/>
            <w:vAlign w:val="center"/>
          </w:tcPr>
          <w:p w:rsidR="00DD4B8B" w:rsidRDefault="00DD4B8B" w:rsidP="005B67C8">
            <w:r>
              <w:t xml:space="preserve">Erstellen Sie Aufgrund des </w:t>
            </w:r>
            <w:r w:rsidR="005B67C8">
              <w:t>Projektbeschreibung</w:t>
            </w:r>
            <w:r>
              <w:t xml:space="preserve"> und der Spezifikationen eine Tes</w:t>
            </w:r>
            <w:r>
              <w:t>t</w:t>
            </w:r>
            <w:r>
              <w:t>tabelle mit den Testsituationen und den dazugehörigen Testfällen.</w:t>
            </w:r>
          </w:p>
          <w:p w:rsidR="005B67C8" w:rsidRDefault="005B67C8" w:rsidP="005B67C8">
            <w:pPr>
              <w:pStyle w:val="Aufzhlungszeichen"/>
            </w:pPr>
            <w:r>
              <w:t>Erfassen Sie Testsituationen wie z. B:</w:t>
            </w:r>
          </w:p>
          <w:p w:rsidR="005B67C8" w:rsidRDefault="005B67C8" w:rsidP="005B67C8">
            <w:pPr>
              <w:pStyle w:val="Aufzhlungszeichen"/>
              <w:tabs>
                <w:tab w:val="clear" w:pos="227"/>
                <w:tab w:val="left" w:pos="170"/>
              </w:tabs>
              <w:spacing w:before="0"/>
              <w:ind w:left="340" w:hanging="170"/>
            </w:pPr>
            <w:r>
              <w:t>Normale Benutzung mit gültigen Eingaben</w:t>
            </w:r>
          </w:p>
          <w:p w:rsidR="005B67C8" w:rsidRDefault="005B67C8" w:rsidP="005B67C8">
            <w:pPr>
              <w:pStyle w:val="Aufzhlungszeichen"/>
              <w:tabs>
                <w:tab w:val="clear" w:pos="227"/>
                <w:tab w:val="left" w:pos="170"/>
              </w:tabs>
              <w:spacing w:before="0"/>
              <w:ind w:left="340" w:hanging="170"/>
            </w:pPr>
            <w:r>
              <w:t>Normale Benutzung mit Varianten gültiger Eingaben</w:t>
            </w:r>
          </w:p>
          <w:p w:rsidR="005B67C8" w:rsidRDefault="005B67C8" w:rsidP="005B67C8">
            <w:pPr>
              <w:pStyle w:val="Aufzhlungszeichen"/>
              <w:tabs>
                <w:tab w:val="clear" w:pos="227"/>
                <w:tab w:val="left" w:pos="170"/>
              </w:tabs>
              <w:spacing w:before="0"/>
              <w:ind w:left="340" w:hanging="170"/>
            </w:pPr>
            <w:r>
              <w:t>Normale Benutzung mit ungültigen Eingaben</w:t>
            </w:r>
          </w:p>
          <w:p w:rsidR="005B67C8" w:rsidRDefault="005B67C8" w:rsidP="005B67C8">
            <w:pPr>
              <w:pStyle w:val="Aufzhlungszeichen"/>
              <w:tabs>
                <w:tab w:val="clear" w:pos="227"/>
                <w:tab w:val="left" w:pos="170"/>
              </w:tabs>
              <w:spacing w:before="0"/>
              <w:ind w:left="340" w:hanging="170"/>
            </w:pPr>
            <w:r>
              <w:t>Unvorhergesehene Benutzung des Formulars</w:t>
            </w:r>
          </w:p>
          <w:p w:rsidR="005B67C8" w:rsidRDefault="005B67C8" w:rsidP="005B67C8">
            <w:pPr>
              <w:pStyle w:val="Aufzhlungszeichen"/>
              <w:ind w:left="397"/>
            </w:pPr>
            <w:r>
              <w:t>Missbrauch der Applikation</w:t>
            </w:r>
          </w:p>
          <w:p w:rsidR="005B67C8" w:rsidRDefault="005B67C8" w:rsidP="005B67C8">
            <w:pPr>
              <w:pStyle w:val="Aufzhlungszeichen"/>
            </w:pPr>
            <w:r w:rsidRPr="005B67C8">
              <w:t xml:space="preserve">Erstellen Sie eine Testtabelle mit den Einträgen </w:t>
            </w:r>
          </w:p>
          <w:p w:rsidR="005B67C8" w:rsidRDefault="005B67C8" w:rsidP="005B67C8">
            <w:pPr>
              <w:pStyle w:val="Aufzhlungszeichen"/>
              <w:ind w:left="454"/>
            </w:pPr>
            <w:r w:rsidRPr="005B67C8">
              <w:t>Testsituation</w:t>
            </w:r>
          </w:p>
          <w:p w:rsidR="005B67C8" w:rsidRDefault="005B67C8" w:rsidP="005B67C8">
            <w:pPr>
              <w:pStyle w:val="Aufzhlungszeichen"/>
              <w:ind w:left="454"/>
            </w:pPr>
            <w:r w:rsidRPr="005B67C8">
              <w:t>Testfall</w:t>
            </w:r>
          </w:p>
          <w:p w:rsidR="005B67C8" w:rsidRDefault="005B67C8" w:rsidP="005B67C8">
            <w:pPr>
              <w:pStyle w:val="Aufzhlungszeichen"/>
              <w:ind w:left="454"/>
            </w:pPr>
            <w:r w:rsidRPr="005B67C8">
              <w:t>Beschreibung</w:t>
            </w:r>
          </w:p>
          <w:p w:rsidR="005B67C8" w:rsidRPr="005B67C8" w:rsidRDefault="005B67C8" w:rsidP="005B67C8">
            <w:pPr>
              <w:pStyle w:val="Aufzhlungszeichen"/>
              <w:ind w:left="454"/>
            </w:pPr>
            <w:r w:rsidRPr="005B67C8">
              <w:t>Erwartetes Resultat.</w:t>
            </w:r>
          </w:p>
        </w:tc>
      </w:tr>
      <w:tr w:rsidR="00DD4B8B" w:rsidRPr="00DC4448" w:rsidTr="004C1BBF">
        <w:trPr>
          <w:cantSplit/>
        </w:trPr>
        <w:tc>
          <w:tcPr>
            <w:tcW w:w="984" w:type="pct"/>
            <w:shd w:val="clear" w:color="auto" w:fill="FFF3F3"/>
            <w:vAlign w:val="center"/>
          </w:tcPr>
          <w:p w:rsidR="00DD4B8B" w:rsidRPr="00CF2988" w:rsidRDefault="00DD4B8B" w:rsidP="004C1BBF">
            <w:pPr>
              <w:rPr>
                <w:b/>
              </w:rPr>
            </w:pPr>
            <w:r>
              <w:rPr>
                <w:b/>
              </w:rPr>
              <w:t>Hinweis</w:t>
            </w:r>
            <w:r>
              <w:rPr>
                <w:b/>
              </w:rPr>
              <w:br/>
              <w:t>Hilfsmittel</w:t>
            </w:r>
          </w:p>
        </w:tc>
        <w:tc>
          <w:tcPr>
            <w:tcW w:w="4016" w:type="pct"/>
            <w:vAlign w:val="center"/>
          </w:tcPr>
          <w:p w:rsidR="00DD4B8B" w:rsidRPr="00DC4448" w:rsidRDefault="005B67C8" w:rsidP="005B67C8">
            <w:r>
              <w:t>---</w:t>
            </w:r>
          </w:p>
        </w:tc>
      </w:tr>
      <w:tr w:rsidR="00DD4B8B" w:rsidRPr="00DC4448" w:rsidTr="00E001EE">
        <w:trPr>
          <w:cantSplit/>
          <w:trHeight w:val="701"/>
        </w:trPr>
        <w:tc>
          <w:tcPr>
            <w:tcW w:w="984" w:type="pct"/>
            <w:shd w:val="clear" w:color="auto" w:fill="FFF3F3"/>
            <w:vAlign w:val="center"/>
          </w:tcPr>
          <w:p w:rsidR="00DD4B8B" w:rsidRPr="00CF2988" w:rsidRDefault="00DD4B8B" w:rsidP="004C1BBF">
            <w:pPr>
              <w:rPr>
                <w:b/>
              </w:rPr>
            </w:pPr>
            <w:r w:rsidRPr="00CF2988">
              <w:rPr>
                <w:b/>
              </w:rPr>
              <w:t>Ergebnis</w:t>
            </w:r>
          </w:p>
        </w:tc>
        <w:tc>
          <w:tcPr>
            <w:tcW w:w="4016" w:type="pct"/>
            <w:vAlign w:val="center"/>
          </w:tcPr>
          <w:p w:rsidR="00DD4B8B" w:rsidRPr="00206298" w:rsidRDefault="005B67C8" w:rsidP="005B67C8">
            <w:pPr>
              <w:pStyle w:val="Aufzhlungszeichen"/>
            </w:pPr>
            <w:r>
              <w:t>Es liegt eine Testtabelle mit den Einträgen notwendigen Einträgen vor</w:t>
            </w:r>
          </w:p>
        </w:tc>
      </w:tr>
    </w:tbl>
    <w:p w:rsidR="00DD4B8B" w:rsidRDefault="00DD4B8B">
      <w:pPr>
        <w:spacing w:before="0" w:after="0"/>
      </w:pPr>
    </w:p>
    <w:p w:rsidR="00DD4B8B" w:rsidRDefault="00DD4B8B" w:rsidP="00DD4B8B">
      <w:r>
        <w:br w:type="page"/>
      </w:r>
    </w:p>
    <w:p w:rsidR="00DD4B8B" w:rsidRPr="006F6824" w:rsidRDefault="00DD4B8B" w:rsidP="00A4653B">
      <w:pPr>
        <w:pStyle w:val="berschrift1"/>
        <w:rPr>
          <w:rStyle w:val="KopfzeileZchn"/>
        </w:rPr>
      </w:pPr>
      <w:bookmarkStart w:id="37" w:name="_Ref458598386"/>
      <w:bookmarkStart w:id="38" w:name="_Toc458599362"/>
      <w:r>
        <w:rPr>
          <w:rStyle w:val="KopfzeileZchn"/>
        </w:rPr>
        <w:lastRenderedPageBreak/>
        <w:t xml:space="preserve">Kundenerfassung </w:t>
      </w:r>
      <w:r w:rsidR="00056F65">
        <w:rPr>
          <w:rStyle w:val="KopfzeileZchn"/>
        </w:rPr>
        <w:t>(Teil 1)</w:t>
      </w:r>
      <w:r>
        <w:rPr>
          <w:rStyle w:val="KopfzeileZchn"/>
        </w:rPr>
        <w:tab/>
        <w:t>(</w:t>
      </w:r>
      <w:r w:rsidR="00226047">
        <w:rPr>
          <w:rStyle w:val="KopfzeileZchn"/>
        </w:rPr>
        <w:t>Kap 11</w:t>
      </w:r>
      <w:r w:rsidRPr="006F6824">
        <w:rPr>
          <w:rStyle w:val="KopfzeileZchn"/>
        </w:rPr>
        <w:t>)</w:t>
      </w:r>
      <w:bookmarkEnd w:id="37"/>
      <w:bookmarkEnd w:id="3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DD4B8B" w:rsidRPr="00DC4448" w:rsidTr="00056F65">
        <w:trPr>
          <w:cantSplit/>
          <w:trHeight w:val="267"/>
        </w:trPr>
        <w:tc>
          <w:tcPr>
            <w:tcW w:w="984" w:type="pct"/>
            <w:shd w:val="clear" w:color="auto" w:fill="FFF3F3"/>
            <w:vAlign w:val="center"/>
          </w:tcPr>
          <w:p w:rsidR="00DD4B8B" w:rsidRPr="00CF2988" w:rsidRDefault="00DD4B8B" w:rsidP="004C1BBF">
            <w:pPr>
              <w:rPr>
                <w:b/>
              </w:rPr>
            </w:pPr>
            <w:r>
              <w:rPr>
                <w:b/>
              </w:rPr>
              <w:t>er</w:t>
            </w:r>
            <w:r w:rsidRPr="00CF2988">
              <w:rPr>
                <w:b/>
              </w:rPr>
              <w:t>wünschtes</w:t>
            </w:r>
            <w:r>
              <w:rPr>
                <w:b/>
              </w:rPr>
              <w:br/>
            </w:r>
            <w:r w:rsidRPr="00CF2988">
              <w:rPr>
                <w:b/>
              </w:rPr>
              <w:t>Ergebnis</w:t>
            </w:r>
          </w:p>
        </w:tc>
        <w:tc>
          <w:tcPr>
            <w:tcW w:w="4016" w:type="pct"/>
            <w:vAlign w:val="center"/>
          </w:tcPr>
          <w:p w:rsidR="00DD4B8B" w:rsidRPr="00574147" w:rsidRDefault="00056F65" w:rsidP="00056F65">
            <w:r>
              <w:t>Sie können</w:t>
            </w:r>
            <w:r w:rsidR="00DD4B8B">
              <w:t xml:space="preserve"> Vorgaben</w:t>
            </w:r>
            <w:r>
              <w:t xml:space="preserve"> für eine</w:t>
            </w:r>
            <w:r w:rsidR="00DD4B8B">
              <w:t xml:space="preserve"> </w:t>
            </w:r>
            <w:r>
              <w:t>fertige</w:t>
            </w:r>
            <w:r w:rsidR="00DD4B8B">
              <w:t xml:space="preserve"> Lösung</w:t>
            </w:r>
            <w:r>
              <w:t xml:space="preserve"> erstellen</w:t>
            </w:r>
            <w:r w:rsidR="00DD4B8B">
              <w:t>.</w:t>
            </w:r>
          </w:p>
        </w:tc>
      </w:tr>
      <w:tr w:rsidR="00DD4B8B" w:rsidRPr="00DC4448" w:rsidTr="004C1BBF">
        <w:trPr>
          <w:cantSplit/>
          <w:trHeight w:val="426"/>
        </w:trPr>
        <w:tc>
          <w:tcPr>
            <w:tcW w:w="984" w:type="pct"/>
            <w:shd w:val="clear" w:color="auto" w:fill="FFF3F3"/>
            <w:vAlign w:val="center"/>
          </w:tcPr>
          <w:p w:rsidR="00DD4B8B" w:rsidRDefault="00DD4B8B" w:rsidP="004C1BBF">
            <w:pPr>
              <w:rPr>
                <w:b/>
              </w:rPr>
            </w:pPr>
            <w:r>
              <w:rPr>
                <w:b/>
              </w:rPr>
              <w:t>Aufgabentyp</w:t>
            </w:r>
          </w:p>
        </w:tc>
        <w:tc>
          <w:tcPr>
            <w:tcW w:w="4016" w:type="pct"/>
            <w:vAlign w:val="center"/>
          </w:tcPr>
          <w:p w:rsidR="00DD4B8B" w:rsidRPr="00372F9B" w:rsidRDefault="00056F65" w:rsidP="004C1BBF">
            <w:r>
              <w:t>Anwendungsaufgabe</w:t>
            </w:r>
          </w:p>
        </w:tc>
      </w:tr>
      <w:tr w:rsidR="00DD4B8B"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DD4B8B" w:rsidRPr="00CF2988" w:rsidRDefault="00DD4B8B"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DD4B8B" w:rsidRPr="001D3146" w:rsidRDefault="00DD4B8B" w:rsidP="004C1BBF">
            <w:pPr>
              <w:pStyle w:val="Aufzhlungszeichen"/>
              <w:numPr>
                <w:ilvl w:val="0"/>
                <w:numId w:val="0"/>
              </w:numPr>
              <w:rPr>
                <w:rFonts w:cs="Arial"/>
              </w:rPr>
            </w:pPr>
            <w:r>
              <w:rPr>
                <w:rFonts w:cs="Arial"/>
              </w:rPr>
              <w:t>45 Min.</w:t>
            </w:r>
          </w:p>
        </w:tc>
      </w:tr>
      <w:tr w:rsidR="00DD4B8B" w:rsidRPr="005361D9" w:rsidTr="00056F65">
        <w:trPr>
          <w:cantSplit/>
          <w:trHeight w:val="2526"/>
        </w:trPr>
        <w:tc>
          <w:tcPr>
            <w:tcW w:w="984" w:type="pct"/>
            <w:shd w:val="clear" w:color="auto" w:fill="FFF3F3"/>
            <w:vAlign w:val="center"/>
          </w:tcPr>
          <w:p w:rsidR="00DD4B8B" w:rsidRPr="00CF2988" w:rsidRDefault="00DD4B8B" w:rsidP="004C1BBF">
            <w:pPr>
              <w:rPr>
                <w:b/>
              </w:rPr>
            </w:pPr>
            <w:r w:rsidRPr="00CF2988">
              <w:rPr>
                <w:b/>
              </w:rPr>
              <w:t>Ausgangslage</w:t>
            </w:r>
          </w:p>
        </w:tc>
        <w:tc>
          <w:tcPr>
            <w:tcW w:w="4016" w:type="pct"/>
            <w:vAlign w:val="center"/>
          </w:tcPr>
          <w:p w:rsidR="00DD4B8B" w:rsidRDefault="00DD4B8B" w:rsidP="00DD4B8B">
            <w:r>
              <w:t>Nach der ersten Projektsitzung wurde beschlossen, dass das interaktive Formular der Kundenerfassung folgende Attribute erfüllen soll.</w:t>
            </w:r>
          </w:p>
          <w:p w:rsidR="00DD4B8B" w:rsidRDefault="00DD4B8B" w:rsidP="00DD4B8B">
            <w:pPr>
              <w:pStyle w:val="Aufzhlungszeichen"/>
              <w:tabs>
                <w:tab w:val="clear" w:pos="227"/>
                <w:tab w:val="left" w:pos="170"/>
              </w:tabs>
              <w:spacing w:before="0"/>
              <w:ind w:left="170" w:hanging="170"/>
            </w:pPr>
            <w:r>
              <w:t xml:space="preserve">Technologie Serverseitig PHP &amp; </w:t>
            </w:r>
            <w:proofErr w:type="spellStart"/>
            <w:r>
              <w:t>MySql</w:t>
            </w:r>
            <w:proofErr w:type="spellEnd"/>
          </w:p>
          <w:p w:rsidR="00DD4B8B" w:rsidRDefault="00DD4B8B" w:rsidP="00DD4B8B">
            <w:pPr>
              <w:pStyle w:val="Aufzhlungszeichen"/>
              <w:tabs>
                <w:tab w:val="clear" w:pos="227"/>
                <w:tab w:val="left" w:pos="170"/>
              </w:tabs>
              <w:spacing w:before="0"/>
              <w:ind w:left="170" w:hanging="170"/>
            </w:pPr>
            <w:r>
              <w:t>Funktionalität der Web-Applikation mittels Session-Handling</w:t>
            </w:r>
          </w:p>
          <w:p w:rsidR="00DD4B8B" w:rsidRDefault="00DD4B8B" w:rsidP="00DD4B8B">
            <w:pPr>
              <w:pStyle w:val="Aufzhlungszeichen"/>
              <w:tabs>
                <w:tab w:val="clear" w:pos="227"/>
                <w:tab w:val="left" w:pos="170"/>
              </w:tabs>
              <w:spacing w:before="0"/>
              <w:ind w:left="170" w:hanging="170"/>
            </w:pPr>
            <w:r>
              <w:t>Serverseitige Formularüberprüfung</w:t>
            </w:r>
          </w:p>
          <w:p w:rsidR="00DD4B8B" w:rsidRDefault="00DD4B8B" w:rsidP="00DD4B8B">
            <w:pPr>
              <w:pStyle w:val="Aufzhlungszeichen"/>
              <w:tabs>
                <w:tab w:val="clear" w:pos="227"/>
                <w:tab w:val="left" w:pos="170"/>
              </w:tabs>
              <w:spacing w:before="0"/>
              <w:ind w:left="170" w:hanging="170"/>
            </w:pPr>
            <w:r>
              <w:t>Starke Verschlüsselung der Passwörter in der Datenbank</w:t>
            </w:r>
          </w:p>
          <w:p w:rsidR="00DD4B8B" w:rsidRDefault="00DD4B8B" w:rsidP="00DD4B8B">
            <w:pPr>
              <w:pStyle w:val="Aufzhlungszeichen"/>
              <w:tabs>
                <w:tab w:val="clear" w:pos="227"/>
                <w:tab w:val="left" w:pos="170"/>
              </w:tabs>
              <w:spacing w:before="0"/>
              <w:ind w:left="170" w:hanging="170"/>
            </w:pPr>
            <w:r>
              <w:t>Sichere Übergabe der Formulardaten</w:t>
            </w:r>
          </w:p>
          <w:p w:rsidR="00DD4B8B" w:rsidRPr="00DD4B8B" w:rsidRDefault="00DD4B8B" w:rsidP="004C1BBF">
            <w:pPr>
              <w:pStyle w:val="Aufzhlungszeichen"/>
              <w:tabs>
                <w:tab w:val="clear" w:pos="227"/>
                <w:tab w:val="left" w:pos="170"/>
              </w:tabs>
              <w:spacing w:before="0"/>
              <w:ind w:left="170" w:hanging="170"/>
              <w:rPr>
                <w:lang w:val="en-US"/>
              </w:rPr>
            </w:pPr>
            <w:r w:rsidRPr="006300BE">
              <w:rPr>
                <w:lang w:val="en-US"/>
              </w:rPr>
              <w:t xml:space="preserve">Schutz </w:t>
            </w:r>
            <w:proofErr w:type="spellStart"/>
            <w:r w:rsidRPr="006300BE">
              <w:rPr>
                <w:lang w:val="en-US"/>
              </w:rPr>
              <w:t>gegen</w:t>
            </w:r>
            <w:proofErr w:type="spellEnd"/>
            <w:r w:rsidRPr="006300BE">
              <w:rPr>
                <w:lang w:val="en-US"/>
              </w:rPr>
              <w:t xml:space="preserve"> Cross-</w:t>
            </w:r>
            <w:proofErr w:type="spellStart"/>
            <w:r w:rsidRPr="006300BE">
              <w:rPr>
                <w:lang w:val="en-US"/>
              </w:rPr>
              <w:t>SiteScripting</w:t>
            </w:r>
            <w:proofErr w:type="spellEnd"/>
            <w:r w:rsidRPr="006300BE">
              <w:rPr>
                <w:lang w:val="en-US"/>
              </w:rPr>
              <w:t xml:space="preserve">, </w:t>
            </w:r>
            <w:proofErr w:type="spellStart"/>
            <w:r w:rsidRPr="006300BE">
              <w:rPr>
                <w:lang w:val="en-US"/>
              </w:rPr>
              <w:t>Skrip</w:t>
            </w:r>
            <w:proofErr w:type="spellEnd"/>
            <w:r w:rsidRPr="006300BE">
              <w:rPr>
                <w:lang w:val="en-US"/>
              </w:rPr>
              <w:t>-Injection und Session-Hijacking</w:t>
            </w:r>
          </w:p>
        </w:tc>
      </w:tr>
      <w:tr w:rsidR="00DD4B8B" w:rsidRPr="00DC4448" w:rsidTr="00056F65">
        <w:trPr>
          <w:cantSplit/>
          <w:trHeight w:val="2831"/>
        </w:trPr>
        <w:tc>
          <w:tcPr>
            <w:tcW w:w="984" w:type="pct"/>
            <w:shd w:val="clear" w:color="auto" w:fill="FFF3F3"/>
            <w:vAlign w:val="center"/>
          </w:tcPr>
          <w:p w:rsidR="00DD4B8B" w:rsidRPr="00CF2988" w:rsidRDefault="00DD4B8B" w:rsidP="004C1BBF">
            <w:pPr>
              <w:rPr>
                <w:b/>
              </w:rPr>
            </w:pPr>
            <w:r w:rsidRPr="00CF2988">
              <w:rPr>
                <w:b/>
              </w:rPr>
              <w:t>Aufgabe</w:t>
            </w:r>
          </w:p>
        </w:tc>
        <w:tc>
          <w:tcPr>
            <w:tcW w:w="4016" w:type="pct"/>
            <w:vAlign w:val="center"/>
          </w:tcPr>
          <w:p w:rsidR="00056F65" w:rsidRDefault="00DD4B8B" w:rsidP="00DD4B8B">
            <w:pPr>
              <w:pStyle w:val="Aufzhlungszeichen"/>
              <w:tabs>
                <w:tab w:val="clear" w:pos="227"/>
                <w:tab w:val="left" w:pos="170"/>
              </w:tabs>
              <w:spacing w:before="0"/>
              <w:ind w:left="170" w:hanging="170"/>
            </w:pPr>
            <w:r>
              <w:t xml:space="preserve">Eröffnen Sie in </w:t>
            </w:r>
            <w:r w:rsidR="00056F65">
              <w:t>ihrem Server</w:t>
            </w:r>
            <w:r>
              <w:t xml:space="preserve"> </w:t>
            </w:r>
            <w:r w:rsidR="00056F65">
              <w:t xml:space="preserve">das Projekt </w:t>
            </w:r>
            <w:proofErr w:type="spellStart"/>
            <w:r w:rsidR="00056F65" w:rsidRPr="00056F65">
              <w:rPr>
                <w:b/>
                <w:i/>
              </w:rPr>
              <w:t>kundenerfassung</w:t>
            </w:r>
            <w:proofErr w:type="spellEnd"/>
            <w:r>
              <w:t xml:space="preserve">. </w:t>
            </w:r>
          </w:p>
          <w:p w:rsidR="00056F65" w:rsidRDefault="00056F65" w:rsidP="00DD4B8B">
            <w:pPr>
              <w:pStyle w:val="Aufzhlungszeichen"/>
              <w:tabs>
                <w:tab w:val="clear" w:pos="227"/>
                <w:tab w:val="left" w:pos="170"/>
              </w:tabs>
              <w:spacing w:before="0"/>
              <w:ind w:left="170" w:hanging="170"/>
            </w:pPr>
            <w:r>
              <w:t>E</w:t>
            </w:r>
            <w:r w:rsidR="00DD4B8B">
              <w:t xml:space="preserve">rstellen Sie die </w:t>
            </w:r>
            <w:proofErr w:type="spellStart"/>
            <w:r w:rsidR="00DD4B8B">
              <w:t>MySql</w:t>
            </w:r>
            <w:proofErr w:type="spellEnd"/>
            <w:r w:rsidR="00DD4B8B">
              <w:t xml:space="preserve"> Datenbank </w:t>
            </w:r>
            <w:proofErr w:type="spellStart"/>
            <w:r w:rsidR="00DD4B8B" w:rsidRPr="00056F65">
              <w:rPr>
                <w:b/>
                <w:i/>
              </w:rPr>
              <w:t>anmeldung</w:t>
            </w:r>
            <w:proofErr w:type="spellEnd"/>
            <w:r w:rsidR="00DD4B8B">
              <w:t>.</w:t>
            </w:r>
          </w:p>
          <w:p w:rsidR="00DD4B8B" w:rsidRDefault="00056F65" w:rsidP="00DD4B8B">
            <w:pPr>
              <w:pStyle w:val="Aufzhlungszeichen"/>
              <w:tabs>
                <w:tab w:val="clear" w:pos="227"/>
                <w:tab w:val="left" w:pos="170"/>
              </w:tabs>
              <w:spacing w:before="0"/>
              <w:ind w:left="170" w:hanging="170"/>
            </w:pPr>
            <w:r>
              <w:t xml:space="preserve">In der Tabelle </w:t>
            </w:r>
            <w:proofErr w:type="spellStart"/>
            <w:r w:rsidR="00DD4B8B" w:rsidRPr="00056F65">
              <w:rPr>
                <w:b/>
                <w:i/>
              </w:rPr>
              <w:t>login</w:t>
            </w:r>
            <w:proofErr w:type="spellEnd"/>
            <w:r>
              <w:t xml:space="preserve"> erstellen Sie die Spalten </w:t>
            </w:r>
            <w:proofErr w:type="spellStart"/>
            <w:r w:rsidR="00DD4B8B" w:rsidRPr="00056F65">
              <w:rPr>
                <w:b/>
                <w:i/>
              </w:rPr>
              <w:t>id</w:t>
            </w:r>
            <w:proofErr w:type="spellEnd"/>
            <w:r w:rsidR="00DD4B8B" w:rsidRPr="00056F65">
              <w:rPr>
                <w:b/>
                <w:i/>
              </w:rPr>
              <w:t xml:space="preserve">, </w:t>
            </w:r>
            <w:proofErr w:type="spellStart"/>
            <w:r w:rsidR="00DD4B8B" w:rsidRPr="00056F65">
              <w:rPr>
                <w:b/>
                <w:i/>
              </w:rPr>
              <w:t>username</w:t>
            </w:r>
            <w:proofErr w:type="spellEnd"/>
            <w:r w:rsidR="00DD4B8B" w:rsidRPr="00056F65">
              <w:rPr>
                <w:b/>
                <w:i/>
              </w:rPr>
              <w:t xml:space="preserve">, </w:t>
            </w:r>
            <w:proofErr w:type="spellStart"/>
            <w:r w:rsidR="00DD4B8B" w:rsidRPr="00056F65">
              <w:rPr>
                <w:b/>
                <w:i/>
              </w:rPr>
              <w:t>passwort</w:t>
            </w:r>
            <w:proofErr w:type="spellEnd"/>
            <w:r>
              <w:rPr>
                <w:b/>
                <w:i/>
              </w:rPr>
              <w:t>,</w:t>
            </w:r>
            <w:r w:rsidR="00DD4B8B" w:rsidRPr="00056F65">
              <w:rPr>
                <w:b/>
                <w:i/>
              </w:rPr>
              <w:t xml:space="preserve"> </w:t>
            </w:r>
            <w:r w:rsidRPr="00056F65">
              <w:rPr>
                <w:b/>
                <w:i/>
              </w:rPr>
              <w:t>email</w:t>
            </w:r>
            <w:r w:rsidR="00DD4B8B">
              <w:t>.</w:t>
            </w:r>
          </w:p>
          <w:p w:rsidR="00DD4B8B" w:rsidRDefault="00DD4B8B" w:rsidP="00056F65">
            <w:pPr>
              <w:pStyle w:val="Aufzhlungszeichen"/>
              <w:tabs>
                <w:tab w:val="clear" w:pos="227"/>
                <w:tab w:val="left" w:pos="170"/>
              </w:tabs>
              <w:spacing w:before="0"/>
              <w:ind w:left="170" w:hanging="170"/>
            </w:pPr>
            <w:r>
              <w:t>Verschaffen Sie sich einen Überblick über die erhaltenen Unterlagen. Erstellen Sie die erste Formular</w:t>
            </w:r>
            <w:r w:rsidR="00056F65">
              <w:t xml:space="preserve">seite </w:t>
            </w:r>
            <w:proofErr w:type="spellStart"/>
            <w:r w:rsidR="00056F65" w:rsidRPr="00056F65">
              <w:rPr>
                <w:b/>
                <w:i/>
              </w:rPr>
              <w:t>anmeldung.php</w:t>
            </w:r>
            <w:proofErr w:type="spellEnd"/>
            <w:r>
              <w:t xml:space="preserve"> und einen Ordner </w:t>
            </w:r>
            <w:proofErr w:type="spellStart"/>
            <w:r w:rsidR="00056F65" w:rsidRPr="00056F65">
              <w:rPr>
                <w:b/>
                <w:i/>
              </w:rPr>
              <w:t>inc</w:t>
            </w:r>
            <w:proofErr w:type="spellEnd"/>
            <w:r>
              <w:t xml:space="preserve"> im Projekt-</w:t>
            </w:r>
            <w:proofErr w:type="spellStart"/>
            <w:r>
              <w:t>Rootverzeichnis</w:t>
            </w:r>
            <w:proofErr w:type="spellEnd"/>
            <w:r>
              <w:t>.</w:t>
            </w:r>
          </w:p>
          <w:p w:rsidR="00056F65" w:rsidRDefault="00056F65" w:rsidP="00056F65">
            <w:pPr>
              <w:pStyle w:val="Aufzhlungszeichen"/>
              <w:tabs>
                <w:tab w:val="clear" w:pos="227"/>
                <w:tab w:val="left" w:pos="170"/>
              </w:tabs>
              <w:spacing w:before="0"/>
              <w:ind w:left="170" w:hanging="170"/>
            </w:pPr>
            <w:r>
              <w:t>Testen Sie die Clientlösung</w:t>
            </w:r>
          </w:p>
          <w:p w:rsidR="00056F65" w:rsidRDefault="00056F65" w:rsidP="00056F65">
            <w:pPr>
              <w:pStyle w:val="Aufzhlungszeichen"/>
              <w:tabs>
                <w:tab w:val="clear" w:pos="227"/>
                <w:tab w:val="left" w:pos="170"/>
              </w:tabs>
              <w:spacing w:before="0"/>
              <w:ind w:left="170" w:hanging="170"/>
            </w:pPr>
            <w:r>
              <w:t xml:space="preserve">Lagern Sie den Header und den </w:t>
            </w:r>
            <w:proofErr w:type="spellStart"/>
            <w:r>
              <w:t>Footer</w:t>
            </w:r>
            <w:proofErr w:type="spellEnd"/>
            <w:r>
              <w:t xml:space="preserve"> der Dateien in den </w:t>
            </w:r>
            <w:proofErr w:type="spellStart"/>
            <w:r>
              <w:t>inc</w:t>
            </w:r>
            <w:proofErr w:type="spellEnd"/>
            <w:r>
              <w:t xml:space="preserve"> Ordner aus.</w:t>
            </w:r>
          </w:p>
          <w:p w:rsidR="00056F65" w:rsidRPr="00DC4448" w:rsidRDefault="00056F65" w:rsidP="00056F65">
            <w:pPr>
              <w:pStyle w:val="Aufzhlungszeichen"/>
              <w:tabs>
                <w:tab w:val="clear" w:pos="227"/>
                <w:tab w:val="left" w:pos="170"/>
              </w:tabs>
              <w:spacing w:before="0"/>
              <w:ind w:left="170" w:hanging="170"/>
            </w:pPr>
            <w:r>
              <w:t>Verschieben Sie allfällige CSS Angaben im Header in die benutzte CSS-Datei (Verzeichnis „</w:t>
            </w:r>
            <w:proofErr w:type="spellStart"/>
            <w:r>
              <w:t>css</w:t>
            </w:r>
            <w:proofErr w:type="spellEnd"/>
            <w:r>
              <w:t>“).</w:t>
            </w:r>
          </w:p>
        </w:tc>
      </w:tr>
      <w:tr w:rsidR="00DD4B8B" w:rsidRPr="00DC4448" w:rsidTr="004C1BBF">
        <w:trPr>
          <w:cantSplit/>
        </w:trPr>
        <w:tc>
          <w:tcPr>
            <w:tcW w:w="984" w:type="pct"/>
            <w:shd w:val="clear" w:color="auto" w:fill="FFF3F3"/>
            <w:vAlign w:val="center"/>
          </w:tcPr>
          <w:p w:rsidR="00DD4B8B" w:rsidRPr="00CF2988" w:rsidRDefault="00DD4B8B" w:rsidP="004C1BBF">
            <w:pPr>
              <w:rPr>
                <w:b/>
              </w:rPr>
            </w:pPr>
            <w:r>
              <w:rPr>
                <w:b/>
              </w:rPr>
              <w:t>Hinweis</w:t>
            </w:r>
            <w:r>
              <w:rPr>
                <w:b/>
              </w:rPr>
              <w:br/>
              <w:t>Hilfsmittel</w:t>
            </w:r>
          </w:p>
        </w:tc>
        <w:tc>
          <w:tcPr>
            <w:tcW w:w="4016" w:type="pct"/>
            <w:vAlign w:val="center"/>
          </w:tcPr>
          <w:p w:rsidR="00DD4B8B" w:rsidRPr="00DC4448" w:rsidRDefault="00056F65" w:rsidP="00056F65">
            <w:r>
              <w:t>---</w:t>
            </w:r>
          </w:p>
        </w:tc>
      </w:tr>
      <w:tr w:rsidR="00DD4B8B" w:rsidRPr="00DC4448" w:rsidTr="00056F65">
        <w:trPr>
          <w:cantSplit/>
          <w:trHeight w:val="683"/>
        </w:trPr>
        <w:tc>
          <w:tcPr>
            <w:tcW w:w="984" w:type="pct"/>
            <w:shd w:val="clear" w:color="auto" w:fill="FFF3F3"/>
            <w:vAlign w:val="center"/>
          </w:tcPr>
          <w:p w:rsidR="00DD4B8B" w:rsidRPr="00CF2988" w:rsidRDefault="00DD4B8B" w:rsidP="004C1BBF">
            <w:pPr>
              <w:rPr>
                <w:b/>
              </w:rPr>
            </w:pPr>
            <w:r w:rsidRPr="00CF2988">
              <w:rPr>
                <w:b/>
              </w:rPr>
              <w:t>Ergebnis</w:t>
            </w:r>
          </w:p>
        </w:tc>
        <w:tc>
          <w:tcPr>
            <w:tcW w:w="4016" w:type="pct"/>
            <w:vAlign w:val="center"/>
          </w:tcPr>
          <w:p w:rsidR="00DD4B8B" w:rsidRPr="00206298" w:rsidRDefault="00DD4B8B" w:rsidP="00DD4B8B">
            <w:pPr>
              <w:pStyle w:val="Aufzhlungszeichen"/>
            </w:pPr>
            <w:r>
              <w:t xml:space="preserve">Die erstellte Datei </w:t>
            </w:r>
            <w:proofErr w:type="spellStart"/>
            <w:r w:rsidRPr="00056F65">
              <w:rPr>
                <w:b/>
                <w:i/>
              </w:rPr>
              <w:t>anmeldung.php</w:t>
            </w:r>
            <w:proofErr w:type="spellEnd"/>
            <w:r w:rsidR="00056F65">
              <w:t xml:space="preserve"> im Verzeichnis </w:t>
            </w:r>
            <w:proofErr w:type="spellStart"/>
            <w:r w:rsidR="00056F65" w:rsidRPr="00056F65">
              <w:rPr>
                <w:b/>
                <w:i/>
              </w:rPr>
              <w:t>kundenerfassung</w:t>
            </w:r>
            <w:proofErr w:type="spellEnd"/>
            <w:r>
              <w:t xml:space="preserve"> inkl. den nötigen Unterverzeichnissen und deren Dateien.</w:t>
            </w:r>
          </w:p>
        </w:tc>
      </w:tr>
    </w:tbl>
    <w:p w:rsidR="00DD4B8B" w:rsidRDefault="00DD4B8B">
      <w:pPr>
        <w:spacing w:before="0" w:after="0"/>
      </w:pPr>
    </w:p>
    <w:p w:rsidR="00DD4B8B" w:rsidRDefault="00DD4B8B" w:rsidP="00DD4B8B">
      <w:r>
        <w:br w:type="page"/>
      </w:r>
    </w:p>
    <w:p w:rsidR="00056F65" w:rsidRPr="006F6824" w:rsidRDefault="00056F65" w:rsidP="00A4653B">
      <w:pPr>
        <w:pStyle w:val="berschrift1"/>
        <w:rPr>
          <w:rStyle w:val="KopfzeileZchn"/>
        </w:rPr>
      </w:pPr>
      <w:bookmarkStart w:id="39" w:name="_Toc458599363"/>
      <w:r>
        <w:rPr>
          <w:rStyle w:val="KopfzeileZchn"/>
        </w:rPr>
        <w:lastRenderedPageBreak/>
        <w:t>Kundenerfassung (Teil 2)</w:t>
      </w:r>
      <w:r>
        <w:rPr>
          <w:rStyle w:val="KopfzeileZchn"/>
        </w:rPr>
        <w:tab/>
        <w:t>(Kap 11</w:t>
      </w:r>
      <w:r w:rsidRPr="006F6824">
        <w:rPr>
          <w:rStyle w:val="KopfzeileZchn"/>
        </w:rPr>
        <w:t>)</w:t>
      </w:r>
      <w:bookmarkEnd w:id="3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DD4B8B" w:rsidRPr="00DC4448" w:rsidTr="00A8145E">
        <w:trPr>
          <w:cantSplit/>
          <w:trHeight w:val="409"/>
        </w:trPr>
        <w:tc>
          <w:tcPr>
            <w:tcW w:w="984" w:type="pct"/>
            <w:shd w:val="clear" w:color="auto" w:fill="FFF3F3"/>
            <w:vAlign w:val="center"/>
          </w:tcPr>
          <w:p w:rsidR="00DD4B8B" w:rsidRPr="00CF2988" w:rsidRDefault="00DD4B8B" w:rsidP="004C1BBF">
            <w:pPr>
              <w:rPr>
                <w:b/>
              </w:rPr>
            </w:pPr>
            <w:r>
              <w:rPr>
                <w:b/>
              </w:rPr>
              <w:t>er</w:t>
            </w:r>
            <w:r w:rsidRPr="00CF2988">
              <w:rPr>
                <w:b/>
              </w:rPr>
              <w:t>wünschtes</w:t>
            </w:r>
            <w:r>
              <w:rPr>
                <w:b/>
              </w:rPr>
              <w:br/>
            </w:r>
            <w:r w:rsidRPr="00CF2988">
              <w:rPr>
                <w:b/>
              </w:rPr>
              <w:t>Ergebnis</w:t>
            </w:r>
          </w:p>
        </w:tc>
        <w:tc>
          <w:tcPr>
            <w:tcW w:w="4016" w:type="pct"/>
            <w:vAlign w:val="center"/>
          </w:tcPr>
          <w:p w:rsidR="00DD4B8B" w:rsidRPr="00574147" w:rsidRDefault="00A8145E" w:rsidP="004C1BBF">
            <w:r>
              <w:t>Sie können Vorgaben für eine fertige Lösung erstellen.</w:t>
            </w:r>
          </w:p>
        </w:tc>
      </w:tr>
      <w:tr w:rsidR="00DD4B8B" w:rsidRPr="00DC4448" w:rsidTr="004C1BBF">
        <w:trPr>
          <w:cantSplit/>
          <w:trHeight w:val="426"/>
        </w:trPr>
        <w:tc>
          <w:tcPr>
            <w:tcW w:w="984" w:type="pct"/>
            <w:shd w:val="clear" w:color="auto" w:fill="FFF3F3"/>
            <w:vAlign w:val="center"/>
          </w:tcPr>
          <w:p w:rsidR="00DD4B8B" w:rsidRDefault="00DD4B8B" w:rsidP="004C1BBF">
            <w:pPr>
              <w:rPr>
                <w:b/>
              </w:rPr>
            </w:pPr>
            <w:r>
              <w:rPr>
                <w:b/>
              </w:rPr>
              <w:t>Aufgabentyp</w:t>
            </w:r>
          </w:p>
        </w:tc>
        <w:tc>
          <w:tcPr>
            <w:tcW w:w="4016" w:type="pct"/>
            <w:vAlign w:val="center"/>
          </w:tcPr>
          <w:p w:rsidR="00DD4B8B" w:rsidRPr="00372F9B" w:rsidRDefault="00A8145E" w:rsidP="004C1BBF">
            <w:r>
              <w:t>Anwendungsaufgabe</w:t>
            </w:r>
          </w:p>
        </w:tc>
      </w:tr>
      <w:tr w:rsidR="00DD4B8B"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DD4B8B" w:rsidRPr="00CF2988" w:rsidRDefault="00DD4B8B"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DD4B8B" w:rsidRPr="001D3146" w:rsidRDefault="00DD4B8B" w:rsidP="004C1BBF">
            <w:pPr>
              <w:pStyle w:val="Aufzhlungszeichen"/>
              <w:numPr>
                <w:ilvl w:val="0"/>
                <w:numId w:val="0"/>
              </w:numPr>
              <w:rPr>
                <w:rFonts w:cs="Arial"/>
              </w:rPr>
            </w:pPr>
            <w:r>
              <w:rPr>
                <w:rFonts w:cs="Arial"/>
              </w:rPr>
              <w:t>60 Min.</w:t>
            </w:r>
          </w:p>
        </w:tc>
      </w:tr>
      <w:tr w:rsidR="00DD4B8B" w:rsidRPr="00DD4B8B" w:rsidTr="004C1BBF">
        <w:trPr>
          <w:cantSplit/>
          <w:trHeight w:val="383"/>
        </w:trPr>
        <w:tc>
          <w:tcPr>
            <w:tcW w:w="984" w:type="pct"/>
            <w:shd w:val="clear" w:color="auto" w:fill="FFF3F3"/>
            <w:vAlign w:val="center"/>
          </w:tcPr>
          <w:p w:rsidR="00DD4B8B" w:rsidRPr="00CF2988" w:rsidRDefault="00DD4B8B" w:rsidP="004C1BBF">
            <w:pPr>
              <w:rPr>
                <w:b/>
              </w:rPr>
            </w:pPr>
            <w:r w:rsidRPr="00CF2988">
              <w:rPr>
                <w:b/>
              </w:rPr>
              <w:t>Ausgangslage</w:t>
            </w:r>
          </w:p>
        </w:tc>
        <w:tc>
          <w:tcPr>
            <w:tcW w:w="4016" w:type="pct"/>
            <w:vAlign w:val="center"/>
          </w:tcPr>
          <w:p w:rsidR="00DD4B8B" w:rsidRPr="00DD4B8B" w:rsidRDefault="00DD4B8B" w:rsidP="00A8145E">
            <w:r>
              <w:t xml:space="preserve">Die Ausgangslage ist dieselbe wie in Aufgabe </w:t>
            </w:r>
            <w:r w:rsidR="00A8145E">
              <w:fldChar w:fldCharType="begin"/>
            </w:r>
            <w:r w:rsidR="00A8145E">
              <w:instrText xml:space="preserve"> REF _Ref458598386 \r \h </w:instrText>
            </w:r>
            <w:r w:rsidR="00A8145E">
              <w:fldChar w:fldCharType="separate"/>
            </w:r>
            <w:r w:rsidR="00A8145E">
              <w:t>32</w:t>
            </w:r>
            <w:r w:rsidR="00A8145E">
              <w:fldChar w:fldCharType="end"/>
            </w:r>
          </w:p>
        </w:tc>
      </w:tr>
      <w:tr w:rsidR="00DD4B8B" w:rsidRPr="00DC4448" w:rsidTr="00A8145E">
        <w:trPr>
          <w:cantSplit/>
          <w:trHeight w:val="2134"/>
        </w:trPr>
        <w:tc>
          <w:tcPr>
            <w:tcW w:w="984" w:type="pct"/>
            <w:shd w:val="clear" w:color="auto" w:fill="FFF3F3"/>
            <w:vAlign w:val="center"/>
          </w:tcPr>
          <w:p w:rsidR="00DD4B8B" w:rsidRPr="00CF2988" w:rsidRDefault="00DD4B8B" w:rsidP="004C1BBF">
            <w:pPr>
              <w:rPr>
                <w:b/>
              </w:rPr>
            </w:pPr>
            <w:r w:rsidRPr="00CF2988">
              <w:rPr>
                <w:b/>
              </w:rPr>
              <w:t>Aufgabe</w:t>
            </w:r>
          </w:p>
        </w:tc>
        <w:tc>
          <w:tcPr>
            <w:tcW w:w="4016" w:type="pct"/>
            <w:vAlign w:val="center"/>
          </w:tcPr>
          <w:p w:rsidR="00A8145E" w:rsidRDefault="00DD4B8B" w:rsidP="00A8145E">
            <w:pPr>
              <w:pStyle w:val="Aufzhlungszeichen"/>
              <w:tabs>
                <w:tab w:val="clear" w:pos="227"/>
                <w:tab w:val="left" w:pos="170"/>
              </w:tabs>
              <w:spacing w:before="0"/>
              <w:ind w:left="170" w:hanging="170"/>
            </w:pPr>
            <w:r>
              <w:t xml:space="preserve">Erstellen Sie die zweite Seite der Kundenerfassung. Speichern Sie die Seite </w:t>
            </w:r>
            <w:r w:rsidR="00A8145E">
              <w:t>im</w:t>
            </w:r>
            <w:r>
              <w:t xml:space="preserve"> </w:t>
            </w:r>
            <w:r w:rsidR="00A8145E">
              <w:t xml:space="preserve">Verzeichnis </w:t>
            </w:r>
            <w:proofErr w:type="spellStart"/>
            <w:r w:rsidR="00A8145E" w:rsidRPr="00A8145E">
              <w:rPr>
                <w:b/>
                <w:i/>
              </w:rPr>
              <w:t>kundenerfassung</w:t>
            </w:r>
            <w:proofErr w:type="spellEnd"/>
            <w:r>
              <w:t>.</w:t>
            </w:r>
          </w:p>
          <w:p w:rsidR="00A8145E" w:rsidRDefault="00A8145E" w:rsidP="00A8145E">
            <w:pPr>
              <w:pStyle w:val="Aufzhlungszeichen"/>
              <w:tabs>
                <w:tab w:val="clear" w:pos="227"/>
                <w:tab w:val="left" w:pos="170"/>
              </w:tabs>
              <w:spacing w:before="0"/>
              <w:ind w:left="170" w:hanging="170"/>
            </w:pPr>
            <w:r>
              <w:t>Nehmen Sie die Formulardaten der ersten Seite entgegen.</w:t>
            </w:r>
          </w:p>
          <w:p w:rsidR="00A8145E" w:rsidRDefault="00A8145E" w:rsidP="00A8145E">
            <w:pPr>
              <w:pStyle w:val="Aufzhlungszeichen"/>
              <w:tabs>
                <w:tab w:val="clear" w:pos="227"/>
                <w:tab w:val="left" w:pos="170"/>
              </w:tabs>
              <w:spacing w:before="0"/>
              <w:ind w:left="170" w:hanging="170"/>
            </w:pPr>
            <w:r>
              <w:t>Überprüfen Sie die Formularinhalte auf Vollständigkeit.</w:t>
            </w:r>
          </w:p>
          <w:p w:rsidR="00A8145E" w:rsidRDefault="00A8145E" w:rsidP="00A8145E">
            <w:pPr>
              <w:pStyle w:val="Aufzhlungszeichen"/>
              <w:tabs>
                <w:tab w:val="clear" w:pos="227"/>
                <w:tab w:val="left" w:pos="170"/>
              </w:tabs>
              <w:spacing w:before="0"/>
              <w:ind w:left="170" w:hanging="170"/>
            </w:pPr>
            <w:r>
              <w:t>Überprüfen Sie die Formularinhalte auf unerlaubte Zeichen.</w:t>
            </w:r>
          </w:p>
          <w:p w:rsidR="00A8145E" w:rsidRDefault="00A8145E" w:rsidP="00A8145E">
            <w:pPr>
              <w:pStyle w:val="Aufzhlungszeichen"/>
              <w:tabs>
                <w:tab w:val="clear" w:pos="227"/>
                <w:tab w:val="left" w:pos="170"/>
              </w:tabs>
              <w:spacing w:before="0"/>
              <w:ind w:left="170" w:hanging="170"/>
            </w:pPr>
            <w:r>
              <w:t>Speicher Sie die Inhalte in Sessions.</w:t>
            </w:r>
          </w:p>
          <w:p w:rsidR="00DD4B8B" w:rsidRPr="00DC4448" w:rsidRDefault="00A8145E" w:rsidP="00A8145E">
            <w:pPr>
              <w:pStyle w:val="Aufzhlungszeichen"/>
            </w:pPr>
            <w:r>
              <w:t>Der direkte Zugriff auf diese Seite soll unterbunden werden</w:t>
            </w:r>
          </w:p>
        </w:tc>
      </w:tr>
      <w:tr w:rsidR="00DD4B8B" w:rsidRPr="00DC4448" w:rsidTr="004C1BBF">
        <w:trPr>
          <w:cantSplit/>
        </w:trPr>
        <w:tc>
          <w:tcPr>
            <w:tcW w:w="984" w:type="pct"/>
            <w:shd w:val="clear" w:color="auto" w:fill="FFF3F3"/>
            <w:vAlign w:val="center"/>
          </w:tcPr>
          <w:p w:rsidR="00DD4B8B" w:rsidRPr="00CF2988" w:rsidRDefault="00DD4B8B" w:rsidP="004C1BBF">
            <w:pPr>
              <w:rPr>
                <w:b/>
              </w:rPr>
            </w:pPr>
            <w:r>
              <w:rPr>
                <w:b/>
              </w:rPr>
              <w:t>Hinweis</w:t>
            </w:r>
            <w:r>
              <w:rPr>
                <w:b/>
              </w:rPr>
              <w:br/>
              <w:t>Hilfsmittel</w:t>
            </w:r>
          </w:p>
        </w:tc>
        <w:tc>
          <w:tcPr>
            <w:tcW w:w="4016" w:type="pct"/>
            <w:vAlign w:val="center"/>
          </w:tcPr>
          <w:p w:rsidR="00DD4B8B" w:rsidRPr="00DC4448" w:rsidRDefault="00A8145E" w:rsidP="00A8145E">
            <w:r>
              <w:t>---</w:t>
            </w:r>
          </w:p>
        </w:tc>
      </w:tr>
      <w:tr w:rsidR="00DD4B8B" w:rsidRPr="00DC4448" w:rsidTr="004C1BBF">
        <w:trPr>
          <w:cantSplit/>
          <w:trHeight w:val="515"/>
        </w:trPr>
        <w:tc>
          <w:tcPr>
            <w:tcW w:w="984" w:type="pct"/>
            <w:shd w:val="clear" w:color="auto" w:fill="FFF3F3"/>
            <w:vAlign w:val="center"/>
          </w:tcPr>
          <w:p w:rsidR="00DD4B8B" w:rsidRPr="00CF2988" w:rsidRDefault="00DD4B8B" w:rsidP="004C1BBF">
            <w:pPr>
              <w:rPr>
                <w:b/>
              </w:rPr>
            </w:pPr>
            <w:r w:rsidRPr="00CF2988">
              <w:rPr>
                <w:b/>
              </w:rPr>
              <w:t>Ergebnis</w:t>
            </w:r>
          </w:p>
        </w:tc>
        <w:tc>
          <w:tcPr>
            <w:tcW w:w="4016" w:type="pct"/>
            <w:vAlign w:val="center"/>
          </w:tcPr>
          <w:p w:rsidR="00DD4B8B" w:rsidRPr="00206298" w:rsidRDefault="00DD4B8B" w:rsidP="00DD4B8B">
            <w:pPr>
              <w:pStyle w:val="Aufzhlungszeichen"/>
            </w:pPr>
            <w:r>
              <w:t xml:space="preserve">Die erstellte Datei </w:t>
            </w:r>
            <w:r w:rsidRPr="00A8145E">
              <w:rPr>
                <w:b/>
                <w:i/>
              </w:rPr>
              <w:t>anmeldung2.php</w:t>
            </w:r>
            <w:r>
              <w:t xml:space="preserve"> </w:t>
            </w:r>
            <w:r w:rsidR="00A8145E">
              <w:t xml:space="preserve">liegt Im Verzeichnis </w:t>
            </w:r>
            <w:proofErr w:type="spellStart"/>
            <w:r w:rsidR="00A8145E" w:rsidRPr="00A8145E">
              <w:rPr>
                <w:b/>
                <w:i/>
              </w:rPr>
              <w:t>kundenerfassung</w:t>
            </w:r>
            <w:proofErr w:type="spellEnd"/>
            <w:r>
              <w:t xml:space="preserve"> inkl. den nötigen Unterverzeichnissen und deren Dateien</w:t>
            </w:r>
            <w:r w:rsidR="00A8145E">
              <w:t xml:space="preserve"> vor</w:t>
            </w:r>
            <w:r>
              <w:t>.</w:t>
            </w:r>
          </w:p>
        </w:tc>
      </w:tr>
    </w:tbl>
    <w:p w:rsidR="00DD4B8B" w:rsidRDefault="00DD4B8B">
      <w:pPr>
        <w:spacing w:before="0" w:after="0"/>
      </w:pPr>
    </w:p>
    <w:p w:rsidR="00DD4B8B" w:rsidRDefault="00DD4B8B" w:rsidP="00DD4B8B">
      <w:r>
        <w:br w:type="page"/>
      </w:r>
    </w:p>
    <w:p w:rsidR="00056F65" w:rsidRPr="006F6824" w:rsidRDefault="00056F65" w:rsidP="00A4653B">
      <w:pPr>
        <w:pStyle w:val="berschrift1"/>
        <w:rPr>
          <w:rStyle w:val="KopfzeileZchn"/>
        </w:rPr>
      </w:pPr>
      <w:bookmarkStart w:id="40" w:name="_Toc458599364"/>
      <w:r>
        <w:rPr>
          <w:rStyle w:val="KopfzeileZchn"/>
        </w:rPr>
        <w:lastRenderedPageBreak/>
        <w:t>Kundenerfassung (Teil 3)</w:t>
      </w:r>
      <w:r>
        <w:rPr>
          <w:rStyle w:val="KopfzeileZchn"/>
        </w:rPr>
        <w:tab/>
        <w:t>(Kap 12</w:t>
      </w:r>
      <w:r w:rsidRPr="006F6824">
        <w:rPr>
          <w:rStyle w:val="KopfzeileZchn"/>
        </w:rPr>
        <w:t>)</w:t>
      </w:r>
      <w:bookmarkEnd w:id="4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A8145E" w:rsidRPr="00DC4448" w:rsidTr="00AF6B23">
        <w:trPr>
          <w:cantSplit/>
          <w:trHeight w:val="409"/>
        </w:trPr>
        <w:tc>
          <w:tcPr>
            <w:tcW w:w="984" w:type="pct"/>
            <w:shd w:val="clear" w:color="auto" w:fill="FFF3F3"/>
            <w:vAlign w:val="center"/>
          </w:tcPr>
          <w:p w:rsidR="00A8145E" w:rsidRPr="00CF2988" w:rsidRDefault="00A8145E" w:rsidP="00AF6B23">
            <w:pPr>
              <w:rPr>
                <w:b/>
              </w:rPr>
            </w:pPr>
            <w:r>
              <w:rPr>
                <w:b/>
              </w:rPr>
              <w:t>er</w:t>
            </w:r>
            <w:r w:rsidRPr="00CF2988">
              <w:rPr>
                <w:b/>
              </w:rPr>
              <w:t>wünschtes</w:t>
            </w:r>
            <w:r>
              <w:rPr>
                <w:b/>
              </w:rPr>
              <w:br/>
            </w:r>
            <w:r w:rsidRPr="00CF2988">
              <w:rPr>
                <w:b/>
              </w:rPr>
              <w:t>Ergebnis</w:t>
            </w:r>
          </w:p>
        </w:tc>
        <w:tc>
          <w:tcPr>
            <w:tcW w:w="4016" w:type="pct"/>
            <w:vAlign w:val="center"/>
          </w:tcPr>
          <w:p w:rsidR="00A8145E" w:rsidRPr="00574147" w:rsidRDefault="00A8145E" w:rsidP="00AF6B23">
            <w:r>
              <w:t>Sie können Vorgaben für eine fertige Lösung erstellen.</w:t>
            </w:r>
          </w:p>
        </w:tc>
      </w:tr>
      <w:tr w:rsidR="00A8145E" w:rsidRPr="00DC4448" w:rsidTr="00AF6B23">
        <w:trPr>
          <w:cantSplit/>
          <w:trHeight w:val="426"/>
        </w:trPr>
        <w:tc>
          <w:tcPr>
            <w:tcW w:w="984" w:type="pct"/>
            <w:shd w:val="clear" w:color="auto" w:fill="FFF3F3"/>
            <w:vAlign w:val="center"/>
          </w:tcPr>
          <w:p w:rsidR="00A8145E" w:rsidRDefault="00A8145E" w:rsidP="00AF6B23">
            <w:pPr>
              <w:rPr>
                <w:b/>
              </w:rPr>
            </w:pPr>
            <w:r>
              <w:rPr>
                <w:b/>
              </w:rPr>
              <w:t>Aufgabentyp</w:t>
            </w:r>
          </w:p>
        </w:tc>
        <w:tc>
          <w:tcPr>
            <w:tcW w:w="4016" w:type="pct"/>
            <w:vAlign w:val="center"/>
          </w:tcPr>
          <w:p w:rsidR="00A8145E" w:rsidRPr="00372F9B" w:rsidRDefault="00A8145E" w:rsidP="00AF6B23">
            <w:r>
              <w:t>Anwendungsaufgabe</w:t>
            </w:r>
          </w:p>
        </w:tc>
      </w:tr>
      <w:tr w:rsidR="00A8145E" w:rsidRPr="00DC4448" w:rsidTr="00AF6B23">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A8145E" w:rsidRPr="00CF2988" w:rsidRDefault="00A8145E" w:rsidP="00AF6B23">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A8145E" w:rsidRPr="001D3146" w:rsidRDefault="00A8145E" w:rsidP="00AF6B23">
            <w:pPr>
              <w:pStyle w:val="Aufzhlungszeichen"/>
              <w:numPr>
                <w:ilvl w:val="0"/>
                <w:numId w:val="0"/>
              </w:numPr>
              <w:rPr>
                <w:rFonts w:cs="Arial"/>
              </w:rPr>
            </w:pPr>
            <w:r>
              <w:rPr>
                <w:rFonts w:cs="Arial"/>
              </w:rPr>
              <w:t>60 Min.</w:t>
            </w:r>
          </w:p>
        </w:tc>
      </w:tr>
      <w:tr w:rsidR="00A8145E" w:rsidRPr="00DD4B8B" w:rsidTr="00AF6B23">
        <w:trPr>
          <w:cantSplit/>
          <w:trHeight w:val="383"/>
        </w:trPr>
        <w:tc>
          <w:tcPr>
            <w:tcW w:w="984" w:type="pct"/>
            <w:shd w:val="clear" w:color="auto" w:fill="FFF3F3"/>
            <w:vAlign w:val="center"/>
          </w:tcPr>
          <w:p w:rsidR="00A8145E" w:rsidRPr="00CF2988" w:rsidRDefault="00A8145E" w:rsidP="00AF6B23">
            <w:pPr>
              <w:rPr>
                <w:b/>
              </w:rPr>
            </w:pPr>
            <w:r w:rsidRPr="00CF2988">
              <w:rPr>
                <w:b/>
              </w:rPr>
              <w:t>Ausgangslage</w:t>
            </w:r>
          </w:p>
        </w:tc>
        <w:tc>
          <w:tcPr>
            <w:tcW w:w="4016" w:type="pct"/>
            <w:vAlign w:val="center"/>
          </w:tcPr>
          <w:p w:rsidR="00A8145E" w:rsidRPr="00DD4B8B" w:rsidRDefault="00A8145E" w:rsidP="00AF6B23">
            <w:r>
              <w:t xml:space="preserve">Die Ausgangslage ist dieselbe wie in Aufgabe </w:t>
            </w:r>
            <w:r>
              <w:fldChar w:fldCharType="begin"/>
            </w:r>
            <w:r>
              <w:instrText xml:space="preserve"> REF _Ref458598386 \r \h </w:instrText>
            </w:r>
            <w:r>
              <w:fldChar w:fldCharType="separate"/>
            </w:r>
            <w:r>
              <w:t>32</w:t>
            </w:r>
            <w:r>
              <w:fldChar w:fldCharType="end"/>
            </w:r>
          </w:p>
        </w:tc>
      </w:tr>
      <w:tr w:rsidR="00A8145E" w:rsidRPr="00DC4448" w:rsidTr="00A8145E">
        <w:trPr>
          <w:cantSplit/>
          <w:trHeight w:val="2851"/>
        </w:trPr>
        <w:tc>
          <w:tcPr>
            <w:tcW w:w="984" w:type="pct"/>
            <w:shd w:val="clear" w:color="auto" w:fill="FFF3F3"/>
            <w:vAlign w:val="center"/>
          </w:tcPr>
          <w:p w:rsidR="00A8145E" w:rsidRPr="00CF2988" w:rsidRDefault="00A8145E" w:rsidP="00AF6B23">
            <w:pPr>
              <w:rPr>
                <w:b/>
              </w:rPr>
            </w:pPr>
            <w:r w:rsidRPr="00CF2988">
              <w:rPr>
                <w:b/>
              </w:rPr>
              <w:t>Aufgabe</w:t>
            </w:r>
          </w:p>
        </w:tc>
        <w:tc>
          <w:tcPr>
            <w:tcW w:w="4016" w:type="pct"/>
            <w:vAlign w:val="center"/>
          </w:tcPr>
          <w:p w:rsidR="00A8145E" w:rsidRDefault="00A8145E" w:rsidP="00AF6B23">
            <w:pPr>
              <w:pStyle w:val="Aufzhlungszeichen"/>
              <w:tabs>
                <w:tab w:val="clear" w:pos="227"/>
                <w:tab w:val="left" w:pos="170"/>
              </w:tabs>
              <w:spacing w:before="0"/>
              <w:ind w:left="170" w:hanging="170"/>
            </w:pPr>
            <w:r>
              <w:t xml:space="preserve">Erstellen Sie die dritte Seite der Kundenerfassung. Speichern Sie die Seite im Verzeichnis </w:t>
            </w:r>
            <w:proofErr w:type="spellStart"/>
            <w:r w:rsidRPr="00A8145E">
              <w:rPr>
                <w:b/>
                <w:i/>
              </w:rPr>
              <w:t>kundenerfassung</w:t>
            </w:r>
            <w:proofErr w:type="spellEnd"/>
            <w:r>
              <w:t>.</w:t>
            </w:r>
          </w:p>
          <w:p w:rsidR="00A8145E" w:rsidRDefault="00A8145E" w:rsidP="00A8145E">
            <w:pPr>
              <w:pStyle w:val="Aufzhlungszeichen"/>
              <w:tabs>
                <w:tab w:val="clear" w:pos="227"/>
                <w:tab w:val="left" w:pos="170"/>
              </w:tabs>
              <w:spacing w:before="0"/>
              <w:ind w:left="170" w:hanging="170"/>
            </w:pPr>
            <w:r>
              <w:t>Nehmen Sie die Formulardaten der ersten und zweiten Seite entgegen.</w:t>
            </w:r>
          </w:p>
          <w:p w:rsidR="00A8145E" w:rsidRDefault="00A8145E" w:rsidP="00A8145E">
            <w:pPr>
              <w:pStyle w:val="Aufzhlungszeichen"/>
              <w:tabs>
                <w:tab w:val="clear" w:pos="227"/>
                <w:tab w:val="left" w:pos="170"/>
              </w:tabs>
              <w:spacing w:before="0"/>
              <w:ind w:left="170" w:hanging="170"/>
            </w:pPr>
            <w:r>
              <w:t>Überprüfen Sie die Formularinhalte auf Vollständigkeit.</w:t>
            </w:r>
          </w:p>
          <w:p w:rsidR="00A8145E" w:rsidRDefault="00A8145E" w:rsidP="00A8145E">
            <w:pPr>
              <w:pStyle w:val="Aufzhlungszeichen"/>
              <w:tabs>
                <w:tab w:val="clear" w:pos="227"/>
                <w:tab w:val="left" w:pos="170"/>
              </w:tabs>
              <w:spacing w:before="0"/>
              <w:ind w:left="170" w:hanging="170"/>
            </w:pPr>
            <w:r>
              <w:t>Überprüfen Sie die Formularinhalte auf unerlaubte Zeichen.</w:t>
            </w:r>
          </w:p>
          <w:p w:rsidR="00A8145E" w:rsidRDefault="00A8145E" w:rsidP="00A8145E">
            <w:pPr>
              <w:pStyle w:val="Aufzhlungszeichen"/>
              <w:tabs>
                <w:tab w:val="clear" w:pos="227"/>
                <w:tab w:val="left" w:pos="170"/>
              </w:tabs>
              <w:spacing w:before="0"/>
              <w:ind w:left="170" w:hanging="170"/>
            </w:pPr>
            <w:r>
              <w:t>Der direkte Zugriff auf diese Seite soll unterbunden werden.</w:t>
            </w:r>
          </w:p>
          <w:p w:rsidR="00A8145E" w:rsidRDefault="00A8145E" w:rsidP="00A8145E">
            <w:pPr>
              <w:pStyle w:val="Aufzhlungszeichen"/>
              <w:tabs>
                <w:tab w:val="clear" w:pos="227"/>
                <w:tab w:val="left" w:pos="170"/>
              </w:tabs>
              <w:spacing w:before="0"/>
              <w:ind w:left="170" w:hanging="170"/>
            </w:pPr>
            <w:r>
              <w:t>Erstellen Sie ein Email als Bestätigung für den Kunden.</w:t>
            </w:r>
          </w:p>
          <w:p w:rsidR="00A8145E" w:rsidRDefault="00A8145E" w:rsidP="00A8145E">
            <w:pPr>
              <w:pStyle w:val="Aufzhlungszeichen"/>
              <w:tabs>
                <w:tab w:val="clear" w:pos="227"/>
                <w:tab w:val="left" w:pos="170"/>
              </w:tabs>
              <w:spacing w:before="0"/>
              <w:ind w:left="170" w:hanging="170"/>
            </w:pPr>
            <w:r>
              <w:t>Tragen Sie die relevanten Inhalte in die Datenbank ein.</w:t>
            </w:r>
          </w:p>
          <w:p w:rsidR="00A8145E" w:rsidRPr="00DC4448" w:rsidRDefault="00A8145E" w:rsidP="00A8145E">
            <w:pPr>
              <w:pStyle w:val="Aufzhlungszeichen"/>
            </w:pPr>
            <w:r>
              <w:t>Bestätigen Sie die Anmeldung dem Kunden auf dieser Seite</w:t>
            </w:r>
          </w:p>
        </w:tc>
      </w:tr>
      <w:tr w:rsidR="00A8145E" w:rsidRPr="00DC4448" w:rsidTr="00AF6B23">
        <w:trPr>
          <w:cantSplit/>
        </w:trPr>
        <w:tc>
          <w:tcPr>
            <w:tcW w:w="984" w:type="pct"/>
            <w:shd w:val="clear" w:color="auto" w:fill="FFF3F3"/>
            <w:vAlign w:val="center"/>
          </w:tcPr>
          <w:p w:rsidR="00A8145E" w:rsidRPr="00CF2988" w:rsidRDefault="00A8145E" w:rsidP="00AF6B23">
            <w:pPr>
              <w:rPr>
                <w:b/>
              </w:rPr>
            </w:pPr>
            <w:r>
              <w:rPr>
                <w:b/>
              </w:rPr>
              <w:t>Hinweis</w:t>
            </w:r>
            <w:r>
              <w:rPr>
                <w:b/>
              </w:rPr>
              <w:br/>
              <w:t>Hilfsmittel</w:t>
            </w:r>
          </w:p>
        </w:tc>
        <w:tc>
          <w:tcPr>
            <w:tcW w:w="4016" w:type="pct"/>
            <w:vAlign w:val="center"/>
          </w:tcPr>
          <w:p w:rsidR="00A8145E" w:rsidRPr="00DC4448" w:rsidRDefault="00A8145E" w:rsidP="00AF6B23">
            <w:r>
              <w:t>---</w:t>
            </w:r>
          </w:p>
        </w:tc>
      </w:tr>
      <w:tr w:rsidR="00A8145E" w:rsidRPr="00DC4448" w:rsidTr="00AF6B23">
        <w:trPr>
          <w:cantSplit/>
          <w:trHeight w:val="515"/>
        </w:trPr>
        <w:tc>
          <w:tcPr>
            <w:tcW w:w="984" w:type="pct"/>
            <w:shd w:val="clear" w:color="auto" w:fill="FFF3F3"/>
            <w:vAlign w:val="center"/>
          </w:tcPr>
          <w:p w:rsidR="00A8145E" w:rsidRPr="00CF2988" w:rsidRDefault="00A8145E" w:rsidP="00AF6B23">
            <w:pPr>
              <w:rPr>
                <w:b/>
              </w:rPr>
            </w:pPr>
            <w:r w:rsidRPr="00CF2988">
              <w:rPr>
                <w:b/>
              </w:rPr>
              <w:t>Ergebnis</w:t>
            </w:r>
          </w:p>
        </w:tc>
        <w:tc>
          <w:tcPr>
            <w:tcW w:w="4016" w:type="pct"/>
            <w:vAlign w:val="center"/>
          </w:tcPr>
          <w:p w:rsidR="00A8145E" w:rsidRPr="00206298" w:rsidRDefault="00A8145E" w:rsidP="00A8145E">
            <w:pPr>
              <w:pStyle w:val="Aufzhlungszeichen"/>
            </w:pPr>
            <w:r>
              <w:t xml:space="preserve">Die erstellte Datei </w:t>
            </w:r>
            <w:r w:rsidRPr="00A8145E">
              <w:rPr>
                <w:b/>
                <w:i/>
              </w:rPr>
              <w:t>anmeldung</w:t>
            </w:r>
            <w:r>
              <w:rPr>
                <w:b/>
                <w:i/>
              </w:rPr>
              <w:t>3</w:t>
            </w:r>
            <w:r w:rsidRPr="00A8145E">
              <w:rPr>
                <w:b/>
                <w:i/>
              </w:rPr>
              <w:t>.php</w:t>
            </w:r>
            <w:r>
              <w:t xml:space="preserve"> liegt Im Verzeichnis </w:t>
            </w:r>
            <w:proofErr w:type="spellStart"/>
            <w:r w:rsidRPr="00A8145E">
              <w:rPr>
                <w:b/>
                <w:i/>
              </w:rPr>
              <w:t>kundenerfassung</w:t>
            </w:r>
            <w:proofErr w:type="spellEnd"/>
            <w:r>
              <w:t xml:space="preserve"> inkl. den nötigen Unterverzeichnissen und deren Dateien vor.</w:t>
            </w:r>
          </w:p>
        </w:tc>
      </w:tr>
    </w:tbl>
    <w:p w:rsidR="00A8145E" w:rsidRDefault="00A8145E" w:rsidP="00DD4B8B"/>
    <w:p w:rsidR="00DD4B8B" w:rsidRDefault="00DD4B8B" w:rsidP="00DD4B8B">
      <w:r>
        <w:br w:type="page"/>
      </w:r>
    </w:p>
    <w:p w:rsidR="00DD4B8B" w:rsidRPr="006F6824" w:rsidRDefault="00DD4B8B" w:rsidP="00A4653B">
      <w:pPr>
        <w:pStyle w:val="berschrift1"/>
        <w:rPr>
          <w:rStyle w:val="KopfzeileZchn"/>
        </w:rPr>
      </w:pPr>
      <w:bookmarkStart w:id="41" w:name="_Toc458599365"/>
      <w:r>
        <w:rPr>
          <w:rStyle w:val="KopfzeileZchn"/>
        </w:rPr>
        <w:lastRenderedPageBreak/>
        <w:t>Sicherheitstests durchführen</w:t>
      </w:r>
      <w:r>
        <w:rPr>
          <w:rStyle w:val="KopfzeileZchn"/>
        </w:rPr>
        <w:tab/>
        <w:t>(</w:t>
      </w:r>
      <w:r w:rsidR="00226047">
        <w:rPr>
          <w:rStyle w:val="KopfzeileZchn"/>
        </w:rPr>
        <w:t>Kap 12</w:t>
      </w:r>
      <w:r w:rsidRPr="006F6824">
        <w:rPr>
          <w:rStyle w:val="KopfzeileZchn"/>
        </w:rPr>
        <w:t>)</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83"/>
        <w:gridCol w:w="7687"/>
      </w:tblGrid>
      <w:tr w:rsidR="00DD4B8B" w:rsidRPr="00DC4448" w:rsidTr="00A8145E">
        <w:trPr>
          <w:cantSplit/>
          <w:trHeight w:val="409"/>
        </w:trPr>
        <w:tc>
          <w:tcPr>
            <w:tcW w:w="984" w:type="pct"/>
            <w:shd w:val="clear" w:color="auto" w:fill="FFF3F3"/>
            <w:vAlign w:val="center"/>
          </w:tcPr>
          <w:p w:rsidR="00DD4B8B" w:rsidRPr="00CF2988" w:rsidRDefault="00DD4B8B" w:rsidP="004C1BBF">
            <w:pPr>
              <w:rPr>
                <w:b/>
              </w:rPr>
            </w:pPr>
            <w:r>
              <w:rPr>
                <w:b/>
              </w:rPr>
              <w:t>er</w:t>
            </w:r>
            <w:r w:rsidRPr="00CF2988">
              <w:rPr>
                <w:b/>
              </w:rPr>
              <w:t>wünschtes</w:t>
            </w:r>
            <w:r>
              <w:rPr>
                <w:b/>
              </w:rPr>
              <w:br/>
            </w:r>
            <w:r w:rsidRPr="00CF2988">
              <w:rPr>
                <w:b/>
              </w:rPr>
              <w:t>Ergebnis</w:t>
            </w:r>
          </w:p>
        </w:tc>
        <w:tc>
          <w:tcPr>
            <w:tcW w:w="4016" w:type="pct"/>
            <w:vAlign w:val="center"/>
          </w:tcPr>
          <w:p w:rsidR="00DD4B8B" w:rsidRPr="00574147" w:rsidRDefault="00A8145E" w:rsidP="004C1BBF">
            <w:r>
              <w:t>Sie können Vorgaben für eine fertige Lösung erstellen.</w:t>
            </w:r>
          </w:p>
        </w:tc>
      </w:tr>
      <w:tr w:rsidR="00DD4B8B" w:rsidRPr="00DC4448" w:rsidTr="004C1BBF">
        <w:trPr>
          <w:cantSplit/>
          <w:trHeight w:val="426"/>
        </w:trPr>
        <w:tc>
          <w:tcPr>
            <w:tcW w:w="984" w:type="pct"/>
            <w:shd w:val="clear" w:color="auto" w:fill="FFF3F3"/>
            <w:vAlign w:val="center"/>
          </w:tcPr>
          <w:p w:rsidR="00DD4B8B" w:rsidRDefault="00DD4B8B" w:rsidP="004C1BBF">
            <w:pPr>
              <w:rPr>
                <w:b/>
              </w:rPr>
            </w:pPr>
            <w:r>
              <w:rPr>
                <w:b/>
              </w:rPr>
              <w:t>Aufgabentyp</w:t>
            </w:r>
          </w:p>
        </w:tc>
        <w:tc>
          <w:tcPr>
            <w:tcW w:w="4016" w:type="pct"/>
            <w:vAlign w:val="center"/>
          </w:tcPr>
          <w:p w:rsidR="00DD4B8B" w:rsidRPr="00372F9B" w:rsidRDefault="00DD4B8B" w:rsidP="004C1BBF">
            <w:r>
              <w:t>-</w:t>
            </w:r>
          </w:p>
        </w:tc>
      </w:tr>
      <w:tr w:rsidR="00DD4B8B" w:rsidRPr="00DC4448" w:rsidTr="004C1BBF">
        <w:trPr>
          <w:cantSplit/>
          <w:trHeight w:val="383"/>
        </w:trPr>
        <w:tc>
          <w:tcPr>
            <w:tcW w:w="984" w:type="pct"/>
            <w:tcBorders>
              <w:top w:val="single" w:sz="4" w:space="0" w:color="000000"/>
              <w:left w:val="single" w:sz="4" w:space="0" w:color="000000"/>
              <w:bottom w:val="single" w:sz="4" w:space="0" w:color="000000"/>
              <w:right w:val="single" w:sz="4" w:space="0" w:color="000000"/>
            </w:tcBorders>
            <w:shd w:val="clear" w:color="auto" w:fill="FFF3F3"/>
            <w:vAlign w:val="center"/>
          </w:tcPr>
          <w:p w:rsidR="00DD4B8B" w:rsidRPr="00CF2988" w:rsidRDefault="00DD4B8B" w:rsidP="004C1BBF">
            <w:pPr>
              <w:rPr>
                <w:b/>
              </w:rPr>
            </w:pPr>
            <w:r w:rsidRPr="00CF2988">
              <w:rPr>
                <w:b/>
              </w:rPr>
              <w:t>Zeitaufwand</w:t>
            </w:r>
          </w:p>
        </w:tc>
        <w:tc>
          <w:tcPr>
            <w:tcW w:w="4016" w:type="pct"/>
            <w:tcBorders>
              <w:top w:val="single" w:sz="4" w:space="0" w:color="000000"/>
              <w:left w:val="single" w:sz="4" w:space="0" w:color="000000"/>
              <w:bottom w:val="single" w:sz="4" w:space="0" w:color="000000"/>
              <w:right w:val="single" w:sz="4" w:space="0" w:color="000000"/>
            </w:tcBorders>
            <w:vAlign w:val="center"/>
          </w:tcPr>
          <w:p w:rsidR="00DD4B8B" w:rsidRPr="001D3146" w:rsidRDefault="00DD4B8B" w:rsidP="004C1BBF">
            <w:pPr>
              <w:pStyle w:val="Aufzhlungszeichen"/>
              <w:numPr>
                <w:ilvl w:val="0"/>
                <w:numId w:val="0"/>
              </w:numPr>
              <w:rPr>
                <w:rFonts w:cs="Arial"/>
              </w:rPr>
            </w:pPr>
            <w:r>
              <w:rPr>
                <w:rFonts w:cs="Arial"/>
              </w:rPr>
              <w:t>100 Min.</w:t>
            </w:r>
          </w:p>
        </w:tc>
      </w:tr>
      <w:tr w:rsidR="00DD4B8B" w:rsidRPr="00DD4B8B" w:rsidTr="00A8145E">
        <w:trPr>
          <w:cantSplit/>
          <w:trHeight w:val="683"/>
        </w:trPr>
        <w:tc>
          <w:tcPr>
            <w:tcW w:w="984" w:type="pct"/>
            <w:shd w:val="clear" w:color="auto" w:fill="FFF3F3"/>
            <w:vAlign w:val="center"/>
          </w:tcPr>
          <w:p w:rsidR="00DD4B8B" w:rsidRPr="00CF2988" w:rsidRDefault="00DD4B8B" w:rsidP="004C1BBF">
            <w:pPr>
              <w:rPr>
                <w:b/>
              </w:rPr>
            </w:pPr>
            <w:r w:rsidRPr="00CF2988">
              <w:rPr>
                <w:b/>
              </w:rPr>
              <w:t>Ausgangslage</w:t>
            </w:r>
          </w:p>
        </w:tc>
        <w:tc>
          <w:tcPr>
            <w:tcW w:w="4016" w:type="pct"/>
            <w:vAlign w:val="center"/>
          </w:tcPr>
          <w:p w:rsidR="00DD4B8B" w:rsidRPr="00DD4B8B" w:rsidRDefault="00DD4B8B" w:rsidP="004C1BBF">
            <w:r>
              <w:t>Um die Funktionsfähigkeit und Sicherheit eines Programmes sicherzustellen, testet man dieses nach Abschluss der Programmierarbeit nach Fehlern und Lücken.</w:t>
            </w:r>
          </w:p>
        </w:tc>
      </w:tr>
      <w:tr w:rsidR="00DD4B8B" w:rsidRPr="00DC4448" w:rsidTr="004C1BBF">
        <w:trPr>
          <w:cantSplit/>
          <w:trHeight w:val="485"/>
        </w:trPr>
        <w:tc>
          <w:tcPr>
            <w:tcW w:w="984" w:type="pct"/>
            <w:shd w:val="clear" w:color="auto" w:fill="FFF3F3"/>
            <w:vAlign w:val="center"/>
          </w:tcPr>
          <w:p w:rsidR="00DD4B8B" w:rsidRPr="00CF2988" w:rsidRDefault="00DD4B8B" w:rsidP="004C1BBF">
            <w:pPr>
              <w:rPr>
                <w:b/>
              </w:rPr>
            </w:pPr>
            <w:r w:rsidRPr="00CF2988">
              <w:rPr>
                <w:b/>
              </w:rPr>
              <w:t>Aufgabe</w:t>
            </w:r>
          </w:p>
        </w:tc>
        <w:tc>
          <w:tcPr>
            <w:tcW w:w="4016" w:type="pct"/>
            <w:vAlign w:val="center"/>
          </w:tcPr>
          <w:p w:rsidR="00DD4B8B" w:rsidRPr="00DC4448" w:rsidRDefault="00DD4B8B" w:rsidP="00A8145E">
            <w:r>
              <w:t xml:space="preserve">Testen Sie Die Applikation </w:t>
            </w:r>
            <w:r w:rsidRPr="00A8145E">
              <w:rPr>
                <w:b/>
                <w:i/>
              </w:rPr>
              <w:t>Kundenerfassung</w:t>
            </w:r>
            <w:r>
              <w:t xml:space="preserve"> anhand des Testplanes von Aufgabe</w:t>
            </w:r>
            <w:r w:rsidR="00A8145E">
              <w:t xml:space="preserve"> </w:t>
            </w:r>
            <w:r w:rsidR="00A8145E" w:rsidRPr="00A8145E">
              <w:rPr>
                <w:b/>
              </w:rPr>
              <w:fldChar w:fldCharType="begin"/>
            </w:r>
            <w:r w:rsidR="00A8145E" w:rsidRPr="00A8145E">
              <w:rPr>
                <w:b/>
              </w:rPr>
              <w:instrText xml:space="preserve"> REF _Ref458598673 \r \h </w:instrText>
            </w:r>
            <w:r w:rsidR="00A8145E">
              <w:rPr>
                <w:b/>
              </w:rPr>
              <w:instrText xml:space="preserve"> \* MERGEFORMAT </w:instrText>
            </w:r>
            <w:r w:rsidR="00A8145E" w:rsidRPr="00A8145E">
              <w:rPr>
                <w:b/>
              </w:rPr>
            </w:r>
            <w:r w:rsidR="00A8145E" w:rsidRPr="00A8145E">
              <w:rPr>
                <w:b/>
              </w:rPr>
              <w:fldChar w:fldCharType="separate"/>
            </w:r>
            <w:r w:rsidR="00A8145E" w:rsidRPr="00A8145E">
              <w:rPr>
                <w:b/>
              </w:rPr>
              <w:t>31</w:t>
            </w:r>
            <w:r w:rsidR="00A8145E" w:rsidRPr="00A8145E">
              <w:rPr>
                <w:b/>
              </w:rPr>
              <w:fldChar w:fldCharType="end"/>
            </w:r>
            <w:r w:rsidR="00A8145E" w:rsidRPr="00A8145E">
              <w:rPr>
                <w:b/>
              </w:rPr>
              <w:t xml:space="preserve"> </w:t>
            </w:r>
            <w:r w:rsidR="00A8145E" w:rsidRPr="00A8145E">
              <w:rPr>
                <w:b/>
              </w:rPr>
              <w:fldChar w:fldCharType="begin"/>
            </w:r>
            <w:r w:rsidR="00A8145E" w:rsidRPr="00A8145E">
              <w:rPr>
                <w:b/>
              </w:rPr>
              <w:instrText xml:space="preserve"> REF _Ref458598682 \h </w:instrText>
            </w:r>
            <w:r w:rsidR="00A8145E">
              <w:rPr>
                <w:b/>
              </w:rPr>
              <w:instrText xml:space="preserve"> \* MERGEFORMAT </w:instrText>
            </w:r>
            <w:r w:rsidR="00A8145E" w:rsidRPr="00A8145E">
              <w:rPr>
                <w:b/>
              </w:rPr>
            </w:r>
            <w:r w:rsidR="00A8145E" w:rsidRPr="00A8145E">
              <w:rPr>
                <w:b/>
              </w:rPr>
              <w:fldChar w:fldCharType="separate"/>
            </w:r>
            <w:r w:rsidR="00A8145E" w:rsidRPr="00A8145E">
              <w:rPr>
                <w:rStyle w:val="KopfzeileZchn"/>
                <w:b/>
              </w:rPr>
              <w:t>Testplan erstellen (Kap 11)</w:t>
            </w:r>
            <w:r w:rsidR="00A8145E" w:rsidRPr="00A8145E">
              <w:rPr>
                <w:b/>
              </w:rPr>
              <w:fldChar w:fldCharType="end"/>
            </w:r>
            <w:r>
              <w:t>. Füllen Sie die Testtabelle mit den Resultaten der durchgeführten Testfällen</w:t>
            </w:r>
            <w:r w:rsidR="00A8145E">
              <w:t xml:space="preserve"> aus</w:t>
            </w:r>
            <w:r>
              <w:t>.</w:t>
            </w:r>
          </w:p>
        </w:tc>
      </w:tr>
      <w:tr w:rsidR="00DD4B8B" w:rsidRPr="00DC4448" w:rsidTr="004C1BBF">
        <w:trPr>
          <w:cantSplit/>
        </w:trPr>
        <w:tc>
          <w:tcPr>
            <w:tcW w:w="984" w:type="pct"/>
            <w:shd w:val="clear" w:color="auto" w:fill="FFF3F3"/>
            <w:vAlign w:val="center"/>
          </w:tcPr>
          <w:p w:rsidR="00DD4B8B" w:rsidRPr="00CF2988" w:rsidRDefault="00DD4B8B" w:rsidP="004C1BBF">
            <w:pPr>
              <w:rPr>
                <w:b/>
              </w:rPr>
            </w:pPr>
            <w:r>
              <w:rPr>
                <w:b/>
              </w:rPr>
              <w:t>Hinweis</w:t>
            </w:r>
            <w:r>
              <w:rPr>
                <w:b/>
              </w:rPr>
              <w:br/>
              <w:t>Hilfsmittel</w:t>
            </w:r>
          </w:p>
        </w:tc>
        <w:tc>
          <w:tcPr>
            <w:tcW w:w="4016" w:type="pct"/>
            <w:vAlign w:val="center"/>
          </w:tcPr>
          <w:p w:rsidR="00DD4B8B" w:rsidRDefault="00DD4B8B" w:rsidP="00DD4B8B">
            <w:r>
              <w:t>Erfassen Sie Testsituationen wie z.</w:t>
            </w:r>
            <w:r w:rsidR="00A8145E">
              <w:t xml:space="preserve"> </w:t>
            </w:r>
            <w:r>
              <w:t>B:</w:t>
            </w:r>
          </w:p>
          <w:p w:rsidR="00DD4B8B" w:rsidRDefault="00DD4B8B" w:rsidP="00DD4B8B">
            <w:pPr>
              <w:pStyle w:val="Aufzhlungszeichen"/>
              <w:tabs>
                <w:tab w:val="clear" w:pos="227"/>
                <w:tab w:val="left" w:pos="170"/>
              </w:tabs>
              <w:spacing w:before="0"/>
              <w:ind w:left="170" w:hanging="170"/>
            </w:pPr>
            <w:r>
              <w:t>Normale Benutzung mit gültigen Eingaben.</w:t>
            </w:r>
          </w:p>
          <w:p w:rsidR="00DD4B8B" w:rsidRDefault="00DD4B8B" w:rsidP="00DD4B8B">
            <w:pPr>
              <w:pStyle w:val="Aufzhlungszeichen"/>
              <w:tabs>
                <w:tab w:val="clear" w:pos="227"/>
                <w:tab w:val="left" w:pos="170"/>
              </w:tabs>
              <w:spacing w:before="0"/>
              <w:ind w:left="170" w:hanging="170"/>
            </w:pPr>
            <w:r>
              <w:t>Normale Benutzung mit varianten gültiger Eingaben.</w:t>
            </w:r>
          </w:p>
          <w:p w:rsidR="00DD4B8B" w:rsidRDefault="00DD4B8B" w:rsidP="00DD4B8B">
            <w:pPr>
              <w:pStyle w:val="Aufzhlungszeichen"/>
              <w:tabs>
                <w:tab w:val="clear" w:pos="227"/>
                <w:tab w:val="left" w:pos="170"/>
              </w:tabs>
              <w:spacing w:before="0"/>
              <w:ind w:left="170" w:hanging="170"/>
            </w:pPr>
            <w:r>
              <w:t>Normale Benutzung mit ungültigen Eingaben.</w:t>
            </w:r>
          </w:p>
          <w:p w:rsidR="00DD4B8B" w:rsidRDefault="00DD4B8B" w:rsidP="00DD4B8B">
            <w:pPr>
              <w:pStyle w:val="Aufzhlungszeichen"/>
              <w:tabs>
                <w:tab w:val="clear" w:pos="227"/>
                <w:tab w:val="left" w:pos="170"/>
              </w:tabs>
              <w:spacing w:before="0"/>
              <w:ind w:left="170" w:hanging="170"/>
            </w:pPr>
            <w:r>
              <w:t>Unvorhergesehene Benutzung des Formulars.</w:t>
            </w:r>
          </w:p>
          <w:p w:rsidR="00DD4B8B" w:rsidRPr="00DC4448" w:rsidRDefault="00DD4B8B" w:rsidP="00DD4B8B">
            <w:pPr>
              <w:pStyle w:val="Aufzhlungszeichen"/>
              <w:tabs>
                <w:tab w:val="clear" w:pos="227"/>
                <w:tab w:val="left" w:pos="170"/>
              </w:tabs>
              <w:spacing w:before="0"/>
              <w:ind w:left="170" w:hanging="170"/>
            </w:pPr>
            <w:r>
              <w:t>Missbrauch der Applikation.</w:t>
            </w:r>
          </w:p>
        </w:tc>
      </w:tr>
      <w:tr w:rsidR="00DD4B8B" w:rsidRPr="00DC4448" w:rsidTr="004C1BBF">
        <w:trPr>
          <w:cantSplit/>
          <w:trHeight w:val="515"/>
        </w:trPr>
        <w:tc>
          <w:tcPr>
            <w:tcW w:w="984" w:type="pct"/>
            <w:shd w:val="clear" w:color="auto" w:fill="FFF3F3"/>
            <w:vAlign w:val="center"/>
          </w:tcPr>
          <w:p w:rsidR="00DD4B8B" w:rsidRPr="00CF2988" w:rsidRDefault="00DD4B8B" w:rsidP="004C1BBF">
            <w:pPr>
              <w:rPr>
                <w:b/>
              </w:rPr>
            </w:pPr>
            <w:r w:rsidRPr="00CF2988">
              <w:rPr>
                <w:b/>
              </w:rPr>
              <w:t>Ergebnis</w:t>
            </w:r>
          </w:p>
        </w:tc>
        <w:tc>
          <w:tcPr>
            <w:tcW w:w="4016" w:type="pct"/>
            <w:vAlign w:val="center"/>
          </w:tcPr>
          <w:p w:rsidR="00DD4B8B" w:rsidRPr="00206298" w:rsidRDefault="00DD4B8B" w:rsidP="00683B78">
            <w:pPr>
              <w:pStyle w:val="Aufzhlungszeichen"/>
            </w:pPr>
            <w:r>
              <w:t xml:space="preserve">Eine </w:t>
            </w:r>
            <w:r w:rsidR="00683B78">
              <w:t xml:space="preserve">ausgefüllte </w:t>
            </w:r>
            <w:r>
              <w:t xml:space="preserve">Testtabelle mit den </w:t>
            </w:r>
            <w:proofErr w:type="spellStart"/>
            <w:r w:rsidR="00683B78">
              <w:t>erhaltetenen</w:t>
            </w:r>
            <w:proofErr w:type="spellEnd"/>
            <w:r w:rsidR="00683B78">
              <w:t xml:space="preserve"> </w:t>
            </w:r>
            <w:r>
              <w:t>Resultaten.</w:t>
            </w:r>
          </w:p>
        </w:tc>
      </w:tr>
    </w:tbl>
    <w:p w:rsidR="00DD4B8B" w:rsidRDefault="00DD4B8B">
      <w:pPr>
        <w:spacing w:before="0" w:after="0"/>
      </w:pPr>
    </w:p>
    <w:sectPr w:rsidR="00DD4B8B" w:rsidSect="00817302">
      <w:headerReference w:type="default" r:id="rId10"/>
      <w:footerReference w:type="default" r:id="rId11"/>
      <w:headerReference w:type="first" r:id="rId12"/>
      <w:footerReference w:type="first" r:id="rId13"/>
      <w:pgSz w:w="11906" w:h="16838" w:code="9"/>
      <w:pgMar w:top="1134" w:right="1134" w:bottom="851"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B23" w:rsidRDefault="00AF6B23" w:rsidP="00BA7579">
      <w:r>
        <w:separator/>
      </w:r>
    </w:p>
  </w:endnote>
  <w:endnote w:type="continuationSeparator" w:id="0">
    <w:p w:rsidR="00AF6B23" w:rsidRDefault="00AF6B23" w:rsidP="00BA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NeueLT Std">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gh Tower Text">
    <w:panose1 w:val="0204050205050603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FreeSans">
    <w:altName w:val="Times New Roman"/>
    <w:panose1 w:val="00000000000000000000"/>
    <w:charset w:val="00"/>
    <w:family w:val="roman"/>
    <w:notTrueType/>
    <w:pitch w:val="default"/>
  </w:font>
  <w:font w:name="Akzidenz Grotesk Light">
    <w:altName w:val="Arial Narrow"/>
    <w:charset w:val="00"/>
    <w:family w:val="swiss"/>
    <w:pitch w:val="variable"/>
    <w:sig w:usb0="00000007" w:usb1="00000000" w:usb2="00000000" w:usb3="00000000" w:csb0="00000093" w:csb1="00000000"/>
  </w:font>
  <w:font w:name="OpenSymbol">
    <w:altName w:val="Times New Roman"/>
    <w:charset w:val="02"/>
    <w:family w:val="auto"/>
    <w:pitch w:val="default"/>
  </w:font>
  <w:font w:name="Droid Sans Devanagari">
    <w:altName w:val="Times New Roman"/>
    <w:panose1 w:val="00000000000000000000"/>
    <w:charset w:val="00"/>
    <w:family w:val="roman"/>
    <w:notTrueType/>
    <w:pitch w:val="default"/>
  </w:font>
  <w:font w:name="Liberation Mono">
    <w:altName w:val="MS Gothic"/>
    <w:charset w:val="00"/>
    <w:family w:val="modern"/>
    <w:pitch w:val="fixed"/>
  </w:font>
  <w:font w:name="Droid Sans Fallback">
    <w:charset w:val="00"/>
    <w:family w:val="modern"/>
    <w:pitch w:val="fixed"/>
  </w:font>
  <w:font w:name="Courier, 'Courier New'">
    <w:altName w:val="Arial"/>
    <w:charset w:val="00"/>
    <w:family w:val="modern"/>
    <w:pitch w:val="default"/>
  </w:font>
  <w:font w:name="Courier 10 Pitch">
    <w:altName w:val="Times New Roman"/>
    <w:charset w:val="01"/>
    <w:family w:val="roman"/>
    <w:pitch w:val="variable"/>
  </w:font>
  <w:font w:name="Coureir New">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B23" w:rsidRDefault="00AF6B23" w:rsidP="0099538F">
    <w:pPr>
      <w:pStyle w:val="Fuzeile"/>
      <w:tabs>
        <w:tab w:val="clear" w:pos="9639"/>
        <w:tab w:val="right" w:pos="9354"/>
      </w:tabs>
    </w:pPr>
    <w:r>
      <w:tab/>
    </w:r>
    <w:r w:rsidRPr="00DA096B">
      <w:t xml:space="preserve">Seite </w:t>
    </w:r>
    <w:r w:rsidRPr="00DA096B">
      <w:fldChar w:fldCharType="begin"/>
    </w:r>
    <w:r w:rsidRPr="00DA096B">
      <w:instrText xml:space="preserve"> PAGE \* MERGEFORMAT </w:instrText>
    </w:r>
    <w:r w:rsidRPr="00DA096B">
      <w:fldChar w:fldCharType="separate"/>
    </w:r>
    <w:r w:rsidR="005361D9">
      <w:rPr>
        <w:noProof/>
      </w:rPr>
      <w:t>10</w:t>
    </w:r>
    <w:r w:rsidRPr="00DA096B">
      <w:fldChar w:fldCharType="end"/>
    </w:r>
    <w:r w:rsidRPr="00DA096B">
      <w:t xml:space="preserve"> von </w:t>
    </w:r>
    <w:r w:rsidR="005361D9">
      <w:fldChar w:fldCharType="begin"/>
    </w:r>
    <w:r w:rsidR="005361D9">
      <w:instrText xml:space="preserve"> NUMPAGES  \* MERGEFORMAT </w:instrText>
    </w:r>
    <w:r w:rsidR="005361D9">
      <w:fldChar w:fldCharType="separate"/>
    </w:r>
    <w:r w:rsidR="005361D9">
      <w:rPr>
        <w:noProof/>
      </w:rPr>
      <w:t>35</w:t>
    </w:r>
    <w:r w:rsidR="005361D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B23" w:rsidRDefault="00AF6B23" w:rsidP="0099538F">
    <w:pPr>
      <w:pStyle w:val="Fuzeile"/>
      <w:tabs>
        <w:tab w:val="clear" w:pos="9639"/>
        <w:tab w:val="right" w:pos="9354"/>
      </w:tabs>
    </w:pPr>
    <w:r>
      <w:t xml:space="preserve">Dokumentnachweis: </w:t>
    </w:r>
    <w:r w:rsidR="005361D9">
      <w:fldChar w:fldCharType="begin"/>
    </w:r>
    <w:r w:rsidR="005361D9">
      <w:instrText xml:space="preserve"> FILENAME   \* MERGEFORMAT </w:instrText>
    </w:r>
    <w:r w:rsidR="005361D9">
      <w:fldChar w:fldCharType="separate"/>
    </w:r>
    <w:r>
      <w:rPr>
        <w:noProof/>
      </w:rPr>
      <w:t>B14-133_A1_Aufgabensammlung_16-08.docx</w:t>
    </w:r>
    <w:r w:rsidR="005361D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B23" w:rsidRDefault="00AF6B23" w:rsidP="00BA7579">
      <w:r>
        <w:separator/>
      </w:r>
    </w:p>
  </w:footnote>
  <w:footnote w:type="continuationSeparator" w:id="0">
    <w:p w:rsidR="00AF6B23" w:rsidRDefault="00AF6B23" w:rsidP="00BA7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B23" w:rsidRPr="006470BF" w:rsidRDefault="005361D9" w:rsidP="00B5295D">
    <w:pPr>
      <w:pStyle w:val="Dokumenttitel"/>
      <w:tabs>
        <w:tab w:val="left" w:pos="4253"/>
        <w:tab w:val="right" w:pos="9354"/>
      </w:tabs>
    </w:pPr>
    <w:r>
      <w:fldChar w:fldCharType="begin"/>
    </w:r>
    <w:r>
      <w:instrText xml:space="preserve"> STYLEREF  Titel  \* MERGEFORMAT </w:instrText>
    </w:r>
    <w:r>
      <w:fldChar w:fldCharType="separate"/>
    </w:r>
    <w:r>
      <w:rPr>
        <w:noProof/>
      </w:rPr>
      <w:t>Aufgabensammlung zu ICT-BBCH Modul M133</w:t>
    </w:r>
    <w:r>
      <w:rPr>
        <w:noProof/>
      </w:rPr>
      <w:fldChar w:fldCharType="end"/>
    </w:r>
    <w:r w:rsidR="00AF6B23">
      <w:rPr>
        <w:noProof/>
      </w:rPr>
      <w:tab/>
    </w:r>
    <w:r w:rsidR="00AF6B23">
      <w:rPr>
        <w:noProof/>
      </w:rPr>
      <w:fldChar w:fldCharType="begin"/>
    </w:r>
    <w:r w:rsidR="00AF6B23">
      <w:rPr>
        <w:noProof/>
      </w:rPr>
      <w:instrText xml:space="preserve"> STYLEREF  "Überschrift 1"  \* MERGEFORMAT </w:instrText>
    </w:r>
    <w:r w:rsidR="00AF6B23">
      <w:rPr>
        <w:noProof/>
      </w:rPr>
      <w:fldChar w:fldCharType="separate"/>
    </w:r>
    <w:r>
      <w:rPr>
        <w:noProof/>
      </w:rPr>
      <w:t>Kontrollstrukturen (Teil 1)</w:t>
    </w:r>
    <w:r>
      <w:rPr>
        <w:noProof/>
      </w:rPr>
      <w:tab/>
      <w:t>(Kap 3 + 8)</w:t>
    </w:r>
    <w:r w:rsidR="00AF6B23">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B23" w:rsidRDefault="00AF6B23" w:rsidP="009501DC">
    <w:pPr>
      <w:pStyle w:val="ErsteSeite"/>
      <w:tabs>
        <w:tab w:val="right" w:pos="9354"/>
      </w:tabs>
      <w:spacing w:before="0"/>
    </w:pPr>
    <w:r>
      <w:tab/>
    </w:r>
    <w:r>
      <w:rPr>
        <w:noProof/>
      </w:rPr>
      <w:drawing>
        <wp:inline distT="0" distB="0" distL="0" distR="0" wp14:anchorId="0DC8A19E" wp14:editId="64ECEDE8">
          <wp:extent cx="962025" cy="444012"/>
          <wp:effectExtent l="0" t="0" r="0" b="0"/>
          <wp:docPr id="1" name="Grafik 1" descr="J:\020 Marketing\2.5 Layouts\Logos\Logo WISS (Pantone 187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0 Marketing\2.5 Layouts\Logos\Logo WISS (Pantone 187U).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444012"/>
                  </a:xfrm>
                  <a:prstGeom prst="rect">
                    <a:avLst/>
                  </a:prstGeom>
                  <a:noFill/>
                  <a:ln>
                    <a:noFill/>
                  </a:ln>
                </pic:spPr>
              </pic:pic>
            </a:graphicData>
          </a:graphic>
        </wp:inline>
      </w:drawing>
    </w:r>
  </w:p>
  <w:p w:rsidR="00AF6B23" w:rsidRDefault="00AF6B23" w:rsidP="009501DC">
    <w:pPr>
      <w:pStyle w:val="ErsteSeite"/>
      <w:tabs>
        <w:tab w:val="right" w:pos="9354"/>
      </w:tabs>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7C72B930"/>
    <w:lvl w:ilvl="0">
      <w:start w:val="1"/>
      <w:numFmt w:val="bullet"/>
      <w:lvlText w:val="_"/>
      <w:lvlJc w:val="left"/>
      <w:pPr>
        <w:ind w:left="927" w:hanging="360"/>
      </w:pPr>
      <w:rPr>
        <w:rFonts w:ascii="HelveticaNeueLT Std" w:hAnsi="HelveticaNeueLT Std" w:hint="default"/>
        <w:color w:val="C10A27"/>
      </w:rPr>
    </w:lvl>
  </w:abstractNum>
  <w:abstractNum w:abstractNumId="1">
    <w:nsid w:val="FFFFFF89"/>
    <w:multiLevelType w:val="singleLevel"/>
    <w:tmpl w:val="4A40D120"/>
    <w:lvl w:ilvl="0">
      <w:start w:val="1"/>
      <w:numFmt w:val="bullet"/>
      <w:pStyle w:val="Aufzhlungszeichen"/>
      <w:lvlText w:val="_"/>
      <w:lvlJc w:val="left"/>
      <w:pPr>
        <w:ind w:left="644" w:hanging="360"/>
      </w:pPr>
      <w:rPr>
        <w:rFonts w:ascii="HelveticaNeueLT Std" w:hAnsi="HelveticaNeueLT Std" w:hint="default"/>
        <w:color w:val="C10A27"/>
      </w:rPr>
    </w:lvl>
  </w:abstractNum>
  <w:abstractNum w:abstractNumId="2">
    <w:nsid w:val="1CB7563A"/>
    <w:multiLevelType w:val="multilevel"/>
    <w:tmpl w:val="5DD0710A"/>
    <w:styleLink w:val="WW8Num3"/>
    <w:lvl w:ilvl="0">
      <w:start w:val="1"/>
      <w:numFmt w:val="none"/>
      <w:lvlText w:val="%1"/>
      <w:lvlJc w:val="left"/>
      <w:rPr>
        <w:rFonts w:ascii="Arial" w:hAnsi="Arial" w:cs="Aria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1D5F7EE1"/>
    <w:multiLevelType w:val="hybridMultilevel"/>
    <w:tmpl w:val="375633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6264123"/>
    <w:multiLevelType w:val="hybridMultilevel"/>
    <w:tmpl w:val="277C4110"/>
    <w:lvl w:ilvl="0" w:tplc="C54A3EB6">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5">
    <w:nsid w:val="26BF20CA"/>
    <w:multiLevelType w:val="multilevel"/>
    <w:tmpl w:val="7D48AE1C"/>
    <w:styleLink w:val="Aufgezhlt"/>
    <w:lvl w:ilvl="0">
      <w:start w:val="1"/>
      <w:numFmt w:val="bullet"/>
      <w:lvlText w:val=""/>
      <w:lvlJc w:val="left"/>
      <w:pPr>
        <w:tabs>
          <w:tab w:val="num" w:pos="709"/>
        </w:tabs>
        <w:ind w:left="709" w:hanging="284"/>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73B2BF1"/>
    <w:multiLevelType w:val="multilevel"/>
    <w:tmpl w:val="DAF47CB0"/>
    <w:lvl w:ilvl="0">
      <w:start w:val="1"/>
      <w:numFmt w:val="bullet"/>
      <w:lvlText w:val="_"/>
      <w:lvlJc w:val="left"/>
      <w:pPr>
        <w:tabs>
          <w:tab w:val="num" w:pos="360"/>
        </w:tabs>
        <w:ind w:left="720" w:hanging="360"/>
      </w:pPr>
      <w:rPr>
        <w:rFonts w:ascii="HelveticaNeueLT Std" w:hAnsi="HelveticaNeueLT Std" w:cs="HelveticaNeueLT Std"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
    <w:nsid w:val="38316437"/>
    <w:multiLevelType w:val="hybridMultilevel"/>
    <w:tmpl w:val="A4FCF8CE"/>
    <w:lvl w:ilvl="0" w:tplc="96C0EB70">
      <w:start w:val="1"/>
      <w:numFmt w:val="decimal"/>
      <w:pStyle w:val="NumerischeAufzhlung"/>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3F136E22"/>
    <w:multiLevelType w:val="hybridMultilevel"/>
    <w:tmpl w:val="9B1862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0B46E3A"/>
    <w:multiLevelType w:val="hybridMultilevel"/>
    <w:tmpl w:val="4216B6A4"/>
    <w:lvl w:ilvl="0" w:tplc="96C0EB70">
      <w:start w:val="1"/>
      <w:numFmt w:val="decimal"/>
      <w:lvlText w:val="%1."/>
      <w:lvlJc w:val="left"/>
      <w:pPr>
        <w:ind w:left="360" w:hanging="360"/>
      </w:pPr>
    </w:lvl>
    <w:lvl w:ilvl="1" w:tplc="2D7685A2">
      <w:start w:val="1"/>
      <w:numFmt w:val="bullet"/>
      <w:pStyle w:val="AufzhlungEinzug3"/>
      <w:lvlText w:val="_"/>
      <w:lvlJc w:val="left"/>
      <w:pPr>
        <w:ind w:left="1080" w:hanging="360"/>
      </w:pPr>
      <w:rPr>
        <w:rFonts w:ascii="High Tower Text" w:hAnsi="High Tower Text" w:hint="default"/>
        <w:color w:val="C10A27"/>
        <w:lang w:val="de-CH"/>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47BA6570"/>
    <w:multiLevelType w:val="hybridMultilevel"/>
    <w:tmpl w:val="0FF43FD0"/>
    <w:lvl w:ilvl="0" w:tplc="0807000F">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84C5971"/>
    <w:multiLevelType w:val="multilevel"/>
    <w:tmpl w:val="24B802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728E0450"/>
    <w:multiLevelType w:val="hybridMultilevel"/>
    <w:tmpl w:val="4D66A2CA"/>
    <w:lvl w:ilvl="0" w:tplc="ADAE8748">
      <w:start w:val="1"/>
      <w:numFmt w:val="lowerLetter"/>
      <w:lvlText w:val="%1)"/>
      <w:lvlJc w:val="left"/>
      <w:pPr>
        <w:ind w:left="89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3">
    <w:nsid w:val="76973E1C"/>
    <w:multiLevelType w:val="multilevel"/>
    <w:tmpl w:val="0CAA35A2"/>
    <w:lvl w:ilvl="0">
      <w:start w:val="1"/>
      <w:numFmt w:val="bullet"/>
      <w:lvlText w:val="_"/>
      <w:lvlJc w:val="left"/>
      <w:pPr>
        <w:ind w:left="360" w:hanging="360"/>
      </w:pPr>
      <w:rPr>
        <w:rFonts w:ascii="HelveticaNeueLT Std" w:hAnsi="HelveticaNeueLT Std" w:cs="HelveticaNeueLT Std"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775834F2"/>
    <w:multiLevelType w:val="hybridMultilevel"/>
    <w:tmpl w:val="C3227094"/>
    <w:lvl w:ilvl="0" w:tplc="0807000F">
      <w:start w:val="1"/>
      <w:numFmt w:val="decimal"/>
      <w:lvlText w:val="%1."/>
      <w:lvlJc w:val="left"/>
      <w:pPr>
        <w:ind w:left="36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5">
    <w:nsid w:val="7BEA1E23"/>
    <w:multiLevelType w:val="hybridMultilevel"/>
    <w:tmpl w:val="742EAB3E"/>
    <w:lvl w:ilvl="0" w:tplc="08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C1927DE"/>
    <w:multiLevelType w:val="multilevel"/>
    <w:tmpl w:val="680E37FE"/>
    <w:lvl w:ilvl="0">
      <w:start w:val="1"/>
      <w:numFmt w:val="decimal"/>
      <w:pStyle w:val="berschrift1"/>
      <w:lvlText w:val="%1"/>
      <w:lvlJc w:val="left"/>
      <w:pPr>
        <w:tabs>
          <w:tab w:val="num" w:pos="1521"/>
        </w:tabs>
        <w:ind w:left="1521" w:hanging="1701"/>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1.%2.%3.%4.%5.%6"/>
      <w:lvlJc w:val="left"/>
      <w:pPr>
        <w:tabs>
          <w:tab w:val="num" w:pos="1701"/>
        </w:tabs>
        <w:ind w:left="1701" w:hanging="1701"/>
      </w:pPr>
      <w:rPr>
        <w:rFonts w:hint="default"/>
      </w:rPr>
    </w:lvl>
    <w:lvl w:ilvl="6">
      <w:start w:val="1"/>
      <w:numFmt w:val="decimal"/>
      <w:pStyle w:val="berschrift7"/>
      <w:lvlText w:val="%1.%2.%3.%4.%5.%6.%7"/>
      <w:lvlJc w:val="left"/>
      <w:pPr>
        <w:tabs>
          <w:tab w:val="num" w:pos="1843"/>
        </w:tabs>
        <w:ind w:left="1843" w:hanging="1843"/>
      </w:pPr>
      <w:rPr>
        <w:rFonts w:hint="default"/>
      </w:rPr>
    </w:lvl>
    <w:lvl w:ilvl="7">
      <w:start w:val="1"/>
      <w:numFmt w:val="decimal"/>
      <w:pStyle w:val="berschrift8"/>
      <w:lvlText w:val="%1.%2.%3.%4.%5.%6.%7.%8"/>
      <w:lvlJc w:val="left"/>
      <w:pPr>
        <w:tabs>
          <w:tab w:val="num" w:pos="2126"/>
        </w:tabs>
        <w:ind w:left="2126" w:hanging="2126"/>
      </w:pPr>
      <w:rPr>
        <w:rFonts w:hint="default"/>
      </w:rPr>
    </w:lvl>
    <w:lvl w:ilvl="8">
      <w:start w:val="1"/>
      <w:numFmt w:val="decimal"/>
      <w:pStyle w:val="berschrift9"/>
      <w:lvlText w:val="%1.%2.%3.%4.%5.%6.%7.%8.%9"/>
      <w:lvlJc w:val="left"/>
      <w:pPr>
        <w:tabs>
          <w:tab w:val="num" w:pos="2520"/>
        </w:tabs>
        <w:ind w:left="2268" w:hanging="2268"/>
      </w:pPr>
      <w:rPr>
        <w:rFonts w:hint="default"/>
      </w:rPr>
    </w:lvl>
  </w:abstractNum>
  <w:abstractNum w:abstractNumId="17">
    <w:nsid w:val="7C506127"/>
    <w:multiLevelType w:val="hybridMultilevel"/>
    <w:tmpl w:val="8320D9D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6"/>
  </w:num>
  <w:num w:numId="3">
    <w:abstractNumId w:val="7"/>
  </w:num>
  <w:num w:numId="4">
    <w:abstractNumId w:val="9"/>
  </w:num>
  <w:num w:numId="5">
    <w:abstractNumId w:val="8"/>
  </w:num>
  <w:num w:numId="6">
    <w:abstractNumId w:val="3"/>
  </w:num>
  <w:num w:numId="7">
    <w:abstractNumId w:val="12"/>
  </w:num>
  <w:num w:numId="8">
    <w:abstractNumId w:val="4"/>
  </w:num>
  <w:num w:numId="9">
    <w:abstractNumId w:val="5"/>
  </w:num>
  <w:num w:numId="10">
    <w:abstractNumId w:val="14"/>
  </w:num>
  <w:num w:numId="11">
    <w:abstractNumId w:val="17"/>
  </w:num>
  <w:num w:numId="12">
    <w:abstractNumId w:val="15"/>
  </w:num>
  <w:num w:numId="13">
    <w:abstractNumId w:val="0"/>
  </w:num>
  <w:num w:numId="14">
    <w:abstractNumId w:val="6"/>
  </w:num>
  <w:num w:numId="15">
    <w:abstractNumId w:val="13"/>
  </w:num>
  <w:num w:numId="16">
    <w:abstractNumId w:val="10"/>
  </w:num>
  <w:num w:numId="17">
    <w:abstractNumId w:val="11"/>
  </w:num>
  <w:num w:numId="1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A21" w:allStyles="1" w:customStyles="0" w:latentStyles="0" w:stylesInUse="0" w:headingStyles="1" w:numberingStyles="0" w:tableStyles="0" w:directFormattingOnRuns="0" w:directFormattingOnParagraphs="1" w:directFormattingOnNumbering="0" w:directFormattingOnTables="1" w:clearFormatting="1" w:top3HeadingStyles="1" w:visibleStyles="0" w:alternateStyleNames="0"/>
  <w:stylePaneSortMethod w:val="0004"/>
  <w:defaultTabStop w:val="709"/>
  <w:autoHyphenation/>
  <w:hyphenationZone w:val="425"/>
  <w:noPunctuationKerning/>
  <w:characterSpacingControl w:val="doNotCompress"/>
  <w:hdrShapeDefaults>
    <o:shapedefaults v:ext="edit" spidmax="952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48"/>
    <w:rsid w:val="000052D3"/>
    <w:rsid w:val="0001220E"/>
    <w:rsid w:val="00035278"/>
    <w:rsid w:val="00045F5D"/>
    <w:rsid w:val="00046D85"/>
    <w:rsid w:val="00053BA7"/>
    <w:rsid w:val="000555B4"/>
    <w:rsid w:val="0005680D"/>
    <w:rsid w:val="00056F65"/>
    <w:rsid w:val="00056FF1"/>
    <w:rsid w:val="00063420"/>
    <w:rsid w:val="000636C0"/>
    <w:rsid w:val="00063E56"/>
    <w:rsid w:val="0007115E"/>
    <w:rsid w:val="00082094"/>
    <w:rsid w:val="0008273E"/>
    <w:rsid w:val="0008340F"/>
    <w:rsid w:val="000938CF"/>
    <w:rsid w:val="000A3C4D"/>
    <w:rsid w:val="000A4C02"/>
    <w:rsid w:val="000A6940"/>
    <w:rsid w:val="000C27C9"/>
    <w:rsid w:val="000D0D1D"/>
    <w:rsid w:val="000D2903"/>
    <w:rsid w:val="000D52E6"/>
    <w:rsid w:val="000D5F78"/>
    <w:rsid w:val="000F307A"/>
    <w:rsid w:val="00123539"/>
    <w:rsid w:val="001303AE"/>
    <w:rsid w:val="001316DE"/>
    <w:rsid w:val="001426DB"/>
    <w:rsid w:val="00160BD5"/>
    <w:rsid w:val="00165CA1"/>
    <w:rsid w:val="00174017"/>
    <w:rsid w:val="00184719"/>
    <w:rsid w:val="00184EA9"/>
    <w:rsid w:val="00191583"/>
    <w:rsid w:val="00193862"/>
    <w:rsid w:val="0019717F"/>
    <w:rsid w:val="001B2BEE"/>
    <w:rsid w:val="001B657A"/>
    <w:rsid w:val="001C0207"/>
    <w:rsid w:val="001C147E"/>
    <w:rsid w:val="001C4030"/>
    <w:rsid w:val="001D03B5"/>
    <w:rsid w:val="001D23CC"/>
    <w:rsid w:val="001D3146"/>
    <w:rsid w:val="001D3D9A"/>
    <w:rsid w:val="001D7663"/>
    <w:rsid w:val="001D7E61"/>
    <w:rsid w:val="001E0991"/>
    <w:rsid w:val="001E163B"/>
    <w:rsid w:val="001E22B4"/>
    <w:rsid w:val="001F0845"/>
    <w:rsid w:val="001F0B92"/>
    <w:rsid w:val="001F4138"/>
    <w:rsid w:val="001F5A83"/>
    <w:rsid w:val="001F7447"/>
    <w:rsid w:val="00204FA0"/>
    <w:rsid w:val="00206298"/>
    <w:rsid w:val="00215B40"/>
    <w:rsid w:val="0021653F"/>
    <w:rsid w:val="00217D08"/>
    <w:rsid w:val="00220E20"/>
    <w:rsid w:val="00226047"/>
    <w:rsid w:val="0022692D"/>
    <w:rsid w:val="00233691"/>
    <w:rsid w:val="00241DAB"/>
    <w:rsid w:val="00255BB8"/>
    <w:rsid w:val="00265865"/>
    <w:rsid w:val="002668E8"/>
    <w:rsid w:val="00271B6D"/>
    <w:rsid w:val="002739B5"/>
    <w:rsid w:val="00284354"/>
    <w:rsid w:val="002872FB"/>
    <w:rsid w:val="00295137"/>
    <w:rsid w:val="002A0314"/>
    <w:rsid w:val="002A14E2"/>
    <w:rsid w:val="002A350B"/>
    <w:rsid w:val="002A36B1"/>
    <w:rsid w:val="002B10E2"/>
    <w:rsid w:val="002B7C33"/>
    <w:rsid w:val="002C3AC1"/>
    <w:rsid w:val="002C6378"/>
    <w:rsid w:val="002C7B91"/>
    <w:rsid w:val="002D179D"/>
    <w:rsid w:val="002E267E"/>
    <w:rsid w:val="003008C1"/>
    <w:rsid w:val="00305D5B"/>
    <w:rsid w:val="0031139C"/>
    <w:rsid w:val="0031490E"/>
    <w:rsid w:val="00322C87"/>
    <w:rsid w:val="00331C10"/>
    <w:rsid w:val="00341F3E"/>
    <w:rsid w:val="00345C10"/>
    <w:rsid w:val="003532CD"/>
    <w:rsid w:val="003633F7"/>
    <w:rsid w:val="003651A3"/>
    <w:rsid w:val="00370FB9"/>
    <w:rsid w:val="00371DAD"/>
    <w:rsid w:val="00381AB8"/>
    <w:rsid w:val="00387E4E"/>
    <w:rsid w:val="00394719"/>
    <w:rsid w:val="003A02A2"/>
    <w:rsid w:val="003A2D27"/>
    <w:rsid w:val="003A2EF9"/>
    <w:rsid w:val="003A70BA"/>
    <w:rsid w:val="003B563E"/>
    <w:rsid w:val="003B71DA"/>
    <w:rsid w:val="003B7D33"/>
    <w:rsid w:val="003C184A"/>
    <w:rsid w:val="003D0C59"/>
    <w:rsid w:val="003E69D0"/>
    <w:rsid w:val="003E7F00"/>
    <w:rsid w:val="00401DC0"/>
    <w:rsid w:val="0041521B"/>
    <w:rsid w:val="004210D3"/>
    <w:rsid w:val="004252BB"/>
    <w:rsid w:val="004279D4"/>
    <w:rsid w:val="00432E43"/>
    <w:rsid w:val="00433587"/>
    <w:rsid w:val="004467B4"/>
    <w:rsid w:val="00452D77"/>
    <w:rsid w:val="00453683"/>
    <w:rsid w:val="004537C1"/>
    <w:rsid w:val="004657CA"/>
    <w:rsid w:val="004677DA"/>
    <w:rsid w:val="004678B5"/>
    <w:rsid w:val="004703D4"/>
    <w:rsid w:val="0047471A"/>
    <w:rsid w:val="004755F0"/>
    <w:rsid w:val="00477CFF"/>
    <w:rsid w:val="00484EC9"/>
    <w:rsid w:val="004923F3"/>
    <w:rsid w:val="00494E5B"/>
    <w:rsid w:val="004A1304"/>
    <w:rsid w:val="004A2E8F"/>
    <w:rsid w:val="004A67B0"/>
    <w:rsid w:val="004B341A"/>
    <w:rsid w:val="004B3C75"/>
    <w:rsid w:val="004B7829"/>
    <w:rsid w:val="004C0617"/>
    <w:rsid w:val="004C1BBF"/>
    <w:rsid w:val="004C2E44"/>
    <w:rsid w:val="004C60CC"/>
    <w:rsid w:val="004D0628"/>
    <w:rsid w:val="004D221B"/>
    <w:rsid w:val="004D3025"/>
    <w:rsid w:val="004E34A1"/>
    <w:rsid w:val="004E497B"/>
    <w:rsid w:val="004E5010"/>
    <w:rsid w:val="004F04E9"/>
    <w:rsid w:val="004F6FB1"/>
    <w:rsid w:val="00500EE8"/>
    <w:rsid w:val="0050560F"/>
    <w:rsid w:val="005069AA"/>
    <w:rsid w:val="00513262"/>
    <w:rsid w:val="00515D70"/>
    <w:rsid w:val="005361D9"/>
    <w:rsid w:val="005569A2"/>
    <w:rsid w:val="00565541"/>
    <w:rsid w:val="00570D84"/>
    <w:rsid w:val="00574147"/>
    <w:rsid w:val="0057462F"/>
    <w:rsid w:val="00574E7F"/>
    <w:rsid w:val="005870C3"/>
    <w:rsid w:val="0059214B"/>
    <w:rsid w:val="005960C1"/>
    <w:rsid w:val="005A1C68"/>
    <w:rsid w:val="005A718C"/>
    <w:rsid w:val="005B572A"/>
    <w:rsid w:val="005B67C8"/>
    <w:rsid w:val="005C2035"/>
    <w:rsid w:val="005C3143"/>
    <w:rsid w:val="005D74A5"/>
    <w:rsid w:val="005E2FB4"/>
    <w:rsid w:val="005F66B0"/>
    <w:rsid w:val="006010C8"/>
    <w:rsid w:val="00606ABC"/>
    <w:rsid w:val="006105BD"/>
    <w:rsid w:val="00614132"/>
    <w:rsid w:val="0061685A"/>
    <w:rsid w:val="006251A1"/>
    <w:rsid w:val="0063021B"/>
    <w:rsid w:val="00631FDD"/>
    <w:rsid w:val="00633092"/>
    <w:rsid w:val="00637787"/>
    <w:rsid w:val="0064498D"/>
    <w:rsid w:val="006470BF"/>
    <w:rsid w:val="00647730"/>
    <w:rsid w:val="006508FA"/>
    <w:rsid w:val="006602B7"/>
    <w:rsid w:val="0066378D"/>
    <w:rsid w:val="00683B78"/>
    <w:rsid w:val="00690A38"/>
    <w:rsid w:val="006914EC"/>
    <w:rsid w:val="0069676B"/>
    <w:rsid w:val="006A05C9"/>
    <w:rsid w:val="006A0EB3"/>
    <w:rsid w:val="006A5B2B"/>
    <w:rsid w:val="006A6103"/>
    <w:rsid w:val="006B6FFF"/>
    <w:rsid w:val="006C2FFF"/>
    <w:rsid w:val="006C3764"/>
    <w:rsid w:val="006C5097"/>
    <w:rsid w:val="006D21EC"/>
    <w:rsid w:val="006D33B5"/>
    <w:rsid w:val="006E52DF"/>
    <w:rsid w:val="006E5334"/>
    <w:rsid w:val="006F0C99"/>
    <w:rsid w:val="006F6824"/>
    <w:rsid w:val="00713F1E"/>
    <w:rsid w:val="007143B3"/>
    <w:rsid w:val="007176F7"/>
    <w:rsid w:val="007232DC"/>
    <w:rsid w:val="00723379"/>
    <w:rsid w:val="00742182"/>
    <w:rsid w:val="00742654"/>
    <w:rsid w:val="00752E33"/>
    <w:rsid w:val="0076290F"/>
    <w:rsid w:val="00766D09"/>
    <w:rsid w:val="007734FD"/>
    <w:rsid w:val="0077418A"/>
    <w:rsid w:val="00775F00"/>
    <w:rsid w:val="007768DC"/>
    <w:rsid w:val="0078792B"/>
    <w:rsid w:val="0079056B"/>
    <w:rsid w:val="00794B7D"/>
    <w:rsid w:val="007A6FC3"/>
    <w:rsid w:val="007B139D"/>
    <w:rsid w:val="007B288B"/>
    <w:rsid w:val="007B3CCF"/>
    <w:rsid w:val="007B53FE"/>
    <w:rsid w:val="007C057C"/>
    <w:rsid w:val="007C405E"/>
    <w:rsid w:val="007D5569"/>
    <w:rsid w:val="007D7C23"/>
    <w:rsid w:val="007F04DD"/>
    <w:rsid w:val="007F084D"/>
    <w:rsid w:val="007F2B90"/>
    <w:rsid w:val="007F6B03"/>
    <w:rsid w:val="007F72CB"/>
    <w:rsid w:val="00803DD2"/>
    <w:rsid w:val="00810B34"/>
    <w:rsid w:val="0081379D"/>
    <w:rsid w:val="00817302"/>
    <w:rsid w:val="0082389F"/>
    <w:rsid w:val="008302CE"/>
    <w:rsid w:val="008354D9"/>
    <w:rsid w:val="008364C3"/>
    <w:rsid w:val="00867BC3"/>
    <w:rsid w:val="008744A2"/>
    <w:rsid w:val="00882DE8"/>
    <w:rsid w:val="008958B2"/>
    <w:rsid w:val="008A0A08"/>
    <w:rsid w:val="008A5E7F"/>
    <w:rsid w:val="008B0EF8"/>
    <w:rsid w:val="008B5593"/>
    <w:rsid w:val="008C5406"/>
    <w:rsid w:val="008D11F2"/>
    <w:rsid w:val="008D23A8"/>
    <w:rsid w:val="008E4A7A"/>
    <w:rsid w:val="008F7FCB"/>
    <w:rsid w:val="0090352B"/>
    <w:rsid w:val="00907636"/>
    <w:rsid w:val="00921910"/>
    <w:rsid w:val="009333F7"/>
    <w:rsid w:val="00942ED3"/>
    <w:rsid w:val="009501DC"/>
    <w:rsid w:val="00961313"/>
    <w:rsid w:val="00972521"/>
    <w:rsid w:val="00994AC0"/>
    <w:rsid w:val="0099538F"/>
    <w:rsid w:val="009A3BFC"/>
    <w:rsid w:val="009A65B1"/>
    <w:rsid w:val="009B126A"/>
    <w:rsid w:val="009B17D1"/>
    <w:rsid w:val="009C0388"/>
    <w:rsid w:val="009C04DD"/>
    <w:rsid w:val="009C0F4A"/>
    <w:rsid w:val="009C5968"/>
    <w:rsid w:val="009C6B9E"/>
    <w:rsid w:val="009D5B04"/>
    <w:rsid w:val="009D71CF"/>
    <w:rsid w:val="009E1BF2"/>
    <w:rsid w:val="00A106C5"/>
    <w:rsid w:val="00A10D5B"/>
    <w:rsid w:val="00A11BE1"/>
    <w:rsid w:val="00A35938"/>
    <w:rsid w:val="00A35F45"/>
    <w:rsid w:val="00A40BE0"/>
    <w:rsid w:val="00A45AFF"/>
    <w:rsid w:val="00A4653B"/>
    <w:rsid w:val="00A52799"/>
    <w:rsid w:val="00A74368"/>
    <w:rsid w:val="00A8145E"/>
    <w:rsid w:val="00A91FA9"/>
    <w:rsid w:val="00A940B5"/>
    <w:rsid w:val="00A96E94"/>
    <w:rsid w:val="00AA337F"/>
    <w:rsid w:val="00AB6CE8"/>
    <w:rsid w:val="00AC0BC4"/>
    <w:rsid w:val="00AD2189"/>
    <w:rsid w:val="00AE066F"/>
    <w:rsid w:val="00AE0D5F"/>
    <w:rsid w:val="00AE123B"/>
    <w:rsid w:val="00AE4768"/>
    <w:rsid w:val="00AE657B"/>
    <w:rsid w:val="00AE7F9D"/>
    <w:rsid w:val="00AF117B"/>
    <w:rsid w:val="00AF2221"/>
    <w:rsid w:val="00AF2250"/>
    <w:rsid w:val="00AF5087"/>
    <w:rsid w:val="00AF6B23"/>
    <w:rsid w:val="00AF6FCF"/>
    <w:rsid w:val="00B026C0"/>
    <w:rsid w:val="00B049F9"/>
    <w:rsid w:val="00B2153A"/>
    <w:rsid w:val="00B30B79"/>
    <w:rsid w:val="00B34D6F"/>
    <w:rsid w:val="00B3606A"/>
    <w:rsid w:val="00B46D64"/>
    <w:rsid w:val="00B50384"/>
    <w:rsid w:val="00B5295D"/>
    <w:rsid w:val="00B71801"/>
    <w:rsid w:val="00B76305"/>
    <w:rsid w:val="00B91600"/>
    <w:rsid w:val="00B9440B"/>
    <w:rsid w:val="00BA111D"/>
    <w:rsid w:val="00BA1373"/>
    <w:rsid w:val="00BA1981"/>
    <w:rsid w:val="00BA7579"/>
    <w:rsid w:val="00BC29C4"/>
    <w:rsid w:val="00BC6906"/>
    <w:rsid w:val="00BD1F1A"/>
    <w:rsid w:val="00BD2096"/>
    <w:rsid w:val="00BD5B6D"/>
    <w:rsid w:val="00BD7674"/>
    <w:rsid w:val="00BE0D8F"/>
    <w:rsid w:val="00BE2CBE"/>
    <w:rsid w:val="00BF3957"/>
    <w:rsid w:val="00BF4B7B"/>
    <w:rsid w:val="00BF51E9"/>
    <w:rsid w:val="00BF57C9"/>
    <w:rsid w:val="00BF6E95"/>
    <w:rsid w:val="00BF7CEF"/>
    <w:rsid w:val="00C0118F"/>
    <w:rsid w:val="00C02FF7"/>
    <w:rsid w:val="00C102E1"/>
    <w:rsid w:val="00C16CB1"/>
    <w:rsid w:val="00C241DA"/>
    <w:rsid w:val="00C2448E"/>
    <w:rsid w:val="00C26BC6"/>
    <w:rsid w:val="00C33402"/>
    <w:rsid w:val="00C334AA"/>
    <w:rsid w:val="00C366F8"/>
    <w:rsid w:val="00C43D5E"/>
    <w:rsid w:val="00C44C49"/>
    <w:rsid w:val="00C457D0"/>
    <w:rsid w:val="00C4755D"/>
    <w:rsid w:val="00C51554"/>
    <w:rsid w:val="00C55F43"/>
    <w:rsid w:val="00C660B3"/>
    <w:rsid w:val="00C66127"/>
    <w:rsid w:val="00C74020"/>
    <w:rsid w:val="00C74BB5"/>
    <w:rsid w:val="00C77373"/>
    <w:rsid w:val="00C815C8"/>
    <w:rsid w:val="00C85C00"/>
    <w:rsid w:val="00C87C68"/>
    <w:rsid w:val="00C90F29"/>
    <w:rsid w:val="00C940CA"/>
    <w:rsid w:val="00C95DA0"/>
    <w:rsid w:val="00CA6C07"/>
    <w:rsid w:val="00CB242C"/>
    <w:rsid w:val="00CB2E52"/>
    <w:rsid w:val="00CB4A46"/>
    <w:rsid w:val="00CB4FB4"/>
    <w:rsid w:val="00CC47A3"/>
    <w:rsid w:val="00CC70BD"/>
    <w:rsid w:val="00CD5D90"/>
    <w:rsid w:val="00CF2988"/>
    <w:rsid w:val="00D02868"/>
    <w:rsid w:val="00D03093"/>
    <w:rsid w:val="00D03F38"/>
    <w:rsid w:val="00D132E2"/>
    <w:rsid w:val="00D2672D"/>
    <w:rsid w:val="00D4431E"/>
    <w:rsid w:val="00D514FD"/>
    <w:rsid w:val="00D61DE6"/>
    <w:rsid w:val="00D67EE6"/>
    <w:rsid w:val="00D71235"/>
    <w:rsid w:val="00D72579"/>
    <w:rsid w:val="00D96A16"/>
    <w:rsid w:val="00DA096B"/>
    <w:rsid w:val="00DB2C8C"/>
    <w:rsid w:val="00DB4DA5"/>
    <w:rsid w:val="00DC4448"/>
    <w:rsid w:val="00DC4E82"/>
    <w:rsid w:val="00DD48BA"/>
    <w:rsid w:val="00DD4B8B"/>
    <w:rsid w:val="00DD4FA3"/>
    <w:rsid w:val="00DD729A"/>
    <w:rsid w:val="00E001D8"/>
    <w:rsid w:val="00E001EE"/>
    <w:rsid w:val="00E15021"/>
    <w:rsid w:val="00E24C93"/>
    <w:rsid w:val="00E3031D"/>
    <w:rsid w:val="00E326B7"/>
    <w:rsid w:val="00E3308D"/>
    <w:rsid w:val="00E3749E"/>
    <w:rsid w:val="00E41AF8"/>
    <w:rsid w:val="00E50588"/>
    <w:rsid w:val="00E521FE"/>
    <w:rsid w:val="00E53136"/>
    <w:rsid w:val="00E67164"/>
    <w:rsid w:val="00E849BC"/>
    <w:rsid w:val="00EA2458"/>
    <w:rsid w:val="00EA3EED"/>
    <w:rsid w:val="00EA6571"/>
    <w:rsid w:val="00EB0FEA"/>
    <w:rsid w:val="00EB23BD"/>
    <w:rsid w:val="00EB52B8"/>
    <w:rsid w:val="00EB5900"/>
    <w:rsid w:val="00EC2892"/>
    <w:rsid w:val="00ED17B4"/>
    <w:rsid w:val="00EE46FD"/>
    <w:rsid w:val="00EE47E0"/>
    <w:rsid w:val="00EE7115"/>
    <w:rsid w:val="00EF6231"/>
    <w:rsid w:val="00F07076"/>
    <w:rsid w:val="00F3335A"/>
    <w:rsid w:val="00F6356F"/>
    <w:rsid w:val="00F645D0"/>
    <w:rsid w:val="00F650EF"/>
    <w:rsid w:val="00F674AB"/>
    <w:rsid w:val="00F714DD"/>
    <w:rsid w:val="00F718B6"/>
    <w:rsid w:val="00F80BCE"/>
    <w:rsid w:val="00F8526B"/>
    <w:rsid w:val="00F85446"/>
    <w:rsid w:val="00F964A9"/>
    <w:rsid w:val="00FB1918"/>
    <w:rsid w:val="00FB3E43"/>
    <w:rsid w:val="00FD0583"/>
    <w:rsid w:val="00FD187B"/>
    <w:rsid w:val="00FE7355"/>
    <w:rsid w:val="00FF3C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lsdException w:name="page number" w:uiPriority="0"/>
    <w:lsdException w:name="List" w:uiPriority="0"/>
    <w:lsdException w:name="List Bullet" w:uiPriority="0" w:qFormat="1"/>
    <w:lsdException w:name="Title" w:semiHidden="0" w:uiPriority="0" w:unhideWhenUsed="0" w:qFormat="1"/>
    <w:lsdException w:name="Default Paragraph Font" w:uiPriority="1"/>
    <w:lsdException w:name="Body Text" w:uiPriority="0"/>
    <w:lsdException w:name="Subtitle" w:semiHidden="0" w:uiPriority="0" w:unhideWhenUsed="0"/>
    <w:lsdException w:name="Strong" w:semiHidden="0" w:uiPriority="0" w:unhideWhenUsed="0"/>
    <w:lsdException w:name="Emphasis" w:semiHidden="0" w:uiPriority="0" w:unhideWhenUsed="0"/>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BC29C4"/>
    <w:pPr>
      <w:spacing w:before="60" w:after="60"/>
    </w:pPr>
    <w:rPr>
      <w:rFonts w:ascii="Arial" w:hAnsi="Arial"/>
    </w:rPr>
  </w:style>
  <w:style w:type="paragraph" w:styleId="berschrift1">
    <w:name w:val="heading 1"/>
    <w:next w:val="Standard"/>
    <w:link w:val="berschrift1Zchn"/>
    <w:qFormat/>
    <w:rsid w:val="00A4653B"/>
    <w:pPr>
      <w:keepNext/>
      <w:numPr>
        <w:numId w:val="2"/>
      </w:numPr>
      <w:pBdr>
        <w:top w:val="single" w:sz="4" w:space="1" w:color="auto"/>
      </w:pBdr>
      <w:tabs>
        <w:tab w:val="clear" w:pos="1521"/>
        <w:tab w:val="left" w:pos="851"/>
        <w:tab w:val="right" w:pos="9354"/>
      </w:tabs>
      <w:spacing w:before="360" w:after="240"/>
      <w:ind w:left="851" w:hanging="851"/>
      <w:outlineLvl w:val="0"/>
    </w:pPr>
    <w:rPr>
      <w:rFonts w:ascii="Arial" w:hAnsi="Arial"/>
      <w:b/>
      <w:kern w:val="32"/>
      <w:sz w:val="26"/>
      <w:szCs w:val="24"/>
    </w:rPr>
  </w:style>
  <w:style w:type="paragraph" w:styleId="berschrift2">
    <w:name w:val="heading 2"/>
    <w:basedOn w:val="berschrift1"/>
    <w:next w:val="Standard"/>
    <w:qFormat/>
    <w:rsid w:val="00A40BE0"/>
    <w:pPr>
      <w:numPr>
        <w:ilvl w:val="1"/>
      </w:numPr>
      <w:spacing w:before="240" w:after="120"/>
      <w:outlineLvl w:val="1"/>
    </w:pPr>
    <w:rPr>
      <w:kern w:val="28"/>
      <w:sz w:val="22"/>
      <w:lang w:eastAsia="de-DE"/>
    </w:rPr>
  </w:style>
  <w:style w:type="paragraph" w:styleId="berschrift3">
    <w:name w:val="heading 3"/>
    <w:basedOn w:val="berschrift2"/>
    <w:next w:val="Standard"/>
    <w:qFormat/>
    <w:rsid w:val="00A40BE0"/>
    <w:pPr>
      <w:numPr>
        <w:ilvl w:val="2"/>
      </w:numPr>
      <w:tabs>
        <w:tab w:val="clear" w:pos="1134"/>
      </w:tabs>
      <w:ind w:left="851" w:hanging="851"/>
      <w:outlineLvl w:val="2"/>
    </w:pPr>
    <w:rPr>
      <w:b w:val="0"/>
    </w:rPr>
  </w:style>
  <w:style w:type="paragraph" w:styleId="berschrift4">
    <w:name w:val="heading 4"/>
    <w:basedOn w:val="berschrift3"/>
    <w:next w:val="Standard"/>
    <w:qFormat/>
    <w:rsid w:val="00EC2892"/>
    <w:pPr>
      <w:numPr>
        <w:ilvl w:val="3"/>
      </w:numPr>
      <w:tabs>
        <w:tab w:val="clear" w:pos="1134"/>
      </w:tabs>
      <w:spacing w:before="120"/>
      <w:ind w:left="851" w:hanging="851"/>
      <w:outlineLvl w:val="3"/>
    </w:pPr>
    <w:rPr>
      <w:sz w:val="20"/>
    </w:rPr>
  </w:style>
  <w:style w:type="paragraph" w:styleId="berschrift5">
    <w:name w:val="heading 5"/>
    <w:basedOn w:val="berschrift4"/>
    <w:next w:val="Standard"/>
    <w:qFormat/>
    <w:rsid w:val="00A40BE0"/>
    <w:pPr>
      <w:numPr>
        <w:ilvl w:val="4"/>
      </w:numPr>
      <w:tabs>
        <w:tab w:val="clear" w:pos="851"/>
        <w:tab w:val="left" w:pos="1418"/>
      </w:tabs>
      <w:outlineLvl w:val="4"/>
    </w:pPr>
    <w:rPr>
      <w:b/>
    </w:rPr>
  </w:style>
  <w:style w:type="paragraph" w:styleId="berschrift6">
    <w:name w:val="heading 6"/>
    <w:basedOn w:val="berschrift5"/>
    <w:next w:val="Standard"/>
    <w:qFormat/>
    <w:rsid w:val="00A40BE0"/>
    <w:pPr>
      <w:numPr>
        <w:ilvl w:val="5"/>
      </w:numPr>
      <w:tabs>
        <w:tab w:val="clear" w:pos="1701"/>
      </w:tabs>
      <w:ind w:left="1418" w:hanging="1418"/>
      <w:outlineLvl w:val="5"/>
    </w:pPr>
  </w:style>
  <w:style w:type="paragraph" w:styleId="berschrift7">
    <w:name w:val="heading 7"/>
    <w:basedOn w:val="berschrift6"/>
    <w:next w:val="Standard"/>
    <w:qFormat/>
    <w:rsid w:val="00A40BE0"/>
    <w:pPr>
      <w:numPr>
        <w:ilvl w:val="6"/>
      </w:numPr>
      <w:tabs>
        <w:tab w:val="clear" w:pos="1843"/>
      </w:tabs>
      <w:ind w:left="1418" w:hanging="1418"/>
      <w:outlineLvl w:val="6"/>
    </w:pPr>
  </w:style>
  <w:style w:type="paragraph" w:styleId="berschrift8">
    <w:name w:val="heading 8"/>
    <w:basedOn w:val="berschrift1"/>
    <w:next w:val="Standard"/>
    <w:qFormat/>
    <w:rsid w:val="000F307A"/>
    <w:pPr>
      <w:numPr>
        <w:ilvl w:val="7"/>
      </w:numPr>
      <w:tabs>
        <w:tab w:val="left" w:pos="1701"/>
      </w:tabs>
      <w:outlineLvl w:val="7"/>
    </w:pPr>
  </w:style>
  <w:style w:type="paragraph" w:styleId="berschrift9">
    <w:name w:val="heading 9"/>
    <w:basedOn w:val="berschrift1"/>
    <w:next w:val="Standard"/>
    <w:qFormat/>
    <w:rsid w:val="000F307A"/>
    <w:pPr>
      <w:numPr>
        <w:ilvl w:val="8"/>
      </w:numPr>
      <w:tabs>
        <w:tab w:val="left" w:pos="2268"/>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1316DE"/>
    <w:pPr>
      <w:tabs>
        <w:tab w:val="center" w:pos="4536"/>
        <w:tab w:val="right" w:pos="9072"/>
      </w:tabs>
      <w:spacing w:after="0"/>
    </w:pPr>
  </w:style>
  <w:style w:type="paragraph" w:styleId="Fuzeile">
    <w:name w:val="footer"/>
    <w:link w:val="FuzeileZchn"/>
    <w:rsid w:val="00E326B7"/>
    <w:pPr>
      <w:tabs>
        <w:tab w:val="right" w:pos="9639"/>
      </w:tabs>
    </w:pPr>
    <w:rPr>
      <w:rFonts w:ascii="Arial" w:hAnsi="Arial"/>
      <w:sz w:val="16"/>
    </w:rPr>
  </w:style>
  <w:style w:type="character" w:customStyle="1" w:styleId="KopfzeileZchn">
    <w:name w:val="Kopfzeile Zchn"/>
    <w:basedOn w:val="Absatz-Standardschriftart"/>
    <w:link w:val="Kopfzeile"/>
    <w:rsid w:val="001316DE"/>
    <w:rPr>
      <w:rFonts w:ascii="Arial" w:hAnsi="Arial"/>
    </w:rPr>
  </w:style>
  <w:style w:type="paragraph" w:styleId="Titel">
    <w:name w:val="Title"/>
    <w:next w:val="Standard"/>
    <w:link w:val="TitelZchn"/>
    <w:qFormat/>
    <w:rsid w:val="00EC2892"/>
    <w:pPr>
      <w:pBdr>
        <w:top w:val="single" w:sz="4" w:space="1" w:color="auto"/>
      </w:pBdr>
      <w:spacing w:after="240"/>
      <w:outlineLvl w:val="0"/>
    </w:pPr>
    <w:rPr>
      <w:rFonts w:ascii="Arial" w:hAnsi="Arial"/>
      <w:b/>
      <w:kern w:val="28"/>
      <w:sz w:val="32"/>
      <w:szCs w:val="32"/>
    </w:rPr>
  </w:style>
  <w:style w:type="character" w:customStyle="1" w:styleId="KommentartextZchn">
    <w:name w:val="Kommentartext Zchn"/>
    <w:basedOn w:val="Absatz-Standardschriftart"/>
    <w:link w:val="Kommentartext"/>
    <w:semiHidden/>
    <w:rsid w:val="006D33B5"/>
    <w:rPr>
      <w:rFonts w:ascii="Arial" w:hAnsi="Arial"/>
      <w:u w:val="single"/>
    </w:rPr>
  </w:style>
  <w:style w:type="paragraph" w:styleId="Endnotentext">
    <w:name w:val="endnote text"/>
    <w:basedOn w:val="Standard"/>
    <w:semiHidden/>
  </w:style>
  <w:style w:type="character" w:styleId="Endnotenzeichen">
    <w:name w:val="endnote reference"/>
    <w:basedOn w:val="Absatz-Standardschriftart"/>
    <w:semiHidden/>
    <w:rPr>
      <w:rFonts w:ascii="Verdana" w:hAnsi="Verdana"/>
      <w:b/>
      <w:sz w:val="17"/>
      <w:vertAlign w:val="superscript"/>
    </w:rPr>
  </w:style>
  <w:style w:type="paragraph" w:styleId="Funotentext">
    <w:name w:val="footnote text"/>
    <w:basedOn w:val="Standard"/>
    <w:semiHidden/>
  </w:style>
  <w:style w:type="character" w:styleId="Funotenzeichen">
    <w:name w:val="footnote reference"/>
    <w:basedOn w:val="Absatz-Standardschriftart"/>
    <w:semiHidden/>
    <w:rPr>
      <w:rFonts w:ascii="Verdana" w:hAnsi="Verdana"/>
      <w:b/>
      <w:sz w:val="17"/>
      <w:vertAlign w:val="superscript"/>
    </w:rPr>
  </w:style>
  <w:style w:type="paragraph" w:styleId="Index1">
    <w:name w:val="index 1"/>
    <w:basedOn w:val="Standard"/>
    <w:next w:val="Standard"/>
    <w:autoRedefine/>
    <w:semiHidden/>
    <w:pPr>
      <w:ind w:left="284" w:hanging="284"/>
    </w:pPr>
  </w:style>
  <w:style w:type="paragraph" w:styleId="Index2">
    <w:name w:val="index 2"/>
    <w:basedOn w:val="Standard"/>
    <w:next w:val="Standard"/>
    <w:autoRedefine/>
    <w:semiHidden/>
    <w:pPr>
      <w:ind w:left="568" w:hanging="284"/>
    </w:pPr>
  </w:style>
  <w:style w:type="paragraph" w:styleId="Index3">
    <w:name w:val="index 3"/>
    <w:basedOn w:val="Standard"/>
    <w:next w:val="Standard"/>
    <w:autoRedefine/>
    <w:semiHidden/>
    <w:pPr>
      <w:ind w:left="851" w:hanging="284"/>
    </w:pPr>
  </w:style>
  <w:style w:type="paragraph" w:styleId="Index4">
    <w:name w:val="index 4"/>
    <w:basedOn w:val="Standard"/>
    <w:next w:val="Standard"/>
    <w:autoRedefine/>
    <w:semiHidden/>
    <w:pPr>
      <w:ind w:left="1135" w:hanging="284"/>
    </w:pPr>
  </w:style>
  <w:style w:type="paragraph" w:styleId="Index5">
    <w:name w:val="index 5"/>
    <w:basedOn w:val="Standard"/>
    <w:next w:val="Standard"/>
    <w:autoRedefine/>
    <w:semiHidden/>
    <w:pPr>
      <w:ind w:left="1418" w:hanging="284"/>
    </w:pPr>
  </w:style>
  <w:style w:type="paragraph" w:styleId="Index6">
    <w:name w:val="index 6"/>
    <w:basedOn w:val="Standard"/>
    <w:next w:val="Standard"/>
    <w:autoRedefine/>
    <w:semiHidden/>
    <w:pPr>
      <w:ind w:left="1702" w:hanging="284"/>
    </w:pPr>
  </w:style>
  <w:style w:type="paragraph" w:styleId="Index7">
    <w:name w:val="index 7"/>
    <w:basedOn w:val="Standard"/>
    <w:next w:val="Standard"/>
    <w:autoRedefine/>
    <w:semiHidden/>
    <w:pPr>
      <w:ind w:left="1985" w:hanging="284"/>
    </w:pPr>
  </w:style>
  <w:style w:type="paragraph" w:styleId="Index8">
    <w:name w:val="index 8"/>
    <w:basedOn w:val="Standard"/>
    <w:next w:val="Standard"/>
    <w:autoRedefine/>
    <w:semiHidden/>
    <w:pPr>
      <w:ind w:left="2269" w:hanging="284"/>
    </w:pPr>
  </w:style>
  <w:style w:type="paragraph" w:styleId="Index9">
    <w:name w:val="index 9"/>
    <w:basedOn w:val="Standard"/>
    <w:next w:val="Standard"/>
    <w:autoRedefine/>
    <w:semiHidden/>
    <w:pPr>
      <w:ind w:left="2552" w:hanging="284"/>
    </w:pPr>
  </w:style>
  <w:style w:type="paragraph" w:styleId="Indexberschrift">
    <w:name w:val="index heading"/>
    <w:basedOn w:val="Standard"/>
    <w:next w:val="Index1"/>
    <w:semiHidden/>
    <w:rsid w:val="00E326B7"/>
  </w:style>
  <w:style w:type="paragraph" w:styleId="Kommentartext">
    <w:name w:val="annotation text"/>
    <w:basedOn w:val="Standard"/>
    <w:link w:val="KommentartextZchn"/>
    <w:semiHidden/>
    <w:rPr>
      <w:u w:val="single"/>
    </w:rPr>
  </w:style>
  <w:style w:type="character" w:styleId="Kommentarzeichen">
    <w:name w:val="annotation reference"/>
    <w:basedOn w:val="Absatz-Standardschriftart"/>
    <w:semiHidden/>
    <w:rPr>
      <w:rFonts w:ascii="Verdana" w:hAnsi="Verdana"/>
      <w:b/>
      <w:sz w:val="17"/>
    </w:rPr>
  </w:style>
  <w:style w:type="paragraph" w:styleId="Makrotext">
    <w:name w:val="macro"/>
    <w:basedOn w:val="Standard"/>
    <w:semiHidden/>
    <w:pPr>
      <w:tabs>
        <w:tab w:val="left" w:pos="284"/>
        <w:tab w:val="left" w:pos="567"/>
        <w:tab w:val="left" w:pos="851"/>
        <w:tab w:val="left" w:pos="1134"/>
        <w:tab w:val="left" w:pos="1418"/>
        <w:tab w:val="left" w:pos="1701"/>
        <w:tab w:val="left" w:pos="1985"/>
        <w:tab w:val="left" w:pos="2268"/>
        <w:tab w:val="left" w:pos="2552"/>
        <w:tab w:val="left" w:pos="2835"/>
        <w:tab w:val="left" w:pos="3119"/>
      </w:tabs>
    </w:pPr>
    <w:rPr>
      <w:b/>
      <w:sz w:val="14"/>
    </w:rPr>
  </w:style>
  <w:style w:type="paragraph" w:styleId="Rechtsgrundlagenverzeichnis">
    <w:name w:val="table of authorities"/>
    <w:basedOn w:val="Standard"/>
    <w:next w:val="Standard"/>
    <w:semiHidden/>
    <w:pPr>
      <w:ind w:left="284" w:hanging="284"/>
    </w:pPr>
  </w:style>
  <w:style w:type="paragraph" w:styleId="RGV-berschrift">
    <w:name w:val="toa heading"/>
    <w:basedOn w:val="Standard"/>
    <w:next w:val="Standard"/>
    <w:semiHidden/>
    <w:rsid w:val="00E326B7"/>
  </w:style>
  <w:style w:type="paragraph" w:styleId="Aufzhlungszeichen">
    <w:name w:val="List Bullet"/>
    <w:qFormat/>
    <w:rsid w:val="00F6356F"/>
    <w:pPr>
      <w:numPr>
        <w:numId w:val="1"/>
      </w:numPr>
      <w:tabs>
        <w:tab w:val="left" w:pos="227"/>
      </w:tabs>
      <w:spacing w:before="60" w:after="60"/>
      <w:ind w:left="227" w:hanging="227"/>
    </w:pPr>
    <w:rPr>
      <w:rFonts w:ascii="Arial" w:hAnsi="Arial"/>
    </w:rPr>
  </w:style>
  <w:style w:type="character" w:styleId="Platzhaltertext">
    <w:name w:val="Placeholder Text"/>
    <w:basedOn w:val="Absatz-Standardschriftart"/>
    <w:uiPriority w:val="99"/>
    <w:semiHidden/>
    <w:rsid w:val="006470BF"/>
    <w:rPr>
      <w:color w:val="808080"/>
    </w:rPr>
  </w:style>
  <w:style w:type="paragraph" w:customStyle="1" w:styleId="Dokumenttitel">
    <w:name w:val="Dokumenttitel"/>
    <w:rsid w:val="00EC2892"/>
    <w:rPr>
      <w:rFonts w:ascii="Arial" w:hAnsi="Arial"/>
      <w:sz w:val="16"/>
      <w:szCs w:val="18"/>
    </w:rPr>
  </w:style>
  <w:style w:type="paragraph" w:styleId="Sprechblasentext">
    <w:name w:val="Balloon Text"/>
    <w:basedOn w:val="Standard"/>
    <w:link w:val="SprechblasentextZchn"/>
    <w:semiHidden/>
    <w:unhideWhenUsed/>
    <w:rsid w:val="004C60C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60CC"/>
    <w:rPr>
      <w:rFonts w:ascii="Tahoma" w:hAnsi="Tahoma" w:cs="Tahoma"/>
      <w:sz w:val="16"/>
      <w:szCs w:val="16"/>
      <w:lang w:eastAsia="de-DE"/>
    </w:rPr>
  </w:style>
  <w:style w:type="character" w:customStyle="1" w:styleId="FuzeileZchn">
    <w:name w:val="Fußzeile Zchn"/>
    <w:basedOn w:val="Absatz-Standardschriftart"/>
    <w:link w:val="Fuzeile"/>
    <w:rsid w:val="00E326B7"/>
    <w:rPr>
      <w:rFonts w:ascii="Arial" w:hAnsi="Arial"/>
      <w:sz w:val="16"/>
    </w:rPr>
  </w:style>
  <w:style w:type="numbering" w:customStyle="1" w:styleId="KeineListe1">
    <w:name w:val="Keine Liste1"/>
    <w:next w:val="KeineListe"/>
    <w:uiPriority w:val="99"/>
    <w:semiHidden/>
    <w:unhideWhenUsed/>
    <w:rsid w:val="00F85446"/>
  </w:style>
  <w:style w:type="table" w:customStyle="1" w:styleId="Tabellengitternetz">
    <w:name w:val="Tabellengitternetz"/>
    <w:basedOn w:val="NormaleTabelle"/>
    <w:rsid w:val="00F85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steSeite">
    <w:name w:val="Erste_Seite"/>
    <w:rsid w:val="0099538F"/>
    <w:pPr>
      <w:spacing w:before="1680"/>
    </w:pPr>
    <w:rPr>
      <w:rFonts w:ascii="Arial" w:hAnsi="Arial"/>
      <w:sz w:val="16"/>
      <w:szCs w:val="18"/>
    </w:rPr>
  </w:style>
  <w:style w:type="paragraph" w:styleId="Listenabsatz">
    <w:name w:val="List Paragraph"/>
    <w:basedOn w:val="Standard"/>
    <w:uiPriority w:val="34"/>
    <w:qFormat/>
    <w:rsid w:val="0063021B"/>
    <w:pPr>
      <w:ind w:left="720"/>
      <w:contextualSpacing/>
    </w:pPr>
  </w:style>
  <w:style w:type="paragraph" w:customStyle="1" w:styleId="Zeilentitel">
    <w:name w:val="Zeilentitel"/>
    <w:basedOn w:val="Standard"/>
    <w:qFormat/>
    <w:rsid w:val="00DC4448"/>
    <w:rPr>
      <w:rFonts w:ascii="Segoe UI" w:eastAsia="Cambria" w:hAnsi="Segoe UI" w:cs="Segoe UI"/>
      <w:b/>
      <w:lang w:eastAsia="en-US"/>
    </w:rPr>
  </w:style>
  <w:style w:type="paragraph" w:customStyle="1" w:styleId="Listenabsatz9pt">
    <w:name w:val="Listenabsatz_9pt"/>
    <w:basedOn w:val="Listenabsatz"/>
    <w:rsid w:val="00DC4448"/>
    <w:pPr>
      <w:tabs>
        <w:tab w:val="right" w:pos="5103"/>
      </w:tabs>
      <w:spacing w:before="40"/>
      <w:ind w:left="113" w:hanging="113"/>
    </w:pPr>
    <w:rPr>
      <w:rFonts w:ascii="Segoe UI" w:eastAsia="Calibri" w:hAnsi="Segoe UI"/>
      <w:sz w:val="18"/>
      <w:szCs w:val="18"/>
      <w:lang w:eastAsia="en-US"/>
    </w:rPr>
  </w:style>
  <w:style w:type="paragraph" w:customStyle="1" w:styleId="NumerischeAufzhlung">
    <w:name w:val="Numerische Aufzählung"/>
    <w:basedOn w:val="Listenabsatz"/>
    <w:rsid w:val="00DC4448"/>
    <w:pPr>
      <w:numPr>
        <w:numId w:val="3"/>
      </w:numPr>
      <w:tabs>
        <w:tab w:val="right" w:pos="5103"/>
      </w:tabs>
      <w:spacing w:before="40"/>
      <w:ind w:left="357" w:hanging="357"/>
    </w:pPr>
    <w:rPr>
      <w:rFonts w:ascii="Segoe UI" w:eastAsia="Calibri" w:hAnsi="Segoe UI"/>
      <w:szCs w:val="22"/>
      <w:lang w:eastAsia="en-US"/>
    </w:rPr>
  </w:style>
  <w:style w:type="paragraph" w:styleId="Verzeichnis1">
    <w:name w:val="toc 1"/>
    <w:basedOn w:val="Standard"/>
    <w:next w:val="Standard"/>
    <w:autoRedefine/>
    <w:uiPriority w:val="39"/>
    <w:unhideWhenUsed/>
    <w:rsid w:val="00063420"/>
    <w:pPr>
      <w:tabs>
        <w:tab w:val="left" w:pos="448"/>
        <w:tab w:val="right" w:leader="dot" w:pos="9344"/>
      </w:tabs>
      <w:spacing w:after="100"/>
    </w:pPr>
  </w:style>
  <w:style w:type="character" w:styleId="Hyperlink">
    <w:name w:val="Hyperlink"/>
    <w:basedOn w:val="Absatz-Standardschriftart"/>
    <w:uiPriority w:val="99"/>
    <w:unhideWhenUsed/>
    <w:rsid w:val="00817302"/>
    <w:rPr>
      <w:color w:val="0000FF" w:themeColor="hyperlink"/>
      <w:u w:val="single"/>
    </w:rPr>
  </w:style>
  <w:style w:type="paragraph" w:customStyle="1" w:styleId="Einzug2">
    <w:name w:val="Einzug 2"/>
    <w:basedOn w:val="Standard"/>
    <w:rsid w:val="0078792B"/>
    <w:pPr>
      <w:tabs>
        <w:tab w:val="right" w:pos="5103"/>
      </w:tabs>
      <w:spacing w:before="40"/>
      <w:ind w:left="340"/>
      <w:contextualSpacing/>
    </w:pPr>
    <w:rPr>
      <w:rFonts w:ascii="Segoe UI" w:eastAsia="Calibri" w:hAnsi="Segoe UI"/>
      <w:b/>
      <w:szCs w:val="22"/>
      <w:lang w:eastAsia="en-US"/>
    </w:rPr>
  </w:style>
  <w:style w:type="paragraph" w:customStyle="1" w:styleId="AufzhlungEinzug3">
    <w:name w:val="Aufzählung_Einzug3"/>
    <w:basedOn w:val="NumerischeAufzhlung"/>
    <w:rsid w:val="0078792B"/>
    <w:pPr>
      <w:numPr>
        <w:ilvl w:val="1"/>
        <w:numId w:val="4"/>
      </w:numPr>
      <w:ind w:left="567" w:hanging="113"/>
    </w:pPr>
  </w:style>
  <w:style w:type="table" w:styleId="Tabellenraster">
    <w:name w:val="Table Grid"/>
    <w:basedOn w:val="NormaleTabelle"/>
    <w:uiPriority w:val="59"/>
    <w:rsid w:val="002A0314"/>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elZchn">
    <w:name w:val="Titel Zchn"/>
    <w:basedOn w:val="Absatz-Standardschriftart"/>
    <w:link w:val="Titel"/>
    <w:uiPriority w:val="10"/>
    <w:rsid w:val="006A6103"/>
    <w:rPr>
      <w:rFonts w:ascii="Arial" w:hAnsi="Arial"/>
      <w:b/>
      <w:kern w:val="28"/>
      <w:sz w:val="32"/>
      <w:szCs w:val="32"/>
    </w:rPr>
  </w:style>
  <w:style w:type="paragraph" w:styleId="NurText">
    <w:name w:val="Plain Text"/>
    <w:basedOn w:val="Standard"/>
    <w:link w:val="NurTextZchn"/>
    <w:rsid w:val="00A10D5B"/>
    <w:pPr>
      <w:spacing w:before="0" w:after="0"/>
    </w:pPr>
    <w:rPr>
      <w:rFonts w:ascii="Courier New" w:hAnsi="Courier New"/>
      <w:lang w:eastAsia="de-DE"/>
    </w:rPr>
  </w:style>
  <w:style w:type="character" w:customStyle="1" w:styleId="NurTextZchn">
    <w:name w:val="Nur Text Zchn"/>
    <w:basedOn w:val="Absatz-Standardschriftart"/>
    <w:link w:val="NurText"/>
    <w:rsid w:val="00A10D5B"/>
    <w:rPr>
      <w:rFonts w:ascii="Courier New" w:hAnsi="Courier New"/>
      <w:lang w:eastAsia="de-DE"/>
    </w:rPr>
  </w:style>
  <w:style w:type="table" w:styleId="HelleListe-Akzent2">
    <w:name w:val="Light List Accent 2"/>
    <w:basedOn w:val="NormaleTabelle"/>
    <w:uiPriority w:val="61"/>
    <w:rsid w:val="008A5E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Index">
    <w:name w:val="Index"/>
    <w:basedOn w:val="Standard"/>
    <w:rsid w:val="004B3C75"/>
    <w:pPr>
      <w:suppressLineNumbers/>
      <w:spacing w:before="0" w:after="120"/>
      <w:jc w:val="both"/>
    </w:pPr>
    <w:rPr>
      <w:rFonts w:cs="FreeSans"/>
    </w:rPr>
  </w:style>
  <w:style w:type="character" w:customStyle="1" w:styleId="ListLabel8">
    <w:name w:val="ListLabel 8"/>
    <w:rsid w:val="00F8526B"/>
    <w:rPr>
      <w:rFonts w:eastAsia="Times New Roman" w:cs="Arial"/>
    </w:rPr>
  </w:style>
  <w:style w:type="table" w:customStyle="1" w:styleId="Gitternetztabelle4Akzent21">
    <w:name w:val="Gitternetztabelle 4 – Akzent 21"/>
    <w:basedOn w:val="NormaleTabelle"/>
    <w:uiPriority w:val="49"/>
    <w:rsid w:val="00F8526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berschrift1Zchn">
    <w:name w:val="Überschrift 1 Zchn"/>
    <w:basedOn w:val="Absatz-Standardschriftart"/>
    <w:link w:val="berschrift1"/>
    <w:rsid w:val="00A4653B"/>
    <w:rPr>
      <w:rFonts w:ascii="Arial" w:hAnsi="Arial"/>
      <w:b/>
      <w:kern w:val="32"/>
      <w:sz w:val="26"/>
      <w:szCs w:val="24"/>
    </w:rPr>
  </w:style>
  <w:style w:type="paragraph" w:customStyle="1" w:styleId="Standardklein">
    <w:name w:val="Standard klein"/>
    <w:basedOn w:val="Standard"/>
    <w:rsid w:val="00C660B3"/>
    <w:pPr>
      <w:pBdr>
        <w:bottom w:val="single" w:sz="6" w:space="1" w:color="auto"/>
      </w:pBdr>
      <w:spacing w:before="0" w:after="0"/>
    </w:pPr>
    <w:rPr>
      <w:rFonts w:cs="Arial"/>
      <w:sz w:val="18"/>
      <w:szCs w:val="22"/>
      <w:lang w:val="de-DE" w:eastAsia="de-DE"/>
    </w:rPr>
  </w:style>
  <w:style w:type="paragraph" w:customStyle="1" w:styleId="Example">
    <w:name w:val="Example"/>
    <w:basedOn w:val="Standard"/>
    <w:rsid w:val="007B139D"/>
    <w:pPr>
      <w:spacing w:before="0"/>
    </w:pPr>
    <w:rPr>
      <w:rFonts w:ascii="Akzidenz Grotesk Light" w:hAnsi="Akzidenz Grotesk Light"/>
      <w:color w:val="FF00FF"/>
    </w:rPr>
  </w:style>
  <w:style w:type="paragraph" w:customStyle="1" w:styleId="Zieltext">
    <w:name w:val="Zieltext"/>
    <w:basedOn w:val="Standard"/>
    <w:rsid w:val="00F3335A"/>
    <w:pPr>
      <w:pBdr>
        <w:bottom w:val="single" w:sz="4" w:space="1" w:color="000000"/>
      </w:pBdr>
      <w:suppressAutoHyphens/>
      <w:autoSpaceDN w:val="0"/>
      <w:spacing w:before="0" w:after="0"/>
      <w:textAlignment w:val="baseline"/>
    </w:pPr>
    <w:rPr>
      <w:kern w:val="3"/>
      <w:sz w:val="18"/>
      <w:szCs w:val="24"/>
    </w:rPr>
  </w:style>
  <w:style w:type="paragraph" w:customStyle="1" w:styleId="Programmcode">
    <w:name w:val="Programmcode"/>
    <w:basedOn w:val="Standard"/>
    <w:link w:val="ProgrammcodeChar"/>
    <w:rsid w:val="00E53136"/>
    <w:pPr>
      <w:spacing w:before="0" w:after="0"/>
      <w:ind w:left="284"/>
    </w:pPr>
    <w:rPr>
      <w:rFonts w:ascii="Courier New" w:hAnsi="Courier New"/>
      <w:sz w:val="18"/>
      <w:szCs w:val="24"/>
    </w:rPr>
  </w:style>
  <w:style w:type="character" w:customStyle="1" w:styleId="ProgrammcodeChar">
    <w:name w:val="Programmcode Char"/>
    <w:basedOn w:val="Absatz-Standardschriftart"/>
    <w:link w:val="Programmcode"/>
    <w:rsid w:val="006105BD"/>
    <w:rPr>
      <w:rFonts w:ascii="Courier New" w:hAnsi="Courier New"/>
      <w:sz w:val="18"/>
      <w:szCs w:val="24"/>
    </w:rPr>
  </w:style>
  <w:style w:type="numbering" w:customStyle="1" w:styleId="Aufgezhlt">
    <w:name w:val="Aufgezählt"/>
    <w:basedOn w:val="KeineListe"/>
    <w:rsid w:val="00B9440B"/>
    <w:pPr>
      <w:numPr>
        <w:numId w:val="9"/>
      </w:numPr>
    </w:pPr>
  </w:style>
  <w:style w:type="character" w:customStyle="1" w:styleId="ListLabel22">
    <w:name w:val="ListLabel 22"/>
    <w:rsid w:val="00C90F29"/>
    <w:rPr>
      <w:rFonts w:cs="OpenSymbol"/>
    </w:rPr>
  </w:style>
  <w:style w:type="paragraph" w:styleId="Liste">
    <w:name w:val="List"/>
    <w:basedOn w:val="Textkrper"/>
    <w:rsid w:val="00C90F29"/>
    <w:pPr>
      <w:suppressAutoHyphens/>
      <w:spacing w:before="0" w:after="140" w:line="288" w:lineRule="auto"/>
      <w:jc w:val="both"/>
    </w:pPr>
    <w:rPr>
      <w:rFonts w:cs="Droid Sans Devanagari"/>
      <w:color w:val="00000A"/>
    </w:rPr>
  </w:style>
  <w:style w:type="paragraph" w:styleId="Textkrper">
    <w:name w:val="Body Text"/>
    <w:basedOn w:val="Standard"/>
    <w:link w:val="TextkrperZchn"/>
    <w:semiHidden/>
    <w:unhideWhenUsed/>
    <w:rsid w:val="00C90F29"/>
    <w:pPr>
      <w:spacing w:after="120"/>
    </w:pPr>
  </w:style>
  <w:style w:type="character" w:customStyle="1" w:styleId="TextkrperZchn">
    <w:name w:val="Textkörper Zchn"/>
    <w:basedOn w:val="Absatz-Standardschriftart"/>
    <w:link w:val="Textkrper"/>
    <w:semiHidden/>
    <w:rsid w:val="00C90F29"/>
    <w:rPr>
      <w:rFonts w:ascii="Arial" w:hAnsi="Arial"/>
    </w:rPr>
  </w:style>
  <w:style w:type="paragraph" w:customStyle="1" w:styleId="code">
    <w:name w:val="code"/>
    <w:rsid w:val="00CC47A3"/>
    <w:pPr>
      <w:suppressAutoHyphens/>
      <w:autoSpaceDN w:val="0"/>
      <w:textAlignment w:val="baseline"/>
    </w:pPr>
    <w:rPr>
      <w:rFonts w:ascii="Courier New" w:hAnsi="Courier New" w:cs="Courier New"/>
      <w:kern w:val="3"/>
    </w:rPr>
  </w:style>
  <w:style w:type="paragraph" w:customStyle="1" w:styleId="PreformattedText">
    <w:name w:val="Preformatted Text"/>
    <w:basedOn w:val="Standard"/>
    <w:rsid w:val="00CC47A3"/>
    <w:pPr>
      <w:widowControl w:val="0"/>
      <w:suppressAutoHyphens/>
      <w:autoSpaceDN w:val="0"/>
      <w:spacing w:before="0" w:after="0"/>
      <w:textAlignment w:val="baseline"/>
    </w:pPr>
    <w:rPr>
      <w:rFonts w:ascii="Liberation Mono" w:eastAsia="Droid Sans Fallback" w:hAnsi="Liberation Mono" w:cs="Liberation Mono"/>
      <w:kern w:val="3"/>
      <w:lang w:eastAsia="zh-CN" w:bidi="hi-IN"/>
    </w:rPr>
  </w:style>
  <w:style w:type="numbering" w:customStyle="1" w:styleId="WW8Num3">
    <w:name w:val="WW8Num3"/>
    <w:basedOn w:val="KeineListe"/>
    <w:rsid w:val="00DD4B8B"/>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lsdException w:name="page number" w:uiPriority="0"/>
    <w:lsdException w:name="List" w:uiPriority="0"/>
    <w:lsdException w:name="List Bullet" w:uiPriority="0" w:qFormat="1"/>
    <w:lsdException w:name="Title" w:semiHidden="0" w:uiPriority="0" w:unhideWhenUsed="0" w:qFormat="1"/>
    <w:lsdException w:name="Default Paragraph Font" w:uiPriority="1"/>
    <w:lsdException w:name="Body Text" w:uiPriority="0"/>
    <w:lsdException w:name="Subtitle" w:semiHidden="0" w:uiPriority="0" w:unhideWhenUsed="0"/>
    <w:lsdException w:name="Strong" w:semiHidden="0" w:uiPriority="0" w:unhideWhenUsed="0"/>
    <w:lsdException w:name="Emphasis" w:semiHidden="0" w:uiPriority="0" w:unhideWhenUsed="0"/>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BC29C4"/>
    <w:pPr>
      <w:spacing w:before="60" w:after="60"/>
    </w:pPr>
    <w:rPr>
      <w:rFonts w:ascii="Arial" w:hAnsi="Arial"/>
    </w:rPr>
  </w:style>
  <w:style w:type="paragraph" w:styleId="berschrift1">
    <w:name w:val="heading 1"/>
    <w:next w:val="Standard"/>
    <w:link w:val="berschrift1Zchn"/>
    <w:qFormat/>
    <w:rsid w:val="00A4653B"/>
    <w:pPr>
      <w:keepNext/>
      <w:numPr>
        <w:numId w:val="2"/>
      </w:numPr>
      <w:pBdr>
        <w:top w:val="single" w:sz="4" w:space="1" w:color="auto"/>
      </w:pBdr>
      <w:tabs>
        <w:tab w:val="clear" w:pos="1521"/>
        <w:tab w:val="left" w:pos="851"/>
        <w:tab w:val="right" w:pos="9354"/>
      </w:tabs>
      <w:spacing w:before="360" w:after="240"/>
      <w:ind w:left="851" w:hanging="851"/>
      <w:outlineLvl w:val="0"/>
    </w:pPr>
    <w:rPr>
      <w:rFonts w:ascii="Arial" w:hAnsi="Arial"/>
      <w:b/>
      <w:kern w:val="32"/>
      <w:sz w:val="26"/>
      <w:szCs w:val="24"/>
    </w:rPr>
  </w:style>
  <w:style w:type="paragraph" w:styleId="berschrift2">
    <w:name w:val="heading 2"/>
    <w:basedOn w:val="berschrift1"/>
    <w:next w:val="Standard"/>
    <w:qFormat/>
    <w:rsid w:val="00A40BE0"/>
    <w:pPr>
      <w:numPr>
        <w:ilvl w:val="1"/>
      </w:numPr>
      <w:spacing w:before="240" w:after="120"/>
      <w:outlineLvl w:val="1"/>
    </w:pPr>
    <w:rPr>
      <w:kern w:val="28"/>
      <w:sz w:val="22"/>
      <w:lang w:eastAsia="de-DE"/>
    </w:rPr>
  </w:style>
  <w:style w:type="paragraph" w:styleId="berschrift3">
    <w:name w:val="heading 3"/>
    <w:basedOn w:val="berschrift2"/>
    <w:next w:val="Standard"/>
    <w:qFormat/>
    <w:rsid w:val="00A40BE0"/>
    <w:pPr>
      <w:numPr>
        <w:ilvl w:val="2"/>
      </w:numPr>
      <w:tabs>
        <w:tab w:val="clear" w:pos="1134"/>
      </w:tabs>
      <w:ind w:left="851" w:hanging="851"/>
      <w:outlineLvl w:val="2"/>
    </w:pPr>
    <w:rPr>
      <w:b w:val="0"/>
    </w:rPr>
  </w:style>
  <w:style w:type="paragraph" w:styleId="berschrift4">
    <w:name w:val="heading 4"/>
    <w:basedOn w:val="berschrift3"/>
    <w:next w:val="Standard"/>
    <w:qFormat/>
    <w:rsid w:val="00EC2892"/>
    <w:pPr>
      <w:numPr>
        <w:ilvl w:val="3"/>
      </w:numPr>
      <w:tabs>
        <w:tab w:val="clear" w:pos="1134"/>
      </w:tabs>
      <w:spacing w:before="120"/>
      <w:ind w:left="851" w:hanging="851"/>
      <w:outlineLvl w:val="3"/>
    </w:pPr>
    <w:rPr>
      <w:sz w:val="20"/>
    </w:rPr>
  </w:style>
  <w:style w:type="paragraph" w:styleId="berschrift5">
    <w:name w:val="heading 5"/>
    <w:basedOn w:val="berschrift4"/>
    <w:next w:val="Standard"/>
    <w:qFormat/>
    <w:rsid w:val="00A40BE0"/>
    <w:pPr>
      <w:numPr>
        <w:ilvl w:val="4"/>
      </w:numPr>
      <w:tabs>
        <w:tab w:val="clear" w:pos="851"/>
        <w:tab w:val="left" w:pos="1418"/>
      </w:tabs>
      <w:outlineLvl w:val="4"/>
    </w:pPr>
    <w:rPr>
      <w:b/>
    </w:rPr>
  </w:style>
  <w:style w:type="paragraph" w:styleId="berschrift6">
    <w:name w:val="heading 6"/>
    <w:basedOn w:val="berschrift5"/>
    <w:next w:val="Standard"/>
    <w:qFormat/>
    <w:rsid w:val="00A40BE0"/>
    <w:pPr>
      <w:numPr>
        <w:ilvl w:val="5"/>
      </w:numPr>
      <w:tabs>
        <w:tab w:val="clear" w:pos="1701"/>
      </w:tabs>
      <w:ind w:left="1418" w:hanging="1418"/>
      <w:outlineLvl w:val="5"/>
    </w:pPr>
  </w:style>
  <w:style w:type="paragraph" w:styleId="berschrift7">
    <w:name w:val="heading 7"/>
    <w:basedOn w:val="berschrift6"/>
    <w:next w:val="Standard"/>
    <w:qFormat/>
    <w:rsid w:val="00A40BE0"/>
    <w:pPr>
      <w:numPr>
        <w:ilvl w:val="6"/>
      </w:numPr>
      <w:tabs>
        <w:tab w:val="clear" w:pos="1843"/>
      </w:tabs>
      <w:ind w:left="1418" w:hanging="1418"/>
      <w:outlineLvl w:val="6"/>
    </w:pPr>
  </w:style>
  <w:style w:type="paragraph" w:styleId="berschrift8">
    <w:name w:val="heading 8"/>
    <w:basedOn w:val="berschrift1"/>
    <w:next w:val="Standard"/>
    <w:qFormat/>
    <w:rsid w:val="000F307A"/>
    <w:pPr>
      <w:numPr>
        <w:ilvl w:val="7"/>
      </w:numPr>
      <w:tabs>
        <w:tab w:val="left" w:pos="1701"/>
      </w:tabs>
      <w:outlineLvl w:val="7"/>
    </w:pPr>
  </w:style>
  <w:style w:type="paragraph" w:styleId="berschrift9">
    <w:name w:val="heading 9"/>
    <w:basedOn w:val="berschrift1"/>
    <w:next w:val="Standard"/>
    <w:qFormat/>
    <w:rsid w:val="000F307A"/>
    <w:pPr>
      <w:numPr>
        <w:ilvl w:val="8"/>
      </w:numPr>
      <w:tabs>
        <w:tab w:val="left" w:pos="2268"/>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1316DE"/>
    <w:pPr>
      <w:tabs>
        <w:tab w:val="center" w:pos="4536"/>
        <w:tab w:val="right" w:pos="9072"/>
      </w:tabs>
      <w:spacing w:after="0"/>
    </w:pPr>
  </w:style>
  <w:style w:type="paragraph" w:styleId="Fuzeile">
    <w:name w:val="footer"/>
    <w:link w:val="FuzeileZchn"/>
    <w:rsid w:val="00E326B7"/>
    <w:pPr>
      <w:tabs>
        <w:tab w:val="right" w:pos="9639"/>
      </w:tabs>
    </w:pPr>
    <w:rPr>
      <w:rFonts w:ascii="Arial" w:hAnsi="Arial"/>
      <w:sz w:val="16"/>
    </w:rPr>
  </w:style>
  <w:style w:type="character" w:customStyle="1" w:styleId="KopfzeileZchn">
    <w:name w:val="Kopfzeile Zchn"/>
    <w:basedOn w:val="Absatz-Standardschriftart"/>
    <w:link w:val="Kopfzeile"/>
    <w:rsid w:val="001316DE"/>
    <w:rPr>
      <w:rFonts w:ascii="Arial" w:hAnsi="Arial"/>
    </w:rPr>
  </w:style>
  <w:style w:type="paragraph" w:styleId="Titel">
    <w:name w:val="Title"/>
    <w:next w:val="Standard"/>
    <w:link w:val="TitelZchn"/>
    <w:qFormat/>
    <w:rsid w:val="00EC2892"/>
    <w:pPr>
      <w:pBdr>
        <w:top w:val="single" w:sz="4" w:space="1" w:color="auto"/>
      </w:pBdr>
      <w:spacing w:after="240"/>
      <w:outlineLvl w:val="0"/>
    </w:pPr>
    <w:rPr>
      <w:rFonts w:ascii="Arial" w:hAnsi="Arial"/>
      <w:b/>
      <w:kern w:val="28"/>
      <w:sz w:val="32"/>
      <w:szCs w:val="32"/>
    </w:rPr>
  </w:style>
  <w:style w:type="character" w:customStyle="1" w:styleId="KommentartextZchn">
    <w:name w:val="Kommentartext Zchn"/>
    <w:basedOn w:val="Absatz-Standardschriftart"/>
    <w:link w:val="Kommentartext"/>
    <w:semiHidden/>
    <w:rsid w:val="006D33B5"/>
    <w:rPr>
      <w:rFonts w:ascii="Arial" w:hAnsi="Arial"/>
      <w:u w:val="single"/>
    </w:rPr>
  </w:style>
  <w:style w:type="paragraph" w:styleId="Endnotentext">
    <w:name w:val="endnote text"/>
    <w:basedOn w:val="Standard"/>
    <w:semiHidden/>
  </w:style>
  <w:style w:type="character" w:styleId="Endnotenzeichen">
    <w:name w:val="endnote reference"/>
    <w:basedOn w:val="Absatz-Standardschriftart"/>
    <w:semiHidden/>
    <w:rPr>
      <w:rFonts w:ascii="Verdana" w:hAnsi="Verdana"/>
      <w:b/>
      <w:sz w:val="17"/>
      <w:vertAlign w:val="superscript"/>
    </w:rPr>
  </w:style>
  <w:style w:type="paragraph" w:styleId="Funotentext">
    <w:name w:val="footnote text"/>
    <w:basedOn w:val="Standard"/>
    <w:semiHidden/>
  </w:style>
  <w:style w:type="character" w:styleId="Funotenzeichen">
    <w:name w:val="footnote reference"/>
    <w:basedOn w:val="Absatz-Standardschriftart"/>
    <w:semiHidden/>
    <w:rPr>
      <w:rFonts w:ascii="Verdana" w:hAnsi="Verdana"/>
      <w:b/>
      <w:sz w:val="17"/>
      <w:vertAlign w:val="superscript"/>
    </w:rPr>
  </w:style>
  <w:style w:type="paragraph" w:styleId="Index1">
    <w:name w:val="index 1"/>
    <w:basedOn w:val="Standard"/>
    <w:next w:val="Standard"/>
    <w:autoRedefine/>
    <w:semiHidden/>
    <w:pPr>
      <w:ind w:left="284" w:hanging="284"/>
    </w:pPr>
  </w:style>
  <w:style w:type="paragraph" w:styleId="Index2">
    <w:name w:val="index 2"/>
    <w:basedOn w:val="Standard"/>
    <w:next w:val="Standard"/>
    <w:autoRedefine/>
    <w:semiHidden/>
    <w:pPr>
      <w:ind w:left="568" w:hanging="284"/>
    </w:pPr>
  </w:style>
  <w:style w:type="paragraph" w:styleId="Index3">
    <w:name w:val="index 3"/>
    <w:basedOn w:val="Standard"/>
    <w:next w:val="Standard"/>
    <w:autoRedefine/>
    <w:semiHidden/>
    <w:pPr>
      <w:ind w:left="851" w:hanging="284"/>
    </w:pPr>
  </w:style>
  <w:style w:type="paragraph" w:styleId="Index4">
    <w:name w:val="index 4"/>
    <w:basedOn w:val="Standard"/>
    <w:next w:val="Standard"/>
    <w:autoRedefine/>
    <w:semiHidden/>
    <w:pPr>
      <w:ind w:left="1135" w:hanging="284"/>
    </w:pPr>
  </w:style>
  <w:style w:type="paragraph" w:styleId="Index5">
    <w:name w:val="index 5"/>
    <w:basedOn w:val="Standard"/>
    <w:next w:val="Standard"/>
    <w:autoRedefine/>
    <w:semiHidden/>
    <w:pPr>
      <w:ind w:left="1418" w:hanging="284"/>
    </w:pPr>
  </w:style>
  <w:style w:type="paragraph" w:styleId="Index6">
    <w:name w:val="index 6"/>
    <w:basedOn w:val="Standard"/>
    <w:next w:val="Standard"/>
    <w:autoRedefine/>
    <w:semiHidden/>
    <w:pPr>
      <w:ind w:left="1702" w:hanging="284"/>
    </w:pPr>
  </w:style>
  <w:style w:type="paragraph" w:styleId="Index7">
    <w:name w:val="index 7"/>
    <w:basedOn w:val="Standard"/>
    <w:next w:val="Standard"/>
    <w:autoRedefine/>
    <w:semiHidden/>
    <w:pPr>
      <w:ind w:left="1985" w:hanging="284"/>
    </w:pPr>
  </w:style>
  <w:style w:type="paragraph" w:styleId="Index8">
    <w:name w:val="index 8"/>
    <w:basedOn w:val="Standard"/>
    <w:next w:val="Standard"/>
    <w:autoRedefine/>
    <w:semiHidden/>
    <w:pPr>
      <w:ind w:left="2269" w:hanging="284"/>
    </w:pPr>
  </w:style>
  <w:style w:type="paragraph" w:styleId="Index9">
    <w:name w:val="index 9"/>
    <w:basedOn w:val="Standard"/>
    <w:next w:val="Standard"/>
    <w:autoRedefine/>
    <w:semiHidden/>
    <w:pPr>
      <w:ind w:left="2552" w:hanging="284"/>
    </w:pPr>
  </w:style>
  <w:style w:type="paragraph" w:styleId="Indexberschrift">
    <w:name w:val="index heading"/>
    <w:basedOn w:val="Standard"/>
    <w:next w:val="Index1"/>
    <w:semiHidden/>
    <w:rsid w:val="00E326B7"/>
  </w:style>
  <w:style w:type="paragraph" w:styleId="Kommentartext">
    <w:name w:val="annotation text"/>
    <w:basedOn w:val="Standard"/>
    <w:link w:val="KommentartextZchn"/>
    <w:semiHidden/>
    <w:rPr>
      <w:u w:val="single"/>
    </w:rPr>
  </w:style>
  <w:style w:type="character" w:styleId="Kommentarzeichen">
    <w:name w:val="annotation reference"/>
    <w:basedOn w:val="Absatz-Standardschriftart"/>
    <w:semiHidden/>
    <w:rPr>
      <w:rFonts w:ascii="Verdana" w:hAnsi="Verdana"/>
      <w:b/>
      <w:sz w:val="17"/>
    </w:rPr>
  </w:style>
  <w:style w:type="paragraph" w:styleId="Makrotext">
    <w:name w:val="macro"/>
    <w:basedOn w:val="Standard"/>
    <w:semiHidden/>
    <w:pPr>
      <w:tabs>
        <w:tab w:val="left" w:pos="284"/>
        <w:tab w:val="left" w:pos="567"/>
        <w:tab w:val="left" w:pos="851"/>
        <w:tab w:val="left" w:pos="1134"/>
        <w:tab w:val="left" w:pos="1418"/>
        <w:tab w:val="left" w:pos="1701"/>
        <w:tab w:val="left" w:pos="1985"/>
        <w:tab w:val="left" w:pos="2268"/>
        <w:tab w:val="left" w:pos="2552"/>
        <w:tab w:val="left" w:pos="2835"/>
        <w:tab w:val="left" w:pos="3119"/>
      </w:tabs>
    </w:pPr>
    <w:rPr>
      <w:b/>
      <w:sz w:val="14"/>
    </w:rPr>
  </w:style>
  <w:style w:type="paragraph" w:styleId="Rechtsgrundlagenverzeichnis">
    <w:name w:val="table of authorities"/>
    <w:basedOn w:val="Standard"/>
    <w:next w:val="Standard"/>
    <w:semiHidden/>
    <w:pPr>
      <w:ind w:left="284" w:hanging="284"/>
    </w:pPr>
  </w:style>
  <w:style w:type="paragraph" w:styleId="RGV-berschrift">
    <w:name w:val="toa heading"/>
    <w:basedOn w:val="Standard"/>
    <w:next w:val="Standard"/>
    <w:semiHidden/>
    <w:rsid w:val="00E326B7"/>
  </w:style>
  <w:style w:type="paragraph" w:styleId="Aufzhlungszeichen">
    <w:name w:val="List Bullet"/>
    <w:qFormat/>
    <w:rsid w:val="00F6356F"/>
    <w:pPr>
      <w:numPr>
        <w:numId w:val="1"/>
      </w:numPr>
      <w:tabs>
        <w:tab w:val="left" w:pos="227"/>
      </w:tabs>
      <w:spacing w:before="60" w:after="60"/>
      <w:ind w:left="227" w:hanging="227"/>
    </w:pPr>
    <w:rPr>
      <w:rFonts w:ascii="Arial" w:hAnsi="Arial"/>
    </w:rPr>
  </w:style>
  <w:style w:type="character" w:styleId="Platzhaltertext">
    <w:name w:val="Placeholder Text"/>
    <w:basedOn w:val="Absatz-Standardschriftart"/>
    <w:uiPriority w:val="99"/>
    <w:semiHidden/>
    <w:rsid w:val="006470BF"/>
    <w:rPr>
      <w:color w:val="808080"/>
    </w:rPr>
  </w:style>
  <w:style w:type="paragraph" w:customStyle="1" w:styleId="Dokumenttitel">
    <w:name w:val="Dokumenttitel"/>
    <w:rsid w:val="00EC2892"/>
    <w:rPr>
      <w:rFonts w:ascii="Arial" w:hAnsi="Arial"/>
      <w:sz w:val="16"/>
      <w:szCs w:val="18"/>
    </w:rPr>
  </w:style>
  <w:style w:type="paragraph" w:styleId="Sprechblasentext">
    <w:name w:val="Balloon Text"/>
    <w:basedOn w:val="Standard"/>
    <w:link w:val="SprechblasentextZchn"/>
    <w:semiHidden/>
    <w:unhideWhenUsed/>
    <w:rsid w:val="004C60C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60CC"/>
    <w:rPr>
      <w:rFonts w:ascii="Tahoma" w:hAnsi="Tahoma" w:cs="Tahoma"/>
      <w:sz w:val="16"/>
      <w:szCs w:val="16"/>
      <w:lang w:eastAsia="de-DE"/>
    </w:rPr>
  </w:style>
  <w:style w:type="character" w:customStyle="1" w:styleId="FuzeileZchn">
    <w:name w:val="Fußzeile Zchn"/>
    <w:basedOn w:val="Absatz-Standardschriftart"/>
    <w:link w:val="Fuzeile"/>
    <w:rsid w:val="00E326B7"/>
    <w:rPr>
      <w:rFonts w:ascii="Arial" w:hAnsi="Arial"/>
      <w:sz w:val="16"/>
    </w:rPr>
  </w:style>
  <w:style w:type="numbering" w:customStyle="1" w:styleId="KeineListe1">
    <w:name w:val="Keine Liste1"/>
    <w:next w:val="KeineListe"/>
    <w:uiPriority w:val="99"/>
    <w:semiHidden/>
    <w:unhideWhenUsed/>
    <w:rsid w:val="00F85446"/>
  </w:style>
  <w:style w:type="table" w:customStyle="1" w:styleId="Tabellengitternetz">
    <w:name w:val="Tabellengitternetz"/>
    <w:basedOn w:val="NormaleTabelle"/>
    <w:rsid w:val="00F85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steSeite">
    <w:name w:val="Erste_Seite"/>
    <w:rsid w:val="0099538F"/>
    <w:pPr>
      <w:spacing w:before="1680"/>
    </w:pPr>
    <w:rPr>
      <w:rFonts w:ascii="Arial" w:hAnsi="Arial"/>
      <w:sz w:val="16"/>
      <w:szCs w:val="18"/>
    </w:rPr>
  </w:style>
  <w:style w:type="paragraph" w:styleId="Listenabsatz">
    <w:name w:val="List Paragraph"/>
    <w:basedOn w:val="Standard"/>
    <w:uiPriority w:val="34"/>
    <w:qFormat/>
    <w:rsid w:val="0063021B"/>
    <w:pPr>
      <w:ind w:left="720"/>
      <w:contextualSpacing/>
    </w:pPr>
  </w:style>
  <w:style w:type="paragraph" w:customStyle="1" w:styleId="Zeilentitel">
    <w:name w:val="Zeilentitel"/>
    <w:basedOn w:val="Standard"/>
    <w:qFormat/>
    <w:rsid w:val="00DC4448"/>
    <w:rPr>
      <w:rFonts w:ascii="Segoe UI" w:eastAsia="Cambria" w:hAnsi="Segoe UI" w:cs="Segoe UI"/>
      <w:b/>
      <w:lang w:eastAsia="en-US"/>
    </w:rPr>
  </w:style>
  <w:style w:type="paragraph" w:customStyle="1" w:styleId="Listenabsatz9pt">
    <w:name w:val="Listenabsatz_9pt"/>
    <w:basedOn w:val="Listenabsatz"/>
    <w:rsid w:val="00DC4448"/>
    <w:pPr>
      <w:tabs>
        <w:tab w:val="right" w:pos="5103"/>
      </w:tabs>
      <w:spacing w:before="40"/>
      <w:ind w:left="113" w:hanging="113"/>
    </w:pPr>
    <w:rPr>
      <w:rFonts w:ascii="Segoe UI" w:eastAsia="Calibri" w:hAnsi="Segoe UI"/>
      <w:sz w:val="18"/>
      <w:szCs w:val="18"/>
      <w:lang w:eastAsia="en-US"/>
    </w:rPr>
  </w:style>
  <w:style w:type="paragraph" w:customStyle="1" w:styleId="NumerischeAufzhlung">
    <w:name w:val="Numerische Aufzählung"/>
    <w:basedOn w:val="Listenabsatz"/>
    <w:rsid w:val="00DC4448"/>
    <w:pPr>
      <w:numPr>
        <w:numId w:val="3"/>
      </w:numPr>
      <w:tabs>
        <w:tab w:val="right" w:pos="5103"/>
      </w:tabs>
      <w:spacing w:before="40"/>
      <w:ind w:left="357" w:hanging="357"/>
    </w:pPr>
    <w:rPr>
      <w:rFonts w:ascii="Segoe UI" w:eastAsia="Calibri" w:hAnsi="Segoe UI"/>
      <w:szCs w:val="22"/>
      <w:lang w:eastAsia="en-US"/>
    </w:rPr>
  </w:style>
  <w:style w:type="paragraph" w:styleId="Verzeichnis1">
    <w:name w:val="toc 1"/>
    <w:basedOn w:val="Standard"/>
    <w:next w:val="Standard"/>
    <w:autoRedefine/>
    <w:uiPriority w:val="39"/>
    <w:unhideWhenUsed/>
    <w:rsid w:val="00063420"/>
    <w:pPr>
      <w:tabs>
        <w:tab w:val="left" w:pos="448"/>
        <w:tab w:val="right" w:leader="dot" w:pos="9344"/>
      </w:tabs>
      <w:spacing w:after="100"/>
    </w:pPr>
  </w:style>
  <w:style w:type="character" w:styleId="Hyperlink">
    <w:name w:val="Hyperlink"/>
    <w:basedOn w:val="Absatz-Standardschriftart"/>
    <w:uiPriority w:val="99"/>
    <w:unhideWhenUsed/>
    <w:rsid w:val="00817302"/>
    <w:rPr>
      <w:color w:val="0000FF" w:themeColor="hyperlink"/>
      <w:u w:val="single"/>
    </w:rPr>
  </w:style>
  <w:style w:type="paragraph" w:customStyle="1" w:styleId="Einzug2">
    <w:name w:val="Einzug 2"/>
    <w:basedOn w:val="Standard"/>
    <w:rsid w:val="0078792B"/>
    <w:pPr>
      <w:tabs>
        <w:tab w:val="right" w:pos="5103"/>
      </w:tabs>
      <w:spacing w:before="40"/>
      <w:ind w:left="340"/>
      <w:contextualSpacing/>
    </w:pPr>
    <w:rPr>
      <w:rFonts w:ascii="Segoe UI" w:eastAsia="Calibri" w:hAnsi="Segoe UI"/>
      <w:b/>
      <w:szCs w:val="22"/>
      <w:lang w:eastAsia="en-US"/>
    </w:rPr>
  </w:style>
  <w:style w:type="paragraph" w:customStyle="1" w:styleId="AufzhlungEinzug3">
    <w:name w:val="Aufzählung_Einzug3"/>
    <w:basedOn w:val="NumerischeAufzhlung"/>
    <w:rsid w:val="0078792B"/>
    <w:pPr>
      <w:numPr>
        <w:ilvl w:val="1"/>
        <w:numId w:val="4"/>
      </w:numPr>
      <w:ind w:left="567" w:hanging="113"/>
    </w:pPr>
  </w:style>
  <w:style w:type="table" w:styleId="Tabellenraster">
    <w:name w:val="Table Grid"/>
    <w:basedOn w:val="NormaleTabelle"/>
    <w:uiPriority w:val="59"/>
    <w:rsid w:val="002A0314"/>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elZchn">
    <w:name w:val="Titel Zchn"/>
    <w:basedOn w:val="Absatz-Standardschriftart"/>
    <w:link w:val="Titel"/>
    <w:uiPriority w:val="10"/>
    <w:rsid w:val="006A6103"/>
    <w:rPr>
      <w:rFonts w:ascii="Arial" w:hAnsi="Arial"/>
      <w:b/>
      <w:kern w:val="28"/>
      <w:sz w:val="32"/>
      <w:szCs w:val="32"/>
    </w:rPr>
  </w:style>
  <w:style w:type="paragraph" w:styleId="NurText">
    <w:name w:val="Plain Text"/>
    <w:basedOn w:val="Standard"/>
    <w:link w:val="NurTextZchn"/>
    <w:rsid w:val="00A10D5B"/>
    <w:pPr>
      <w:spacing w:before="0" w:after="0"/>
    </w:pPr>
    <w:rPr>
      <w:rFonts w:ascii="Courier New" w:hAnsi="Courier New"/>
      <w:lang w:eastAsia="de-DE"/>
    </w:rPr>
  </w:style>
  <w:style w:type="character" w:customStyle="1" w:styleId="NurTextZchn">
    <w:name w:val="Nur Text Zchn"/>
    <w:basedOn w:val="Absatz-Standardschriftart"/>
    <w:link w:val="NurText"/>
    <w:rsid w:val="00A10D5B"/>
    <w:rPr>
      <w:rFonts w:ascii="Courier New" w:hAnsi="Courier New"/>
      <w:lang w:eastAsia="de-DE"/>
    </w:rPr>
  </w:style>
  <w:style w:type="table" w:styleId="HelleListe-Akzent2">
    <w:name w:val="Light List Accent 2"/>
    <w:basedOn w:val="NormaleTabelle"/>
    <w:uiPriority w:val="61"/>
    <w:rsid w:val="008A5E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Index">
    <w:name w:val="Index"/>
    <w:basedOn w:val="Standard"/>
    <w:rsid w:val="004B3C75"/>
    <w:pPr>
      <w:suppressLineNumbers/>
      <w:spacing w:before="0" w:after="120"/>
      <w:jc w:val="both"/>
    </w:pPr>
    <w:rPr>
      <w:rFonts w:cs="FreeSans"/>
    </w:rPr>
  </w:style>
  <w:style w:type="character" w:customStyle="1" w:styleId="ListLabel8">
    <w:name w:val="ListLabel 8"/>
    <w:rsid w:val="00F8526B"/>
    <w:rPr>
      <w:rFonts w:eastAsia="Times New Roman" w:cs="Arial"/>
    </w:rPr>
  </w:style>
  <w:style w:type="table" w:customStyle="1" w:styleId="Gitternetztabelle4Akzent21">
    <w:name w:val="Gitternetztabelle 4 – Akzent 21"/>
    <w:basedOn w:val="NormaleTabelle"/>
    <w:uiPriority w:val="49"/>
    <w:rsid w:val="00F8526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berschrift1Zchn">
    <w:name w:val="Überschrift 1 Zchn"/>
    <w:basedOn w:val="Absatz-Standardschriftart"/>
    <w:link w:val="berschrift1"/>
    <w:rsid w:val="00A4653B"/>
    <w:rPr>
      <w:rFonts w:ascii="Arial" w:hAnsi="Arial"/>
      <w:b/>
      <w:kern w:val="32"/>
      <w:sz w:val="26"/>
      <w:szCs w:val="24"/>
    </w:rPr>
  </w:style>
  <w:style w:type="paragraph" w:customStyle="1" w:styleId="Standardklein">
    <w:name w:val="Standard klein"/>
    <w:basedOn w:val="Standard"/>
    <w:rsid w:val="00C660B3"/>
    <w:pPr>
      <w:pBdr>
        <w:bottom w:val="single" w:sz="6" w:space="1" w:color="auto"/>
      </w:pBdr>
      <w:spacing w:before="0" w:after="0"/>
    </w:pPr>
    <w:rPr>
      <w:rFonts w:cs="Arial"/>
      <w:sz w:val="18"/>
      <w:szCs w:val="22"/>
      <w:lang w:val="de-DE" w:eastAsia="de-DE"/>
    </w:rPr>
  </w:style>
  <w:style w:type="paragraph" w:customStyle="1" w:styleId="Example">
    <w:name w:val="Example"/>
    <w:basedOn w:val="Standard"/>
    <w:rsid w:val="007B139D"/>
    <w:pPr>
      <w:spacing w:before="0"/>
    </w:pPr>
    <w:rPr>
      <w:rFonts w:ascii="Akzidenz Grotesk Light" w:hAnsi="Akzidenz Grotesk Light"/>
      <w:color w:val="FF00FF"/>
    </w:rPr>
  </w:style>
  <w:style w:type="paragraph" w:customStyle="1" w:styleId="Zieltext">
    <w:name w:val="Zieltext"/>
    <w:basedOn w:val="Standard"/>
    <w:rsid w:val="00F3335A"/>
    <w:pPr>
      <w:pBdr>
        <w:bottom w:val="single" w:sz="4" w:space="1" w:color="000000"/>
      </w:pBdr>
      <w:suppressAutoHyphens/>
      <w:autoSpaceDN w:val="0"/>
      <w:spacing w:before="0" w:after="0"/>
      <w:textAlignment w:val="baseline"/>
    </w:pPr>
    <w:rPr>
      <w:kern w:val="3"/>
      <w:sz w:val="18"/>
      <w:szCs w:val="24"/>
    </w:rPr>
  </w:style>
  <w:style w:type="paragraph" w:customStyle="1" w:styleId="Programmcode">
    <w:name w:val="Programmcode"/>
    <w:basedOn w:val="Standard"/>
    <w:link w:val="ProgrammcodeChar"/>
    <w:rsid w:val="00E53136"/>
    <w:pPr>
      <w:spacing w:before="0" w:after="0"/>
      <w:ind w:left="284"/>
    </w:pPr>
    <w:rPr>
      <w:rFonts w:ascii="Courier New" w:hAnsi="Courier New"/>
      <w:sz w:val="18"/>
      <w:szCs w:val="24"/>
    </w:rPr>
  </w:style>
  <w:style w:type="character" w:customStyle="1" w:styleId="ProgrammcodeChar">
    <w:name w:val="Programmcode Char"/>
    <w:basedOn w:val="Absatz-Standardschriftart"/>
    <w:link w:val="Programmcode"/>
    <w:rsid w:val="006105BD"/>
    <w:rPr>
      <w:rFonts w:ascii="Courier New" w:hAnsi="Courier New"/>
      <w:sz w:val="18"/>
      <w:szCs w:val="24"/>
    </w:rPr>
  </w:style>
  <w:style w:type="numbering" w:customStyle="1" w:styleId="Aufgezhlt">
    <w:name w:val="Aufgezählt"/>
    <w:basedOn w:val="KeineListe"/>
    <w:rsid w:val="00B9440B"/>
    <w:pPr>
      <w:numPr>
        <w:numId w:val="9"/>
      </w:numPr>
    </w:pPr>
  </w:style>
  <w:style w:type="character" w:customStyle="1" w:styleId="ListLabel22">
    <w:name w:val="ListLabel 22"/>
    <w:rsid w:val="00C90F29"/>
    <w:rPr>
      <w:rFonts w:cs="OpenSymbol"/>
    </w:rPr>
  </w:style>
  <w:style w:type="paragraph" w:styleId="Liste">
    <w:name w:val="List"/>
    <w:basedOn w:val="Textkrper"/>
    <w:rsid w:val="00C90F29"/>
    <w:pPr>
      <w:suppressAutoHyphens/>
      <w:spacing w:before="0" w:after="140" w:line="288" w:lineRule="auto"/>
      <w:jc w:val="both"/>
    </w:pPr>
    <w:rPr>
      <w:rFonts w:cs="Droid Sans Devanagari"/>
      <w:color w:val="00000A"/>
    </w:rPr>
  </w:style>
  <w:style w:type="paragraph" w:styleId="Textkrper">
    <w:name w:val="Body Text"/>
    <w:basedOn w:val="Standard"/>
    <w:link w:val="TextkrperZchn"/>
    <w:semiHidden/>
    <w:unhideWhenUsed/>
    <w:rsid w:val="00C90F29"/>
    <w:pPr>
      <w:spacing w:after="120"/>
    </w:pPr>
  </w:style>
  <w:style w:type="character" w:customStyle="1" w:styleId="TextkrperZchn">
    <w:name w:val="Textkörper Zchn"/>
    <w:basedOn w:val="Absatz-Standardschriftart"/>
    <w:link w:val="Textkrper"/>
    <w:semiHidden/>
    <w:rsid w:val="00C90F29"/>
    <w:rPr>
      <w:rFonts w:ascii="Arial" w:hAnsi="Arial"/>
    </w:rPr>
  </w:style>
  <w:style w:type="paragraph" w:customStyle="1" w:styleId="code">
    <w:name w:val="code"/>
    <w:rsid w:val="00CC47A3"/>
    <w:pPr>
      <w:suppressAutoHyphens/>
      <w:autoSpaceDN w:val="0"/>
      <w:textAlignment w:val="baseline"/>
    </w:pPr>
    <w:rPr>
      <w:rFonts w:ascii="Courier New" w:hAnsi="Courier New" w:cs="Courier New"/>
      <w:kern w:val="3"/>
    </w:rPr>
  </w:style>
  <w:style w:type="paragraph" w:customStyle="1" w:styleId="PreformattedText">
    <w:name w:val="Preformatted Text"/>
    <w:basedOn w:val="Standard"/>
    <w:rsid w:val="00CC47A3"/>
    <w:pPr>
      <w:widowControl w:val="0"/>
      <w:suppressAutoHyphens/>
      <w:autoSpaceDN w:val="0"/>
      <w:spacing w:before="0" w:after="0"/>
      <w:textAlignment w:val="baseline"/>
    </w:pPr>
    <w:rPr>
      <w:rFonts w:ascii="Liberation Mono" w:eastAsia="Droid Sans Fallback" w:hAnsi="Liberation Mono" w:cs="Liberation Mono"/>
      <w:kern w:val="3"/>
      <w:lang w:eastAsia="zh-CN" w:bidi="hi-IN"/>
    </w:rPr>
  </w:style>
  <w:style w:type="numbering" w:customStyle="1" w:styleId="WW8Num3">
    <w:name w:val="WW8Num3"/>
    <w:basedOn w:val="KeineListe"/>
    <w:rsid w:val="00DD4B8B"/>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javascript:history.back"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B8145D-13BE-4858-926F-36B26CF8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490D127D.dotm</Template>
  <TotalTime>0</TotalTime>
  <Pages>35</Pages>
  <Words>6147</Words>
  <Characters>38727</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Aufgaben zu M133</vt:lpstr>
    </vt:vector>
  </TitlesOfParts>
  <Manager>Thomas Fahrni</Manager>
  <Company>Wirtschaftsinformatikschule Schweiz WISS</Company>
  <LinksUpToDate>false</LinksUpToDate>
  <CharactersWithSpaces>44785</CharactersWithSpaces>
  <SharedDoc>false</SharedDoc>
  <HyperlinkBase>http://www.wiss.ch</HyperlinkBase>
  <HLinks>
    <vt:vector size="54" baseType="variant">
      <vt:variant>
        <vt:i4>1310773</vt:i4>
      </vt:variant>
      <vt:variant>
        <vt:i4>50</vt:i4>
      </vt:variant>
      <vt:variant>
        <vt:i4>0</vt:i4>
      </vt:variant>
      <vt:variant>
        <vt:i4>5</vt:i4>
      </vt:variant>
      <vt:variant>
        <vt:lpwstr/>
      </vt:variant>
      <vt:variant>
        <vt:lpwstr>_Toc116209294</vt:lpwstr>
      </vt:variant>
      <vt:variant>
        <vt:i4>1310773</vt:i4>
      </vt:variant>
      <vt:variant>
        <vt:i4>44</vt:i4>
      </vt:variant>
      <vt:variant>
        <vt:i4>0</vt:i4>
      </vt:variant>
      <vt:variant>
        <vt:i4>5</vt:i4>
      </vt:variant>
      <vt:variant>
        <vt:lpwstr/>
      </vt:variant>
      <vt:variant>
        <vt:lpwstr>_Toc116209293</vt:lpwstr>
      </vt:variant>
      <vt:variant>
        <vt:i4>1310773</vt:i4>
      </vt:variant>
      <vt:variant>
        <vt:i4>38</vt:i4>
      </vt:variant>
      <vt:variant>
        <vt:i4>0</vt:i4>
      </vt:variant>
      <vt:variant>
        <vt:i4>5</vt:i4>
      </vt:variant>
      <vt:variant>
        <vt:lpwstr/>
      </vt:variant>
      <vt:variant>
        <vt:lpwstr>_Toc116209292</vt:lpwstr>
      </vt:variant>
      <vt:variant>
        <vt:i4>1310773</vt:i4>
      </vt:variant>
      <vt:variant>
        <vt:i4>32</vt:i4>
      </vt:variant>
      <vt:variant>
        <vt:i4>0</vt:i4>
      </vt:variant>
      <vt:variant>
        <vt:i4>5</vt:i4>
      </vt:variant>
      <vt:variant>
        <vt:lpwstr/>
      </vt:variant>
      <vt:variant>
        <vt:lpwstr>_Toc116209291</vt:lpwstr>
      </vt:variant>
      <vt:variant>
        <vt:i4>1310773</vt:i4>
      </vt:variant>
      <vt:variant>
        <vt:i4>26</vt:i4>
      </vt:variant>
      <vt:variant>
        <vt:i4>0</vt:i4>
      </vt:variant>
      <vt:variant>
        <vt:i4>5</vt:i4>
      </vt:variant>
      <vt:variant>
        <vt:lpwstr/>
      </vt:variant>
      <vt:variant>
        <vt:lpwstr>_Toc116209290</vt:lpwstr>
      </vt:variant>
      <vt:variant>
        <vt:i4>1376309</vt:i4>
      </vt:variant>
      <vt:variant>
        <vt:i4>20</vt:i4>
      </vt:variant>
      <vt:variant>
        <vt:i4>0</vt:i4>
      </vt:variant>
      <vt:variant>
        <vt:i4>5</vt:i4>
      </vt:variant>
      <vt:variant>
        <vt:lpwstr/>
      </vt:variant>
      <vt:variant>
        <vt:lpwstr>_Toc116209289</vt:lpwstr>
      </vt:variant>
      <vt:variant>
        <vt:i4>1376309</vt:i4>
      </vt:variant>
      <vt:variant>
        <vt:i4>14</vt:i4>
      </vt:variant>
      <vt:variant>
        <vt:i4>0</vt:i4>
      </vt:variant>
      <vt:variant>
        <vt:i4>5</vt:i4>
      </vt:variant>
      <vt:variant>
        <vt:lpwstr/>
      </vt:variant>
      <vt:variant>
        <vt:lpwstr>_Toc116209288</vt:lpwstr>
      </vt:variant>
      <vt:variant>
        <vt:i4>1376309</vt:i4>
      </vt:variant>
      <vt:variant>
        <vt:i4>8</vt:i4>
      </vt:variant>
      <vt:variant>
        <vt:i4>0</vt:i4>
      </vt:variant>
      <vt:variant>
        <vt:i4>5</vt:i4>
      </vt:variant>
      <vt:variant>
        <vt:lpwstr/>
      </vt:variant>
      <vt:variant>
        <vt:lpwstr>_Toc116209287</vt:lpwstr>
      </vt:variant>
      <vt:variant>
        <vt:i4>1376309</vt:i4>
      </vt:variant>
      <vt:variant>
        <vt:i4>2</vt:i4>
      </vt:variant>
      <vt:variant>
        <vt:i4>0</vt:i4>
      </vt:variant>
      <vt:variant>
        <vt:i4>5</vt:i4>
      </vt:variant>
      <vt:variant>
        <vt:lpwstr/>
      </vt:variant>
      <vt:variant>
        <vt:lpwstr>_Toc116209286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 zu M133</dc:title>
  <dc:subject>Grundbildung</dc:subject>
  <dc:creator>@WISS</dc:creator>
  <cp:keywords>Web, Apache, XAMPP, Session; PHP, MySQL</cp:keywords>
  <dc:description>zuletzt überarbeitet von Thomas Fahrni
im August 2016</dc:description>
  <cp:lastModifiedBy>Christa Waldburger</cp:lastModifiedBy>
  <cp:revision>15</cp:revision>
  <cp:lastPrinted>2013-10-09T10:47:00Z</cp:lastPrinted>
  <dcterms:created xsi:type="dcterms:W3CDTF">2016-08-08T09:10:00Z</dcterms:created>
  <dcterms:modified xsi:type="dcterms:W3CDTF">2016-10-03T10:33:00Z</dcterms:modified>
  <cp:category>Schulungsdokument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S changeuser">
    <vt:lpwstr>Torriani Claudia</vt:lpwstr>
  </property>
  <property fmtid="{D5CDD505-2E9C-101B-9397-08002B2CF9AE}" pid="3" name="IMS changedate">
    <vt:lpwstr>19.11.2013</vt:lpwstr>
  </property>
  <property fmtid="{D5CDD505-2E9C-101B-9397-08002B2CF9AE}" pid="4" name="IMS change">
    <vt:lpwstr>-</vt:lpwstr>
  </property>
  <property fmtid="{D5CDD505-2E9C-101B-9397-08002B2CF9AE}" pid="5" name="IMS description">
    <vt:lpwstr>Vorlage für Konzepte, Berichte, Projekte, Protokolle</vt:lpwstr>
  </property>
  <property fmtid="{D5CDD505-2E9C-101B-9397-08002B2CF9AE}" pid="6" name="IMS upldate">
    <vt:lpwstr>18.11.2013</vt:lpwstr>
  </property>
  <property fmtid="{D5CDD505-2E9C-101B-9397-08002B2CF9AE}" pid="7" name="IMS uplpers">
    <vt:lpwstr>Torriani Claudia</vt:lpwstr>
  </property>
  <property fmtid="{D5CDD505-2E9C-101B-9397-08002B2CF9AE}" pid="8" name="IMS validto">
    <vt:lpwstr>99.99.9999</vt:lpwstr>
  </property>
  <property fmtid="{D5CDD505-2E9C-101B-9397-08002B2CF9AE}" pid="9" name="IMS validfrom">
    <vt:lpwstr>19.11.2013</vt:lpwstr>
  </property>
  <property fmtid="{D5CDD505-2E9C-101B-9397-08002B2CF9AE}" pid="10" name="IMS status">
    <vt:lpwstr>final</vt:lpwstr>
  </property>
  <property fmtid="{D5CDD505-2E9C-101B-9397-08002B2CF9AE}" pid="11" name="IMS version">
    <vt:lpwstr>1</vt:lpwstr>
  </property>
  <property fmtid="{D5CDD505-2E9C-101B-9397-08002B2CF9AE}" pid="12" name="IMS docname">
    <vt:lpwstr>Vorlage_Standard_vertikal</vt:lpwstr>
  </property>
  <property fmtid="{D5CDD505-2E9C-101B-9397-08002B2CF9AE}" pid="13" name="IMS language">
    <vt:lpwstr>DE</vt:lpwstr>
  </property>
  <property fmtid="{D5CDD505-2E9C-101B-9397-08002B2CF9AE}" pid="14" name="IMS versionId">
    <vt:lpwstr>2300</vt:lpwstr>
  </property>
  <property fmtid="{D5CDD505-2E9C-101B-9397-08002B2CF9AE}" pid="15" name="IMS docId">
    <vt:lpwstr>1907</vt:lpwstr>
  </property>
</Properties>
</file>